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909" w:rsidRDefault="00EF7909" w:rsidP="00EF7909">
      <w:pPr>
        <w:pStyle w:val="a3"/>
        <w:jc w:val="center"/>
        <w:rPr>
          <w:rStyle w:val="FontStyle43"/>
          <w:rFonts w:ascii="Times New Roman" w:hAnsi="Times New Roman" w:cs="Times New Roman"/>
          <w:sz w:val="28"/>
          <w:szCs w:val="28"/>
        </w:rPr>
      </w:pPr>
      <w:r w:rsidRPr="00347C13">
        <w:rPr>
          <w:rStyle w:val="FontStyle43"/>
          <w:rFonts w:ascii="Times New Roman" w:hAnsi="Times New Roman" w:cs="Times New Roman"/>
          <w:sz w:val="28"/>
          <w:szCs w:val="28"/>
        </w:rPr>
        <w:t>ВАРИАНТ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20"/>
        <w:gridCol w:w="6988"/>
        <w:gridCol w:w="1747"/>
      </w:tblGrid>
      <w:tr w:rsidR="00EF7909" w:rsidRPr="002B40FD" w:rsidTr="002B40FD">
        <w:tc>
          <w:tcPr>
            <w:tcW w:w="1120" w:type="dxa"/>
          </w:tcPr>
          <w:p w:rsidR="00EF7909" w:rsidRPr="002B40FD" w:rsidRDefault="00EF7909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  <w:t>Уровень</w:t>
            </w:r>
          </w:p>
        </w:tc>
        <w:tc>
          <w:tcPr>
            <w:tcW w:w="6988" w:type="dxa"/>
          </w:tcPr>
          <w:p w:rsidR="00EF7909" w:rsidRPr="002B40FD" w:rsidRDefault="00EF7909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  <w:t>Задание</w:t>
            </w:r>
          </w:p>
        </w:tc>
        <w:tc>
          <w:tcPr>
            <w:tcW w:w="1747" w:type="dxa"/>
          </w:tcPr>
          <w:p w:rsidR="00EF7909" w:rsidRPr="002B40FD" w:rsidRDefault="00EF7909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  <w:t>Результат</w:t>
            </w:r>
          </w:p>
        </w:tc>
      </w:tr>
      <w:tr w:rsidR="00EF7909" w:rsidRPr="002B40FD" w:rsidTr="002B40FD">
        <w:tc>
          <w:tcPr>
            <w:tcW w:w="1120" w:type="dxa"/>
            <w:vAlign w:val="center"/>
          </w:tcPr>
          <w:p w:rsidR="00EF7909" w:rsidRPr="002B40FD" w:rsidRDefault="008E1D6B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  <w:lang w:val="en-US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  <w:lang w:val="en-US"/>
              </w:rPr>
              <w:t>I</w:t>
            </w:r>
          </w:p>
        </w:tc>
        <w:tc>
          <w:tcPr>
            <w:tcW w:w="6988" w:type="dxa"/>
          </w:tcPr>
          <w:p w:rsidR="00EF7909" w:rsidRPr="002B40FD" w:rsidRDefault="003D664A" w:rsidP="00F94FBF">
            <w:pPr>
              <w:pStyle w:val="a3"/>
              <w:numPr>
                <w:ilvl w:val="0"/>
                <w:numId w:val="3"/>
              </w:numPr>
              <w:ind w:left="329" w:hanging="284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  <w:sz w:val="25"/>
                <w:szCs w:val="25"/>
              </w:rPr>
            </w:pPr>
            <w:r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>Охарактеризуйте запасы</w:t>
            </w:r>
            <w:r w:rsidR="00EF7909" w:rsidRPr="002B40FD"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 xml:space="preserve"> и затрат</w:t>
            </w:r>
            <w:r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>ы</w:t>
            </w:r>
          </w:p>
        </w:tc>
        <w:tc>
          <w:tcPr>
            <w:tcW w:w="1747" w:type="dxa"/>
          </w:tcPr>
          <w:p w:rsidR="00EF7909" w:rsidRPr="002B40FD" w:rsidRDefault="00EF7909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  <w:t>5 баллов</w:t>
            </w:r>
          </w:p>
        </w:tc>
      </w:tr>
      <w:tr w:rsidR="00EF7909" w:rsidRPr="002B40FD" w:rsidTr="002B40FD">
        <w:tc>
          <w:tcPr>
            <w:tcW w:w="1120" w:type="dxa"/>
            <w:vAlign w:val="center"/>
          </w:tcPr>
          <w:p w:rsidR="00EF7909" w:rsidRPr="002B40FD" w:rsidRDefault="008E1D6B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  <w:lang w:val="en-US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  <w:lang w:val="en-US"/>
              </w:rPr>
              <w:t>II</w:t>
            </w:r>
          </w:p>
        </w:tc>
        <w:tc>
          <w:tcPr>
            <w:tcW w:w="6988" w:type="dxa"/>
          </w:tcPr>
          <w:p w:rsidR="00EF7909" w:rsidRPr="002B40FD" w:rsidRDefault="00EF7909" w:rsidP="00F94FBF">
            <w:pPr>
              <w:pStyle w:val="a3"/>
              <w:numPr>
                <w:ilvl w:val="0"/>
                <w:numId w:val="3"/>
              </w:numPr>
              <w:ind w:left="329" w:hanging="284"/>
              <w:jc w:val="both"/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</w:pPr>
            <w:r w:rsidRPr="002B40FD"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>Проклассифицируйте:</w:t>
            </w:r>
          </w:p>
          <w:p w:rsidR="00EF7909" w:rsidRPr="002B40FD" w:rsidRDefault="00EF7909" w:rsidP="00F94FBF">
            <w:pPr>
              <w:pStyle w:val="a3"/>
              <w:numPr>
                <w:ilvl w:val="1"/>
                <w:numId w:val="3"/>
              </w:numPr>
              <w:ind w:left="611" w:hanging="425"/>
              <w:jc w:val="both"/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</w:pPr>
            <w:r w:rsidRPr="002B40FD"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>рабочий скот;</w:t>
            </w:r>
            <w:r w:rsidRPr="002B40FD"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ab/>
            </w:r>
          </w:p>
          <w:p w:rsidR="00EF7909" w:rsidRPr="002B40FD" w:rsidRDefault="003D664A" w:rsidP="00F94FBF">
            <w:pPr>
              <w:pStyle w:val="a3"/>
              <w:numPr>
                <w:ilvl w:val="1"/>
                <w:numId w:val="3"/>
              </w:numPr>
              <w:ind w:left="611" w:hanging="425"/>
              <w:jc w:val="both"/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>добавочный капитал</w:t>
            </w:r>
            <w:r w:rsidR="00EF7909" w:rsidRPr="002B40FD"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>;</w:t>
            </w:r>
            <w:r w:rsidR="00EF7909" w:rsidRPr="002B40FD"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ab/>
            </w:r>
          </w:p>
          <w:p w:rsidR="00EF7909" w:rsidRPr="002B40FD" w:rsidRDefault="00EF7909" w:rsidP="00F94FBF">
            <w:pPr>
              <w:pStyle w:val="a3"/>
              <w:numPr>
                <w:ilvl w:val="1"/>
                <w:numId w:val="3"/>
              </w:numPr>
              <w:ind w:left="611" w:hanging="425"/>
              <w:jc w:val="both"/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</w:pPr>
            <w:r w:rsidRPr="002B40FD"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>топливо;</w:t>
            </w:r>
            <w:r w:rsidRPr="002B40FD"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ab/>
            </w:r>
          </w:p>
          <w:p w:rsidR="00EF7909" w:rsidRPr="002B40FD" w:rsidRDefault="00EF7909" w:rsidP="00F94FBF">
            <w:pPr>
              <w:pStyle w:val="a3"/>
              <w:numPr>
                <w:ilvl w:val="1"/>
                <w:numId w:val="3"/>
              </w:numPr>
              <w:ind w:left="611" w:hanging="425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  <w:sz w:val="25"/>
                <w:szCs w:val="25"/>
              </w:rPr>
            </w:pPr>
            <w:r w:rsidRPr="002B40FD"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>задолженность рабочим и служащим по оплате труда.</w:t>
            </w:r>
          </w:p>
        </w:tc>
        <w:tc>
          <w:tcPr>
            <w:tcW w:w="1747" w:type="dxa"/>
          </w:tcPr>
          <w:p w:rsidR="00EF7909" w:rsidRPr="002B40FD" w:rsidRDefault="00EF7909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  <w:t>5 баллов</w:t>
            </w:r>
          </w:p>
        </w:tc>
      </w:tr>
    </w:tbl>
    <w:p w:rsidR="00EF7909" w:rsidRDefault="00EF7909" w:rsidP="003B012D">
      <w:pPr>
        <w:pStyle w:val="a3"/>
        <w:jc w:val="center"/>
        <w:rPr>
          <w:rStyle w:val="FontStyle43"/>
          <w:rFonts w:ascii="Times New Roman" w:hAnsi="Times New Roman" w:cs="Times New Roman"/>
          <w:sz w:val="28"/>
          <w:szCs w:val="28"/>
        </w:rPr>
      </w:pPr>
    </w:p>
    <w:p w:rsidR="0012066A" w:rsidRPr="0012066A" w:rsidRDefault="0012066A" w:rsidP="003B012D">
      <w:pPr>
        <w:pStyle w:val="a3"/>
        <w:jc w:val="center"/>
        <w:rPr>
          <w:rStyle w:val="FontStyle43"/>
          <w:rFonts w:ascii="Times New Roman" w:hAnsi="Times New Roman" w:cs="Times New Roman"/>
          <w:sz w:val="20"/>
          <w:szCs w:val="20"/>
        </w:rPr>
      </w:pPr>
    </w:p>
    <w:p w:rsidR="00EF7909" w:rsidRDefault="00EF7909" w:rsidP="00EF7909">
      <w:pPr>
        <w:pStyle w:val="a3"/>
        <w:jc w:val="center"/>
        <w:rPr>
          <w:rStyle w:val="FontStyle43"/>
          <w:rFonts w:ascii="Times New Roman" w:hAnsi="Times New Roman" w:cs="Times New Roman"/>
          <w:sz w:val="28"/>
          <w:szCs w:val="28"/>
        </w:rPr>
      </w:pPr>
      <w:r>
        <w:rPr>
          <w:rStyle w:val="FontStyle43"/>
          <w:rFonts w:ascii="Times New Roman" w:hAnsi="Times New Roman" w:cs="Times New Roman"/>
          <w:sz w:val="28"/>
          <w:szCs w:val="28"/>
        </w:rPr>
        <w:t>ВАРИАНТ 2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01"/>
        <w:gridCol w:w="7087"/>
        <w:gridCol w:w="1701"/>
      </w:tblGrid>
      <w:tr w:rsidR="00EF7909" w:rsidRPr="002B40FD" w:rsidTr="002B40FD">
        <w:tc>
          <w:tcPr>
            <w:tcW w:w="1101" w:type="dxa"/>
          </w:tcPr>
          <w:p w:rsidR="00EF7909" w:rsidRPr="002B40FD" w:rsidRDefault="00EF7909" w:rsidP="002B40FD">
            <w:pPr>
              <w:pStyle w:val="a3"/>
              <w:ind w:left="-57" w:right="-57"/>
              <w:jc w:val="center"/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  <w:t>Уровень</w:t>
            </w:r>
          </w:p>
        </w:tc>
        <w:tc>
          <w:tcPr>
            <w:tcW w:w="7087" w:type="dxa"/>
          </w:tcPr>
          <w:p w:rsidR="00EF7909" w:rsidRPr="002B40FD" w:rsidRDefault="00EF7909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  <w:t>Задание</w:t>
            </w:r>
          </w:p>
        </w:tc>
        <w:tc>
          <w:tcPr>
            <w:tcW w:w="1701" w:type="dxa"/>
          </w:tcPr>
          <w:p w:rsidR="00EF7909" w:rsidRPr="002B40FD" w:rsidRDefault="00EF7909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  <w:t>Результат</w:t>
            </w:r>
          </w:p>
        </w:tc>
      </w:tr>
      <w:tr w:rsidR="00EF7909" w:rsidRPr="002B40FD" w:rsidTr="002B40FD">
        <w:tc>
          <w:tcPr>
            <w:tcW w:w="1101" w:type="dxa"/>
            <w:vAlign w:val="center"/>
          </w:tcPr>
          <w:p w:rsidR="00EF7909" w:rsidRPr="002B40FD" w:rsidRDefault="008E1D6B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  <w:lang w:val="en-US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  <w:lang w:val="en-US"/>
              </w:rPr>
              <w:t>I</w:t>
            </w:r>
          </w:p>
        </w:tc>
        <w:tc>
          <w:tcPr>
            <w:tcW w:w="7087" w:type="dxa"/>
          </w:tcPr>
          <w:p w:rsidR="00EF7909" w:rsidRPr="002B40FD" w:rsidRDefault="003D664A" w:rsidP="00F94FBF">
            <w:pPr>
              <w:numPr>
                <w:ilvl w:val="0"/>
                <w:numId w:val="11"/>
              </w:numPr>
              <w:ind w:left="319" w:hanging="319"/>
              <w:rPr>
                <w:rStyle w:val="FontStyle43"/>
                <w:rFonts w:ascii="Times New Roman" w:hAnsi="Times New Roman" w:cs="Times New Roman"/>
                <w:b w:val="0"/>
                <w:bCs w:val="0"/>
                <w:sz w:val="25"/>
                <w:szCs w:val="25"/>
              </w:rPr>
            </w:pPr>
            <w:r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>Охарактеризуйте заемные (привлеченные</w:t>
            </w:r>
            <w:r w:rsidR="00EF7909" w:rsidRPr="002B40FD"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>) источник</w:t>
            </w:r>
            <w:r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>и</w:t>
            </w:r>
          </w:p>
        </w:tc>
        <w:tc>
          <w:tcPr>
            <w:tcW w:w="1701" w:type="dxa"/>
          </w:tcPr>
          <w:p w:rsidR="00EF7909" w:rsidRPr="002B40FD" w:rsidRDefault="008E1D6B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  <w:t xml:space="preserve">5 </w:t>
            </w:r>
            <w:r w:rsidR="00EF7909" w:rsidRPr="002B40FD"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  <w:t>баллов</w:t>
            </w:r>
          </w:p>
        </w:tc>
      </w:tr>
      <w:tr w:rsidR="00EF7909" w:rsidRPr="002B40FD" w:rsidTr="002B40FD">
        <w:tc>
          <w:tcPr>
            <w:tcW w:w="1101" w:type="dxa"/>
            <w:vAlign w:val="center"/>
          </w:tcPr>
          <w:p w:rsidR="00EF7909" w:rsidRPr="002B40FD" w:rsidRDefault="008E1D6B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  <w:lang w:val="en-US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  <w:lang w:val="en-US"/>
              </w:rPr>
              <w:t>II</w:t>
            </w:r>
          </w:p>
        </w:tc>
        <w:tc>
          <w:tcPr>
            <w:tcW w:w="7087" w:type="dxa"/>
          </w:tcPr>
          <w:p w:rsidR="008E1D6B" w:rsidRPr="002B40FD" w:rsidRDefault="00EF7909" w:rsidP="00F94FBF">
            <w:pPr>
              <w:pStyle w:val="a3"/>
              <w:numPr>
                <w:ilvl w:val="0"/>
                <w:numId w:val="11"/>
              </w:numPr>
              <w:ind w:left="319" w:hanging="284"/>
              <w:jc w:val="both"/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</w:pPr>
            <w:r w:rsidRPr="002B40FD"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>Проклассифицируйте:</w:t>
            </w:r>
          </w:p>
          <w:p w:rsidR="008E1D6B" w:rsidRPr="002B40FD" w:rsidRDefault="006D4CBF" w:rsidP="00F94FBF">
            <w:pPr>
              <w:pStyle w:val="a3"/>
              <w:numPr>
                <w:ilvl w:val="1"/>
                <w:numId w:val="20"/>
              </w:numPr>
              <w:ind w:left="602" w:hanging="425"/>
              <w:jc w:val="both"/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</w:pPr>
            <w:r w:rsidRPr="002B40FD"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>запасные части;</w:t>
            </w:r>
          </w:p>
          <w:p w:rsidR="008E1D6B" w:rsidRPr="002B40FD" w:rsidRDefault="006D4CBF" w:rsidP="00F94FBF">
            <w:pPr>
              <w:pStyle w:val="a3"/>
              <w:numPr>
                <w:ilvl w:val="1"/>
                <w:numId w:val="20"/>
              </w:numPr>
              <w:ind w:left="602" w:hanging="425"/>
              <w:jc w:val="both"/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</w:pPr>
            <w:r w:rsidRPr="002B40FD"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>касса;</w:t>
            </w:r>
          </w:p>
          <w:p w:rsidR="008E1D6B" w:rsidRPr="002B40FD" w:rsidRDefault="003D664A" w:rsidP="00F94FBF">
            <w:pPr>
              <w:pStyle w:val="a3"/>
              <w:numPr>
                <w:ilvl w:val="1"/>
                <w:numId w:val="20"/>
              </w:numPr>
              <w:ind w:left="602" w:hanging="425"/>
              <w:jc w:val="both"/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>уставный капитал</w:t>
            </w:r>
            <w:r w:rsidR="006D4CBF" w:rsidRPr="002B40FD"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>;</w:t>
            </w:r>
          </w:p>
          <w:p w:rsidR="00EF7909" w:rsidRPr="002B40FD" w:rsidRDefault="006D4CBF" w:rsidP="00F94FBF">
            <w:pPr>
              <w:pStyle w:val="a3"/>
              <w:numPr>
                <w:ilvl w:val="1"/>
                <w:numId w:val="20"/>
              </w:numPr>
              <w:ind w:left="602" w:hanging="425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  <w:sz w:val="25"/>
                <w:szCs w:val="25"/>
              </w:rPr>
            </w:pPr>
            <w:r w:rsidRPr="002B40FD"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>задолженность мясокомбината хозяйству.</w:t>
            </w:r>
          </w:p>
        </w:tc>
        <w:tc>
          <w:tcPr>
            <w:tcW w:w="1701" w:type="dxa"/>
          </w:tcPr>
          <w:p w:rsidR="00EF7909" w:rsidRPr="002B40FD" w:rsidRDefault="00EF7909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  <w:t>5 баллов</w:t>
            </w:r>
          </w:p>
        </w:tc>
      </w:tr>
    </w:tbl>
    <w:p w:rsidR="00EF7909" w:rsidRDefault="00EF7909" w:rsidP="00EF7909">
      <w:pPr>
        <w:pStyle w:val="a3"/>
        <w:ind w:firstLine="567"/>
        <w:jc w:val="both"/>
      </w:pPr>
    </w:p>
    <w:p w:rsidR="0012066A" w:rsidRPr="0012066A" w:rsidRDefault="0012066A" w:rsidP="00EF7909">
      <w:pPr>
        <w:pStyle w:val="a3"/>
        <w:ind w:firstLine="567"/>
        <w:jc w:val="both"/>
        <w:rPr>
          <w:sz w:val="20"/>
          <w:szCs w:val="20"/>
        </w:rPr>
      </w:pPr>
    </w:p>
    <w:p w:rsidR="00EF7909" w:rsidRDefault="006D4CBF" w:rsidP="00EF7909">
      <w:pPr>
        <w:pStyle w:val="a3"/>
        <w:jc w:val="center"/>
        <w:rPr>
          <w:rStyle w:val="FontStyle43"/>
          <w:rFonts w:ascii="Times New Roman" w:hAnsi="Times New Roman" w:cs="Times New Roman"/>
          <w:sz w:val="28"/>
          <w:szCs w:val="28"/>
        </w:rPr>
      </w:pPr>
      <w:r>
        <w:rPr>
          <w:rStyle w:val="FontStyle43"/>
          <w:rFonts w:ascii="Times New Roman" w:hAnsi="Times New Roman" w:cs="Times New Roman"/>
          <w:sz w:val="28"/>
          <w:szCs w:val="28"/>
        </w:rPr>
        <w:t>ВАРИАНТ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20"/>
        <w:gridCol w:w="6987"/>
        <w:gridCol w:w="1748"/>
      </w:tblGrid>
      <w:tr w:rsidR="00EF7909" w:rsidRPr="002B40FD" w:rsidTr="002B40FD">
        <w:tc>
          <w:tcPr>
            <w:tcW w:w="1120" w:type="dxa"/>
          </w:tcPr>
          <w:p w:rsidR="00EF7909" w:rsidRPr="002B40FD" w:rsidRDefault="00EF7909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  <w:t>Уровень</w:t>
            </w:r>
          </w:p>
        </w:tc>
        <w:tc>
          <w:tcPr>
            <w:tcW w:w="6987" w:type="dxa"/>
          </w:tcPr>
          <w:p w:rsidR="00EF7909" w:rsidRPr="002B40FD" w:rsidRDefault="00EF7909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  <w:t>Задание</w:t>
            </w:r>
          </w:p>
        </w:tc>
        <w:tc>
          <w:tcPr>
            <w:tcW w:w="1748" w:type="dxa"/>
          </w:tcPr>
          <w:p w:rsidR="00EF7909" w:rsidRPr="002B40FD" w:rsidRDefault="00EF7909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  <w:t>Результат</w:t>
            </w:r>
          </w:p>
        </w:tc>
      </w:tr>
      <w:tr w:rsidR="00EF7909" w:rsidRPr="002B40FD" w:rsidTr="002B40FD">
        <w:tc>
          <w:tcPr>
            <w:tcW w:w="1120" w:type="dxa"/>
            <w:vAlign w:val="center"/>
          </w:tcPr>
          <w:p w:rsidR="00EF7909" w:rsidRPr="002B40FD" w:rsidRDefault="008E1D6B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  <w:lang w:val="en-US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  <w:lang w:val="en-US"/>
              </w:rPr>
              <w:t>I</w:t>
            </w:r>
          </w:p>
        </w:tc>
        <w:tc>
          <w:tcPr>
            <w:tcW w:w="6987" w:type="dxa"/>
          </w:tcPr>
          <w:p w:rsidR="00EF7909" w:rsidRPr="002B40FD" w:rsidRDefault="003D664A" w:rsidP="00F94FBF">
            <w:pPr>
              <w:pStyle w:val="a3"/>
              <w:numPr>
                <w:ilvl w:val="0"/>
                <w:numId w:val="13"/>
              </w:numPr>
              <w:ind w:left="346" w:hanging="346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  <w:sz w:val="25"/>
                <w:szCs w:val="25"/>
              </w:rPr>
            </w:pPr>
            <w:r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>Охарактеризуйте</w:t>
            </w:r>
            <w:r w:rsidR="005236BC"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 xml:space="preserve">долгосрочные </w:t>
            </w:r>
            <w:r w:rsidR="006D4CBF" w:rsidRPr="002B40FD"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>актив</w:t>
            </w:r>
            <w:r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>ы</w:t>
            </w:r>
          </w:p>
        </w:tc>
        <w:tc>
          <w:tcPr>
            <w:tcW w:w="1748" w:type="dxa"/>
          </w:tcPr>
          <w:p w:rsidR="00EF7909" w:rsidRPr="002B40FD" w:rsidRDefault="008E1D6B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  <w:t xml:space="preserve">5 </w:t>
            </w:r>
            <w:r w:rsidR="00EF7909" w:rsidRPr="002B40FD"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  <w:t>баллов</w:t>
            </w:r>
          </w:p>
        </w:tc>
      </w:tr>
      <w:tr w:rsidR="00EF7909" w:rsidRPr="002B40FD" w:rsidTr="002B40FD">
        <w:tc>
          <w:tcPr>
            <w:tcW w:w="1120" w:type="dxa"/>
            <w:vAlign w:val="center"/>
          </w:tcPr>
          <w:p w:rsidR="00EF7909" w:rsidRPr="002B40FD" w:rsidRDefault="008E1D6B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  <w:lang w:val="en-US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  <w:lang w:val="en-US"/>
              </w:rPr>
              <w:t>II</w:t>
            </w:r>
          </w:p>
        </w:tc>
        <w:tc>
          <w:tcPr>
            <w:tcW w:w="6987" w:type="dxa"/>
          </w:tcPr>
          <w:p w:rsidR="00EF7909" w:rsidRPr="002B40FD" w:rsidRDefault="00EF7909" w:rsidP="00F94FBF">
            <w:pPr>
              <w:pStyle w:val="a3"/>
              <w:numPr>
                <w:ilvl w:val="0"/>
                <w:numId w:val="13"/>
              </w:numPr>
              <w:ind w:left="341" w:hanging="341"/>
              <w:jc w:val="both"/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</w:pPr>
            <w:r w:rsidRPr="002B40FD"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>Проклассифицируйте:</w:t>
            </w:r>
          </w:p>
          <w:p w:rsidR="006D4CBF" w:rsidRPr="002B40FD" w:rsidRDefault="006D4CBF" w:rsidP="00F94FBF">
            <w:pPr>
              <w:pStyle w:val="a3"/>
              <w:numPr>
                <w:ilvl w:val="1"/>
                <w:numId w:val="7"/>
              </w:numPr>
              <w:ind w:left="615" w:hanging="425"/>
              <w:jc w:val="both"/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</w:pPr>
            <w:r w:rsidRPr="002B40FD"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 xml:space="preserve">продуктивные животные; </w:t>
            </w:r>
          </w:p>
          <w:p w:rsidR="006D4CBF" w:rsidRPr="002B40FD" w:rsidRDefault="003D664A" w:rsidP="00F94FBF">
            <w:pPr>
              <w:pStyle w:val="a3"/>
              <w:numPr>
                <w:ilvl w:val="1"/>
                <w:numId w:val="7"/>
              </w:numPr>
              <w:ind w:left="615" w:hanging="425"/>
              <w:jc w:val="both"/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>резервный капитал</w:t>
            </w:r>
            <w:r w:rsidR="006D4CBF" w:rsidRPr="002B40FD"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>;</w:t>
            </w:r>
          </w:p>
          <w:p w:rsidR="006D4CBF" w:rsidRPr="002B40FD" w:rsidRDefault="006D4CBF" w:rsidP="00F94FBF">
            <w:pPr>
              <w:pStyle w:val="a3"/>
              <w:numPr>
                <w:ilvl w:val="1"/>
                <w:numId w:val="7"/>
              </w:numPr>
              <w:ind w:left="615" w:hanging="425"/>
              <w:jc w:val="both"/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</w:pPr>
            <w:r w:rsidRPr="002B40FD"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>задолженность подотчетных лиц;</w:t>
            </w:r>
          </w:p>
          <w:p w:rsidR="00EF7909" w:rsidRPr="002B40FD" w:rsidRDefault="006D4CBF" w:rsidP="00F94FBF">
            <w:pPr>
              <w:pStyle w:val="a3"/>
              <w:numPr>
                <w:ilvl w:val="1"/>
                <w:numId w:val="7"/>
              </w:numPr>
              <w:ind w:left="615" w:hanging="425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  <w:sz w:val="25"/>
                <w:szCs w:val="25"/>
              </w:rPr>
            </w:pPr>
            <w:r w:rsidRPr="002B40FD"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>долгосрочный кредит.</w:t>
            </w:r>
          </w:p>
        </w:tc>
        <w:tc>
          <w:tcPr>
            <w:tcW w:w="1748" w:type="dxa"/>
          </w:tcPr>
          <w:p w:rsidR="00EF7909" w:rsidRPr="002B40FD" w:rsidRDefault="00EF7909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  <w:t>5 баллов</w:t>
            </w:r>
          </w:p>
        </w:tc>
      </w:tr>
    </w:tbl>
    <w:p w:rsidR="00EF7909" w:rsidRDefault="00EF7909" w:rsidP="003B012D">
      <w:pPr>
        <w:pStyle w:val="a3"/>
        <w:jc w:val="center"/>
        <w:rPr>
          <w:rStyle w:val="FontStyle43"/>
          <w:rFonts w:ascii="Times New Roman" w:hAnsi="Times New Roman" w:cs="Times New Roman"/>
          <w:sz w:val="28"/>
          <w:szCs w:val="28"/>
        </w:rPr>
      </w:pPr>
    </w:p>
    <w:p w:rsidR="0012066A" w:rsidRPr="0012066A" w:rsidRDefault="0012066A" w:rsidP="003B012D">
      <w:pPr>
        <w:pStyle w:val="a3"/>
        <w:jc w:val="center"/>
        <w:rPr>
          <w:rStyle w:val="FontStyle43"/>
          <w:rFonts w:ascii="Times New Roman" w:hAnsi="Times New Roman" w:cs="Times New Roman"/>
          <w:sz w:val="20"/>
          <w:szCs w:val="20"/>
        </w:rPr>
      </w:pPr>
    </w:p>
    <w:p w:rsidR="00EF7909" w:rsidRDefault="006D4CBF" w:rsidP="00EF7909">
      <w:pPr>
        <w:pStyle w:val="a3"/>
        <w:jc w:val="center"/>
        <w:rPr>
          <w:rStyle w:val="FontStyle43"/>
          <w:rFonts w:ascii="Times New Roman" w:hAnsi="Times New Roman" w:cs="Times New Roman"/>
          <w:sz w:val="28"/>
          <w:szCs w:val="28"/>
        </w:rPr>
      </w:pPr>
      <w:r>
        <w:rPr>
          <w:rStyle w:val="FontStyle43"/>
          <w:rFonts w:ascii="Times New Roman" w:hAnsi="Times New Roman" w:cs="Times New Roman"/>
          <w:sz w:val="28"/>
          <w:szCs w:val="28"/>
        </w:rPr>
        <w:t>ВАРИАНТ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20"/>
        <w:gridCol w:w="7068"/>
        <w:gridCol w:w="1667"/>
      </w:tblGrid>
      <w:tr w:rsidR="00EF7909" w:rsidRPr="002B40FD" w:rsidTr="002B40FD">
        <w:tc>
          <w:tcPr>
            <w:tcW w:w="1120" w:type="dxa"/>
          </w:tcPr>
          <w:p w:rsidR="00EF7909" w:rsidRPr="002B40FD" w:rsidRDefault="00EF7909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  <w:t>Уровень</w:t>
            </w:r>
          </w:p>
        </w:tc>
        <w:tc>
          <w:tcPr>
            <w:tcW w:w="7068" w:type="dxa"/>
          </w:tcPr>
          <w:p w:rsidR="00EF7909" w:rsidRPr="002B40FD" w:rsidRDefault="00EF7909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  <w:t>Задание</w:t>
            </w:r>
          </w:p>
        </w:tc>
        <w:tc>
          <w:tcPr>
            <w:tcW w:w="1667" w:type="dxa"/>
          </w:tcPr>
          <w:p w:rsidR="00EF7909" w:rsidRPr="002B40FD" w:rsidRDefault="00EF7909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  <w:t>Результат</w:t>
            </w:r>
          </w:p>
        </w:tc>
      </w:tr>
      <w:tr w:rsidR="00EF7909" w:rsidRPr="002B40FD" w:rsidTr="002B40FD">
        <w:tc>
          <w:tcPr>
            <w:tcW w:w="1120" w:type="dxa"/>
          </w:tcPr>
          <w:p w:rsidR="00EF7909" w:rsidRPr="002B40FD" w:rsidRDefault="008E1D6B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  <w:lang w:val="en-US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  <w:lang w:val="en-US"/>
              </w:rPr>
              <w:t>I</w:t>
            </w:r>
          </w:p>
        </w:tc>
        <w:tc>
          <w:tcPr>
            <w:tcW w:w="7068" w:type="dxa"/>
          </w:tcPr>
          <w:p w:rsidR="00EF7909" w:rsidRPr="002B40FD" w:rsidRDefault="003D664A" w:rsidP="00F94FBF">
            <w:pPr>
              <w:pStyle w:val="a3"/>
              <w:numPr>
                <w:ilvl w:val="0"/>
                <w:numId w:val="21"/>
              </w:numPr>
              <w:ind w:left="343" w:hanging="343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  <w:sz w:val="25"/>
                <w:szCs w:val="25"/>
              </w:rPr>
            </w:pPr>
            <w:r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>Охарактеризуйте</w:t>
            </w:r>
            <w:r w:rsidR="005236BC"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>собственные и приравненные</w:t>
            </w:r>
            <w:r w:rsidR="00176BB4" w:rsidRPr="002B40FD"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 xml:space="preserve"> к ним источник</w:t>
            </w:r>
            <w:r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>и</w:t>
            </w:r>
          </w:p>
        </w:tc>
        <w:tc>
          <w:tcPr>
            <w:tcW w:w="1667" w:type="dxa"/>
          </w:tcPr>
          <w:p w:rsidR="00EF7909" w:rsidRPr="002B40FD" w:rsidRDefault="0012066A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  <w:t xml:space="preserve">5 </w:t>
            </w:r>
            <w:r w:rsidR="00EF7909" w:rsidRPr="002B40FD"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  <w:t>баллов</w:t>
            </w:r>
          </w:p>
        </w:tc>
      </w:tr>
      <w:tr w:rsidR="00EF7909" w:rsidRPr="002B40FD" w:rsidTr="002B40FD">
        <w:tc>
          <w:tcPr>
            <w:tcW w:w="1120" w:type="dxa"/>
          </w:tcPr>
          <w:p w:rsidR="00EF7909" w:rsidRPr="002B40FD" w:rsidRDefault="008E1D6B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  <w:lang w:val="en-US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  <w:lang w:val="en-US"/>
              </w:rPr>
              <w:t>II</w:t>
            </w:r>
          </w:p>
        </w:tc>
        <w:tc>
          <w:tcPr>
            <w:tcW w:w="7068" w:type="dxa"/>
          </w:tcPr>
          <w:p w:rsidR="00EF7909" w:rsidRPr="002B40FD" w:rsidRDefault="00EF7909" w:rsidP="00F94FBF">
            <w:pPr>
              <w:pStyle w:val="a3"/>
              <w:numPr>
                <w:ilvl w:val="0"/>
                <w:numId w:val="21"/>
              </w:numPr>
              <w:ind w:left="341" w:hanging="341"/>
              <w:jc w:val="both"/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</w:pPr>
            <w:r w:rsidRPr="002B40FD"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>Проклассифицируйте:</w:t>
            </w:r>
          </w:p>
          <w:p w:rsidR="00176BB4" w:rsidRPr="002B40FD" w:rsidRDefault="00176BB4" w:rsidP="00F94FBF">
            <w:pPr>
              <w:pStyle w:val="a3"/>
              <w:numPr>
                <w:ilvl w:val="1"/>
                <w:numId w:val="8"/>
              </w:numPr>
              <w:ind w:left="622" w:hanging="424"/>
              <w:jc w:val="both"/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</w:pPr>
            <w:r w:rsidRPr="002B40FD"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>задолженность поставщикам за запасные части;</w:t>
            </w:r>
          </w:p>
          <w:p w:rsidR="00176BB4" w:rsidRPr="002B40FD" w:rsidRDefault="00176BB4" w:rsidP="00F94FBF">
            <w:pPr>
              <w:pStyle w:val="a3"/>
              <w:numPr>
                <w:ilvl w:val="1"/>
                <w:numId w:val="8"/>
              </w:numPr>
              <w:ind w:left="622" w:hanging="424"/>
              <w:jc w:val="both"/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</w:pPr>
            <w:r w:rsidRPr="002B40FD"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>шерсть;</w:t>
            </w:r>
          </w:p>
          <w:p w:rsidR="00176BB4" w:rsidRPr="002B40FD" w:rsidRDefault="00176BB4" w:rsidP="00F94FBF">
            <w:pPr>
              <w:pStyle w:val="a3"/>
              <w:numPr>
                <w:ilvl w:val="1"/>
                <w:numId w:val="8"/>
              </w:numPr>
              <w:ind w:left="622" w:hanging="424"/>
              <w:jc w:val="both"/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</w:pPr>
            <w:r w:rsidRPr="002B40FD"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>расчетный счет;</w:t>
            </w:r>
          </w:p>
          <w:p w:rsidR="00EF7909" w:rsidRPr="002B40FD" w:rsidRDefault="00176BB4" w:rsidP="00F94FBF">
            <w:pPr>
              <w:pStyle w:val="a3"/>
              <w:numPr>
                <w:ilvl w:val="1"/>
                <w:numId w:val="8"/>
              </w:numPr>
              <w:ind w:left="622" w:hanging="424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  <w:sz w:val="25"/>
                <w:szCs w:val="25"/>
              </w:rPr>
            </w:pPr>
            <w:r w:rsidRPr="002B40FD"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>здание автогаража.</w:t>
            </w:r>
          </w:p>
        </w:tc>
        <w:tc>
          <w:tcPr>
            <w:tcW w:w="1667" w:type="dxa"/>
          </w:tcPr>
          <w:p w:rsidR="00EF7909" w:rsidRPr="002B40FD" w:rsidRDefault="00EF7909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  <w:t>5 баллов</w:t>
            </w:r>
          </w:p>
        </w:tc>
      </w:tr>
    </w:tbl>
    <w:p w:rsidR="00EF7909" w:rsidRDefault="00EF7909" w:rsidP="003B012D">
      <w:pPr>
        <w:pStyle w:val="a3"/>
        <w:jc w:val="center"/>
        <w:rPr>
          <w:rStyle w:val="FontStyle43"/>
          <w:rFonts w:ascii="Times New Roman" w:hAnsi="Times New Roman" w:cs="Times New Roman"/>
          <w:sz w:val="28"/>
          <w:szCs w:val="28"/>
        </w:rPr>
      </w:pPr>
    </w:p>
    <w:p w:rsidR="0012066A" w:rsidRPr="0012066A" w:rsidRDefault="0012066A" w:rsidP="003B012D">
      <w:pPr>
        <w:pStyle w:val="a3"/>
        <w:jc w:val="center"/>
        <w:rPr>
          <w:rStyle w:val="FontStyle43"/>
          <w:rFonts w:ascii="Times New Roman" w:hAnsi="Times New Roman" w:cs="Times New Roman"/>
          <w:sz w:val="16"/>
          <w:szCs w:val="16"/>
        </w:rPr>
      </w:pPr>
    </w:p>
    <w:p w:rsidR="00EF7909" w:rsidRDefault="006D4CBF" w:rsidP="00EF7909">
      <w:pPr>
        <w:pStyle w:val="a3"/>
        <w:jc w:val="center"/>
        <w:rPr>
          <w:rStyle w:val="FontStyle43"/>
          <w:rFonts w:ascii="Times New Roman" w:hAnsi="Times New Roman" w:cs="Times New Roman"/>
          <w:sz w:val="28"/>
          <w:szCs w:val="28"/>
        </w:rPr>
      </w:pPr>
      <w:r>
        <w:rPr>
          <w:rStyle w:val="FontStyle43"/>
          <w:rFonts w:ascii="Times New Roman" w:hAnsi="Times New Roman" w:cs="Times New Roman"/>
          <w:sz w:val="28"/>
          <w:szCs w:val="28"/>
        </w:rPr>
        <w:t>ВАРИАНТ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39"/>
        <w:gridCol w:w="6949"/>
        <w:gridCol w:w="1667"/>
      </w:tblGrid>
      <w:tr w:rsidR="00EF7909" w:rsidRPr="002B40FD" w:rsidTr="002B40FD">
        <w:tc>
          <w:tcPr>
            <w:tcW w:w="1239" w:type="dxa"/>
          </w:tcPr>
          <w:p w:rsidR="00EF7909" w:rsidRPr="002B40FD" w:rsidRDefault="00EF7909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  <w:t>Уровень</w:t>
            </w:r>
          </w:p>
        </w:tc>
        <w:tc>
          <w:tcPr>
            <w:tcW w:w="6949" w:type="dxa"/>
          </w:tcPr>
          <w:p w:rsidR="00EF7909" w:rsidRPr="002B40FD" w:rsidRDefault="00EF7909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  <w:t>Задание</w:t>
            </w:r>
          </w:p>
        </w:tc>
        <w:tc>
          <w:tcPr>
            <w:tcW w:w="1667" w:type="dxa"/>
          </w:tcPr>
          <w:p w:rsidR="00EF7909" w:rsidRPr="002B40FD" w:rsidRDefault="00EF7909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  <w:t>Результат</w:t>
            </w:r>
          </w:p>
        </w:tc>
      </w:tr>
      <w:tr w:rsidR="00EF7909" w:rsidRPr="002B40FD" w:rsidTr="002B40FD">
        <w:tc>
          <w:tcPr>
            <w:tcW w:w="1239" w:type="dxa"/>
            <w:vAlign w:val="center"/>
          </w:tcPr>
          <w:p w:rsidR="00EF7909" w:rsidRPr="002B40FD" w:rsidRDefault="008E1D6B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  <w:lang w:val="en-US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  <w:lang w:val="en-US"/>
              </w:rPr>
              <w:t>I</w:t>
            </w:r>
          </w:p>
        </w:tc>
        <w:tc>
          <w:tcPr>
            <w:tcW w:w="6949" w:type="dxa"/>
          </w:tcPr>
          <w:p w:rsidR="00EF7909" w:rsidRPr="002B40FD" w:rsidRDefault="003D664A" w:rsidP="00F94FBF">
            <w:pPr>
              <w:pStyle w:val="a3"/>
              <w:numPr>
                <w:ilvl w:val="0"/>
                <w:numId w:val="12"/>
              </w:numPr>
              <w:ind w:left="321" w:hanging="284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  <w:sz w:val="25"/>
                <w:szCs w:val="25"/>
              </w:rPr>
            </w:pPr>
            <w:r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>Охарактеризуйте денежные</w:t>
            </w:r>
            <w:r w:rsidR="00176BB4" w:rsidRPr="002B40FD"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 xml:space="preserve"> средств</w:t>
            </w:r>
            <w:r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>а, расчеты и прочие</w:t>
            </w:r>
            <w:r w:rsidR="00176BB4" w:rsidRPr="002B40FD"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 xml:space="preserve"> актив</w:t>
            </w:r>
            <w:r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>ы</w:t>
            </w:r>
          </w:p>
        </w:tc>
        <w:tc>
          <w:tcPr>
            <w:tcW w:w="1667" w:type="dxa"/>
          </w:tcPr>
          <w:p w:rsidR="00EF7909" w:rsidRPr="002B40FD" w:rsidRDefault="0012066A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  <w:t xml:space="preserve">5 </w:t>
            </w:r>
            <w:r w:rsidR="00EF7909" w:rsidRPr="002B40FD"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  <w:t>баллов</w:t>
            </w:r>
          </w:p>
        </w:tc>
      </w:tr>
      <w:tr w:rsidR="00EF7909" w:rsidRPr="002B40FD" w:rsidTr="002B40FD">
        <w:tc>
          <w:tcPr>
            <w:tcW w:w="1239" w:type="dxa"/>
            <w:vAlign w:val="center"/>
          </w:tcPr>
          <w:p w:rsidR="00EF7909" w:rsidRPr="002B40FD" w:rsidRDefault="008E1D6B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  <w:lang w:val="en-US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  <w:lang w:val="en-US"/>
              </w:rPr>
              <w:t>II</w:t>
            </w:r>
          </w:p>
        </w:tc>
        <w:tc>
          <w:tcPr>
            <w:tcW w:w="6949" w:type="dxa"/>
          </w:tcPr>
          <w:p w:rsidR="00EF7909" w:rsidRPr="002B40FD" w:rsidRDefault="00EF7909" w:rsidP="00F94FBF">
            <w:pPr>
              <w:pStyle w:val="a3"/>
              <w:numPr>
                <w:ilvl w:val="0"/>
                <w:numId w:val="12"/>
              </w:numPr>
              <w:ind w:left="321" w:hanging="321"/>
              <w:jc w:val="both"/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</w:pPr>
            <w:r w:rsidRPr="002B40FD"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>Проклассифицируйте:</w:t>
            </w:r>
          </w:p>
          <w:p w:rsidR="00176BB4" w:rsidRPr="002B40FD" w:rsidRDefault="00176BB4" w:rsidP="00F94FBF">
            <w:pPr>
              <w:pStyle w:val="a3"/>
              <w:numPr>
                <w:ilvl w:val="1"/>
                <w:numId w:val="9"/>
              </w:numPr>
              <w:ind w:left="604" w:hanging="425"/>
              <w:jc w:val="both"/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</w:pPr>
            <w:r w:rsidRPr="002B40FD"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>молоко;</w:t>
            </w:r>
          </w:p>
          <w:p w:rsidR="00176BB4" w:rsidRPr="002B40FD" w:rsidRDefault="00176BB4" w:rsidP="00F94FBF">
            <w:pPr>
              <w:pStyle w:val="a3"/>
              <w:numPr>
                <w:ilvl w:val="1"/>
                <w:numId w:val="9"/>
              </w:numPr>
              <w:ind w:left="604" w:hanging="425"/>
              <w:jc w:val="both"/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</w:pPr>
            <w:r w:rsidRPr="002B40FD"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>удобрения;</w:t>
            </w:r>
          </w:p>
          <w:p w:rsidR="00176BB4" w:rsidRPr="002B40FD" w:rsidRDefault="00176BB4" w:rsidP="00F94FBF">
            <w:pPr>
              <w:pStyle w:val="a3"/>
              <w:numPr>
                <w:ilvl w:val="1"/>
                <w:numId w:val="9"/>
              </w:numPr>
              <w:ind w:left="604" w:hanging="425"/>
              <w:jc w:val="both"/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</w:pPr>
            <w:r w:rsidRPr="002B40FD"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>задолженность бюджету по налогам;</w:t>
            </w:r>
          </w:p>
          <w:p w:rsidR="00EF7909" w:rsidRPr="002B40FD" w:rsidRDefault="00176BB4" w:rsidP="00F94FBF">
            <w:pPr>
              <w:pStyle w:val="a3"/>
              <w:numPr>
                <w:ilvl w:val="1"/>
                <w:numId w:val="9"/>
              </w:numPr>
              <w:ind w:left="604" w:hanging="425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  <w:sz w:val="25"/>
                <w:szCs w:val="25"/>
              </w:rPr>
            </w:pPr>
            <w:r w:rsidRPr="002B40FD">
              <w:rPr>
                <w:rStyle w:val="FontStyle44"/>
                <w:rFonts w:ascii="Times New Roman" w:hAnsi="Times New Roman" w:cs="Times New Roman"/>
                <w:sz w:val="25"/>
                <w:szCs w:val="25"/>
              </w:rPr>
              <w:t>целевое финансирование</w:t>
            </w:r>
          </w:p>
        </w:tc>
        <w:tc>
          <w:tcPr>
            <w:tcW w:w="1667" w:type="dxa"/>
          </w:tcPr>
          <w:p w:rsidR="00EF7909" w:rsidRPr="002B40FD" w:rsidRDefault="00EF7909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  <w:t>5 баллов</w:t>
            </w:r>
          </w:p>
        </w:tc>
      </w:tr>
    </w:tbl>
    <w:p w:rsidR="003D664A" w:rsidRDefault="003D664A" w:rsidP="00495131">
      <w:pPr>
        <w:pStyle w:val="a3"/>
        <w:rPr>
          <w:rStyle w:val="FontStyle43"/>
          <w:rFonts w:ascii="Times New Roman" w:hAnsi="Times New Roman" w:cs="Times New Roman"/>
          <w:sz w:val="26"/>
          <w:szCs w:val="26"/>
        </w:rPr>
      </w:pPr>
    </w:p>
    <w:p w:rsidR="00176BB4" w:rsidRPr="00BD3392" w:rsidRDefault="0012066A" w:rsidP="00176BB4">
      <w:pPr>
        <w:pStyle w:val="a3"/>
        <w:jc w:val="center"/>
        <w:rPr>
          <w:rStyle w:val="FontStyle43"/>
          <w:rFonts w:ascii="Times New Roman" w:hAnsi="Times New Roman" w:cs="Times New Roman"/>
          <w:sz w:val="26"/>
          <w:szCs w:val="26"/>
        </w:rPr>
      </w:pPr>
      <w:r w:rsidRPr="00BD3392">
        <w:rPr>
          <w:rStyle w:val="FontStyle43"/>
          <w:rFonts w:ascii="Times New Roman" w:hAnsi="Times New Roman" w:cs="Times New Roman"/>
          <w:sz w:val="26"/>
          <w:szCs w:val="26"/>
        </w:rPr>
        <w:t>В</w:t>
      </w:r>
      <w:r w:rsidR="00176BB4" w:rsidRPr="00BD3392">
        <w:rPr>
          <w:rStyle w:val="FontStyle43"/>
          <w:rFonts w:ascii="Times New Roman" w:hAnsi="Times New Roman" w:cs="Times New Roman"/>
          <w:sz w:val="26"/>
          <w:szCs w:val="26"/>
        </w:rPr>
        <w:t>АРИАНТ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20"/>
        <w:gridCol w:w="7477"/>
        <w:gridCol w:w="1247"/>
      </w:tblGrid>
      <w:tr w:rsidR="00176BB4" w:rsidRPr="002B40FD" w:rsidTr="002B40FD">
        <w:tc>
          <w:tcPr>
            <w:tcW w:w="1120" w:type="dxa"/>
          </w:tcPr>
          <w:p w:rsidR="00176BB4" w:rsidRPr="002B40FD" w:rsidRDefault="00B91695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У</w:t>
            </w:r>
            <w:r w:rsidR="00176BB4" w:rsidRPr="002B40FD">
              <w:rPr>
                <w:rStyle w:val="FontStyle43"/>
                <w:rFonts w:ascii="Times New Roman" w:hAnsi="Times New Roman" w:cs="Times New Roman"/>
                <w:b w:val="0"/>
              </w:rPr>
              <w:t>ровень</w:t>
            </w:r>
          </w:p>
        </w:tc>
        <w:tc>
          <w:tcPr>
            <w:tcW w:w="7477" w:type="dxa"/>
          </w:tcPr>
          <w:p w:rsidR="00176BB4" w:rsidRPr="002B40FD" w:rsidRDefault="00B91695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З</w:t>
            </w:r>
            <w:r w:rsidR="00176BB4" w:rsidRPr="002B40FD">
              <w:rPr>
                <w:rStyle w:val="FontStyle43"/>
                <w:rFonts w:ascii="Times New Roman" w:hAnsi="Times New Roman" w:cs="Times New Roman"/>
                <w:b w:val="0"/>
              </w:rPr>
              <w:t>адание</w:t>
            </w:r>
          </w:p>
        </w:tc>
        <w:tc>
          <w:tcPr>
            <w:tcW w:w="1247" w:type="dxa"/>
          </w:tcPr>
          <w:p w:rsidR="00176BB4" w:rsidRPr="002B40FD" w:rsidRDefault="00B91695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Р</w:t>
            </w:r>
            <w:r w:rsidR="00176BB4" w:rsidRPr="002B40FD">
              <w:rPr>
                <w:rStyle w:val="FontStyle43"/>
                <w:rFonts w:ascii="Times New Roman" w:hAnsi="Times New Roman" w:cs="Times New Roman"/>
                <w:b w:val="0"/>
              </w:rPr>
              <w:t>езультат</w:t>
            </w:r>
          </w:p>
        </w:tc>
      </w:tr>
      <w:tr w:rsidR="00176BB4" w:rsidRPr="002B40FD" w:rsidTr="002B40FD">
        <w:tc>
          <w:tcPr>
            <w:tcW w:w="1120" w:type="dxa"/>
          </w:tcPr>
          <w:p w:rsidR="00176BB4" w:rsidRPr="002B40FD" w:rsidRDefault="0012066A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  <w:lang w:val="en-US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lang w:val="en-US"/>
              </w:rPr>
              <w:t>I</w:t>
            </w:r>
          </w:p>
        </w:tc>
        <w:tc>
          <w:tcPr>
            <w:tcW w:w="7477" w:type="dxa"/>
          </w:tcPr>
          <w:p w:rsidR="00176BB4" w:rsidRPr="002B40FD" w:rsidRDefault="00495131" w:rsidP="00F94FBF">
            <w:pPr>
              <w:pStyle w:val="a3"/>
              <w:numPr>
                <w:ilvl w:val="0"/>
                <w:numId w:val="15"/>
              </w:numPr>
              <w:ind w:left="298" w:hanging="284"/>
              <w:jc w:val="both"/>
              <w:rPr>
                <w:rStyle w:val="FontStyle43"/>
                <w:rFonts w:ascii="Times New Roman" w:hAnsi="Times New Roman" w:cs="Times New Roman"/>
              </w:rPr>
            </w:pPr>
            <w:r>
              <w:rPr>
                <w:rStyle w:val="FontStyle44"/>
                <w:rFonts w:ascii="Times New Roman" w:hAnsi="Times New Roman" w:cs="Times New Roman"/>
              </w:rPr>
              <w:t>Охарактеризуйте систему</w:t>
            </w:r>
            <w:r w:rsidR="00176BB4" w:rsidRPr="002B40FD">
              <w:rPr>
                <w:rStyle w:val="FontStyle44"/>
                <w:rFonts w:ascii="Times New Roman" w:hAnsi="Times New Roman" w:cs="Times New Roman"/>
              </w:rPr>
              <w:t xml:space="preserve"> счетов бухгалтерского учета, их назначение и внутреннее строение.</w:t>
            </w:r>
          </w:p>
        </w:tc>
        <w:tc>
          <w:tcPr>
            <w:tcW w:w="1247" w:type="dxa"/>
          </w:tcPr>
          <w:p w:rsidR="00176BB4" w:rsidRPr="002B40FD" w:rsidRDefault="00AE088F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5 баллов</w:t>
            </w:r>
          </w:p>
        </w:tc>
      </w:tr>
      <w:tr w:rsidR="0012066A" w:rsidRPr="002B40FD" w:rsidTr="002B40FD">
        <w:tc>
          <w:tcPr>
            <w:tcW w:w="1120" w:type="dxa"/>
            <w:vMerge w:val="restart"/>
            <w:vAlign w:val="center"/>
          </w:tcPr>
          <w:p w:rsidR="0012066A" w:rsidRPr="002B40FD" w:rsidRDefault="0012066A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lang w:val="en-US"/>
              </w:rPr>
              <w:t>II</w:t>
            </w:r>
          </w:p>
        </w:tc>
        <w:tc>
          <w:tcPr>
            <w:tcW w:w="7477" w:type="dxa"/>
          </w:tcPr>
          <w:p w:rsidR="0012066A" w:rsidRPr="002B40FD" w:rsidRDefault="0012066A" w:rsidP="00F94FBF">
            <w:pPr>
              <w:pStyle w:val="a3"/>
              <w:numPr>
                <w:ilvl w:val="0"/>
                <w:numId w:val="15"/>
              </w:numPr>
              <w:ind w:left="298" w:hanging="284"/>
              <w:jc w:val="both"/>
              <w:rPr>
                <w:rStyle w:val="FontStyle43"/>
                <w:rFonts w:ascii="Times New Roman" w:hAnsi="Times New Roman" w:cs="Times New Roman"/>
              </w:rPr>
            </w:pPr>
            <w:r w:rsidRPr="002B40FD">
              <w:rPr>
                <w:rStyle w:val="FontStyle44"/>
                <w:rFonts w:ascii="Times New Roman" w:hAnsi="Times New Roman" w:cs="Times New Roman"/>
              </w:rPr>
              <w:t>Составить корреспонденции счетов и определить тип балансовых изменений по следующим хозяйственным операциям:</w:t>
            </w:r>
          </w:p>
        </w:tc>
        <w:tc>
          <w:tcPr>
            <w:tcW w:w="1247" w:type="dxa"/>
          </w:tcPr>
          <w:p w:rsidR="0012066A" w:rsidRPr="002B40FD" w:rsidRDefault="0012066A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</w:tr>
      <w:tr w:rsidR="0012066A" w:rsidRPr="002B40FD" w:rsidTr="002B40FD">
        <w:tc>
          <w:tcPr>
            <w:tcW w:w="1120" w:type="dxa"/>
            <w:vMerge/>
          </w:tcPr>
          <w:p w:rsidR="0012066A" w:rsidRPr="002B40FD" w:rsidRDefault="0012066A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</w:p>
        </w:tc>
        <w:tc>
          <w:tcPr>
            <w:tcW w:w="7477" w:type="dxa"/>
          </w:tcPr>
          <w:p w:rsidR="0012066A" w:rsidRPr="002B40FD" w:rsidRDefault="0012066A" w:rsidP="002B40FD">
            <w:pPr>
              <w:pStyle w:val="a3"/>
              <w:ind w:left="440" w:hanging="440"/>
              <w:jc w:val="both"/>
              <w:rPr>
                <w:rStyle w:val="FontStyle43"/>
                <w:rFonts w:ascii="Times New Roman" w:hAnsi="Times New Roman" w:cs="Times New Roman"/>
              </w:rPr>
            </w:pPr>
            <w:r w:rsidRPr="002B40FD">
              <w:rPr>
                <w:rStyle w:val="FontStyle44"/>
                <w:rFonts w:ascii="Times New Roman" w:hAnsi="Times New Roman" w:cs="Times New Roman"/>
              </w:rPr>
              <w:t>2.1 оприходован бензин, поступивший в хозяйство от Минской нефтебазы на сумму 3</w:t>
            </w:r>
            <w:r w:rsidR="00495131">
              <w:rPr>
                <w:rStyle w:val="FontStyle44"/>
                <w:rFonts w:ascii="Times New Roman" w:hAnsi="Times New Roman" w:cs="Times New Roman"/>
              </w:rPr>
              <w:t> 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126</w:t>
            </w:r>
            <w:r w:rsidR="00495131">
              <w:rPr>
                <w:rStyle w:val="FontStyle44"/>
                <w:rFonts w:ascii="Times New Roman" w:hAnsi="Times New Roman" w:cs="Times New Roman"/>
              </w:rPr>
              <w:t>,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00 руб.;</w:t>
            </w:r>
          </w:p>
        </w:tc>
        <w:tc>
          <w:tcPr>
            <w:tcW w:w="1247" w:type="dxa"/>
          </w:tcPr>
          <w:p w:rsidR="0012066A" w:rsidRPr="002B40FD" w:rsidRDefault="0012066A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</w:tr>
      <w:tr w:rsidR="0012066A" w:rsidRPr="002B40FD" w:rsidTr="002B40FD">
        <w:tc>
          <w:tcPr>
            <w:tcW w:w="1120" w:type="dxa"/>
            <w:vMerge/>
          </w:tcPr>
          <w:p w:rsidR="0012066A" w:rsidRPr="002B40FD" w:rsidRDefault="0012066A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</w:p>
        </w:tc>
        <w:tc>
          <w:tcPr>
            <w:tcW w:w="7477" w:type="dxa"/>
          </w:tcPr>
          <w:p w:rsidR="0012066A" w:rsidRPr="002B40FD" w:rsidRDefault="0012066A" w:rsidP="002B40FD">
            <w:pPr>
              <w:pStyle w:val="a3"/>
              <w:ind w:left="440" w:hanging="440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2B40FD">
              <w:rPr>
                <w:rStyle w:val="FontStyle44"/>
                <w:rFonts w:ascii="Times New Roman" w:hAnsi="Times New Roman" w:cs="Times New Roman"/>
              </w:rPr>
              <w:t>2.2 получены деньги в кассу с расчетного счета для выплаты заработной платы в сумме 20</w:t>
            </w:r>
            <w:r w:rsidR="00495131">
              <w:rPr>
                <w:rStyle w:val="FontStyle44"/>
                <w:rFonts w:ascii="Times New Roman" w:hAnsi="Times New Roman" w:cs="Times New Roman"/>
              </w:rPr>
              <w:t> 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498</w:t>
            </w:r>
            <w:r w:rsidR="00495131">
              <w:rPr>
                <w:rStyle w:val="FontStyle44"/>
                <w:rFonts w:ascii="Times New Roman" w:hAnsi="Times New Roman" w:cs="Times New Roman"/>
              </w:rPr>
              <w:t>,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00 руб.;</w:t>
            </w:r>
            <w:r w:rsidRPr="002B40FD">
              <w:rPr>
                <w:rStyle w:val="FontStyle44"/>
                <w:rFonts w:ascii="Times New Roman" w:hAnsi="Times New Roman" w:cs="Times New Roman"/>
              </w:rPr>
              <w:tab/>
            </w:r>
          </w:p>
        </w:tc>
        <w:tc>
          <w:tcPr>
            <w:tcW w:w="1247" w:type="dxa"/>
          </w:tcPr>
          <w:p w:rsidR="0012066A" w:rsidRPr="002B40FD" w:rsidRDefault="0012066A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</w:tr>
      <w:tr w:rsidR="0012066A" w:rsidRPr="002B40FD" w:rsidTr="002B40FD">
        <w:tc>
          <w:tcPr>
            <w:tcW w:w="1120" w:type="dxa"/>
            <w:vMerge/>
          </w:tcPr>
          <w:p w:rsidR="0012066A" w:rsidRPr="002B40FD" w:rsidRDefault="0012066A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</w:p>
        </w:tc>
        <w:tc>
          <w:tcPr>
            <w:tcW w:w="7477" w:type="dxa"/>
          </w:tcPr>
          <w:p w:rsidR="0012066A" w:rsidRPr="002B40FD" w:rsidRDefault="0012066A" w:rsidP="002B40FD">
            <w:pPr>
              <w:pStyle w:val="a3"/>
              <w:ind w:left="440" w:hanging="440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2B40FD">
              <w:rPr>
                <w:rStyle w:val="FontStyle44"/>
                <w:rFonts w:ascii="Times New Roman" w:hAnsi="Times New Roman" w:cs="Times New Roman"/>
              </w:rPr>
              <w:t>2.3 списаны деньги,   выданные  в  подотчет главному бухгалтеру,  на увеличение общехо</w:t>
            </w:r>
            <w:r w:rsidR="00495131">
              <w:rPr>
                <w:rStyle w:val="FontStyle44"/>
                <w:rFonts w:ascii="Times New Roman" w:hAnsi="Times New Roman" w:cs="Times New Roman"/>
              </w:rPr>
              <w:t>зяйственных расходов в сумме 17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2</w:t>
            </w:r>
            <w:r w:rsidR="00495131">
              <w:rPr>
                <w:rStyle w:val="FontStyle44"/>
                <w:rFonts w:ascii="Times New Roman" w:hAnsi="Times New Roman" w:cs="Times New Roman"/>
              </w:rPr>
              <w:t>,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90 руб.;</w:t>
            </w:r>
          </w:p>
        </w:tc>
        <w:tc>
          <w:tcPr>
            <w:tcW w:w="1247" w:type="dxa"/>
          </w:tcPr>
          <w:p w:rsidR="0012066A" w:rsidRPr="002B40FD" w:rsidRDefault="0012066A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</w:tr>
      <w:tr w:rsidR="0012066A" w:rsidRPr="002B40FD" w:rsidTr="002B40FD">
        <w:tc>
          <w:tcPr>
            <w:tcW w:w="1120" w:type="dxa"/>
            <w:vMerge/>
          </w:tcPr>
          <w:p w:rsidR="0012066A" w:rsidRPr="002B40FD" w:rsidRDefault="0012066A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</w:p>
        </w:tc>
        <w:tc>
          <w:tcPr>
            <w:tcW w:w="7477" w:type="dxa"/>
          </w:tcPr>
          <w:p w:rsidR="0012066A" w:rsidRPr="002B40FD" w:rsidRDefault="0012066A" w:rsidP="002B40FD">
            <w:pPr>
              <w:pStyle w:val="a3"/>
              <w:ind w:left="440" w:hanging="440"/>
              <w:jc w:val="both"/>
              <w:rPr>
                <w:rStyle w:val="FontStyle44"/>
                <w:rFonts w:ascii="Times New Roman" w:hAnsi="Times New Roman" w:cs="Times New Roman"/>
              </w:rPr>
            </w:pPr>
            <w:r w:rsidRPr="002B40FD">
              <w:rPr>
                <w:rStyle w:val="FontStyle44"/>
                <w:rFonts w:ascii="Times New Roman" w:hAnsi="Times New Roman" w:cs="Times New Roman"/>
              </w:rPr>
              <w:t>2.4 начислены отпускные рабочим за счет резерва предстоящих расходов в сумме 869</w:t>
            </w:r>
            <w:r w:rsidR="00495131">
              <w:rPr>
                <w:rStyle w:val="FontStyle44"/>
                <w:rFonts w:ascii="Times New Roman" w:hAnsi="Times New Roman" w:cs="Times New Roman"/>
              </w:rPr>
              <w:t>,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00 руб.;</w:t>
            </w:r>
          </w:p>
        </w:tc>
        <w:tc>
          <w:tcPr>
            <w:tcW w:w="1247" w:type="dxa"/>
          </w:tcPr>
          <w:p w:rsidR="0012066A" w:rsidRPr="002B40FD" w:rsidRDefault="0012066A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</w:tr>
      <w:tr w:rsidR="0012066A" w:rsidRPr="002B40FD" w:rsidTr="002B40FD">
        <w:tc>
          <w:tcPr>
            <w:tcW w:w="1120" w:type="dxa"/>
            <w:vMerge/>
          </w:tcPr>
          <w:p w:rsidR="0012066A" w:rsidRPr="002B40FD" w:rsidRDefault="0012066A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</w:p>
        </w:tc>
        <w:tc>
          <w:tcPr>
            <w:tcW w:w="7477" w:type="dxa"/>
          </w:tcPr>
          <w:p w:rsidR="0012066A" w:rsidRPr="002B40FD" w:rsidRDefault="009C0E5B" w:rsidP="002B40FD">
            <w:pPr>
              <w:pStyle w:val="a3"/>
              <w:ind w:left="440" w:hanging="440"/>
              <w:jc w:val="both"/>
              <w:rPr>
                <w:rStyle w:val="FontStyle44"/>
                <w:rFonts w:ascii="Times New Roman" w:hAnsi="Times New Roman" w:cs="Times New Roman"/>
              </w:rPr>
            </w:pPr>
            <w:r w:rsidRPr="002B40FD">
              <w:rPr>
                <w:rStyle w:val="FontStyle44"/>
                <w:rFonts w:ascii="Times New Roman" w:hAnsi="Times New Roman" w:cs="Times New Roman"/>
              </w:rPr>
              <w:t xml:space="preserve">2.5 </w:t>
            </w:r>
            <w:r w:rsidR="0012066A" w:rsidRPr="002B40FD">
              <w:rPr>
                <w:rStyle w:val="FontStyle44"/>
                <w:rFonts w:ascii="Times New Roman" w:hAnsi="Times New Roman" w:cs="Times New Roman"/>
              </w:rPr>
              <w:t>списаны удобрения, израсходованные на подкормку однолетних трав, на сумму 397</w:t>
            </w:r>
            <w:r w:rsidR="00495131">
              <w:rPr>
                <w:rStyle w:val="FontStyle44"/>
                <w:rFonts w:ascii="Times New Roman" w:hAnsi="Times New Roman" w:cs="Times New Roman"/>
              </w:rPr>
              <w:t>,8</w:t>
            </w:r>
            <w:r w:rsidR="0012066A" w:rsidRPr="002B40FD">
              <w:rPr>
                <w:rStyle w:val="FontStyle44"/>
                <w:rFonts w:ascii="Times New Roman" w:hAnsi="Times New Roman" w:cs="Times New Roman"/>
              </w:rPr>
              <w:t>0 руб.</w:t>
            </w:r>
          </w:p>
        </w:tc>
        <w:tc>
          <w:tcPr>
            <w:tcW w:w="1247" w:type="dxa"/>
          </w:tcPr>
          <w:p w:rsidR="0012066A" w:rsidRPr="002B40FD" w:rsidRDefault="0012066A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</w:tr>
    </w:tbl>
    <w:p w:rsidR="00BD3392" w:rsidRDefault="00BD3392" w:rsidP="00495131">
      <w:pPr>
        <w:pStyle w:val="a3"/>
        <w:rPr>
          <w:rStyle w:val="FontStyle43"/>
          <w:rFonts w:ascii="Times New Roman" w:hAnsi="Times New Roman" w:cs="Times New Roman"/>
        </w:rPr>
      </w:pPr>
    </w:p>
    <w:p w:rsidR="00B91695" w:rsidRPr="00BD3392" w:rsidRDefault="00B91695" w:rsidP="00BD3392">
      <w:pPr>
        <w:pStyle w:val="a3"/>
        <w:ind w:firstLine="567"/>
        <w:jc w:val="center"/>
        <w:rPr>
          <w:rStyle w:val="FontStyle43"/>
          <w:rFonts w:ascii="Times New Roman" w:hAnsi="Times New Roman" w:cs="Times New Roman"/>
          <w:sz w:val="26"/>
          <w:szCs w:val="26"/>
        </w:rPr>
      </w:pPr>
      <w:r w:rsidRPr="00BD3392">
        <w:rPr>
          <w:rStyle w:val="FontStyle43"/>
          <w:rFonts w:ascii="Times New Roman" w:hAnsi="Times New Roman" w:cs="Times New Roman"/>
          <w:sz w:val="26"/>
          <w:szCs w:val="26"/>
        </w:rPr>
        <w:t>ВАРИАНТ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20"/>
        <w:gridCol w:w="7477"/>
        <w:gridCol w:w="1258"/>
      </w:tblGrid>
      <w:tr w:rsidR="00AE088F" w:rsidRPr="002B40FD" w:rsidTr="002B40FD">
        <w:tc>
          <w:tcPr>
            <w:tcW w:w="1120" w:type="dxa"/>
          </w:tcPr>
          <w:p w:rsidR="00AE088F" w:rsidRPr="002B40FD" w:rsidRDefault="00B91695" w:rsidP="00B91695">
            <w:pPr>
              <w:pStyle w:val="a3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У</w:t>
            </w:r>
            <w:r w:rsidR="00AE088F" w:rsidRPr="002B40FD">
              <w:rPr>
                <w:rStyle w:val="FontStyle43"/>
                <w:rFonts w:ascii="Times New Roman" w:hAnsi="Times New Roman" w:cs="Times New Roman"/>
                <w:b w:val="0"/>
              </w:rPr>
              <w:t>ровень</w:t>
            </w:r>
          </w:p>
        </w:tc>
        <w:tc>
          <w:tcPr>
            <w:tcW w:w="7477" w:type="dxa"/>
          </w:tcPr>
          <w:p w:rsidR="00AE088F" w:rsidRPr="002B40FD" w:rsidRDefault="00B91695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З</w:t>
            </w:r>
            <w:r w:rsidR="00AE088F" w:rsidRPr="002B40FD">
              <w:rPr>
                <w:rStyle w:val="FontStyle43"/>
                <w:rFonts w:ascii="Times New Roman" w:hAnsi="Times New Roman" w:cs="Times New Roman"/>
                <w:b w:val="0"/>
              </w:rPr>
              <w:t>адание</w:t>
            </w:r>
          </w:p>
        </w:tc>
        <w:tc>
          <w:tcPr>
            <w:tcW w:w="1258" w:type="dxa"/>
          </w:tcPr>
          <w:p w:rsidR="00AE088F" w:rsidRPr="002B40FD" w:rsidRDefault="00B91695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Р</w:t>
            </w:r>
            <w:r w:rsidR="00AE088F" w:rsidRPr="002B40FD">
              <w:rPr>
                <w:rStyle w:val="FontStyle43"/>
                <w:rFonts w:ascii="Times New Roman" w:hAnsi="Times New Roman" w:cs="Times New Roman"/>
                <w:b w:val="0"/>
              </w:rPr>
              <w:t>езультат</w:t>
            </w:r>
          </w:p>
        </w:tc>
      </w:tr>
      <w:tr w:rsidR="001C1FAC" w:rsidRPr="002B40FD" w:rsidTr="002B40FD">
        <w:tc>
          <w:tcPr>
            <w:tcW w:w="1120" w:type="dxa"/>
          </w:tcPr>
          <w:p w:rsidR="001C1FAC" w:rsidRPr="002B40FD" w:rsidRDefault="001C1FAC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  <w:lang w:val="en-US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lang w:val="en-US"/>
              </w:rPr>
              <w:t>I</w:t>
            </w:r>
          </w:p>
        </w:tc>
        <w:tc>
          <w:tcPr>
            <w:tcW w:w="7477" w:type="dxa"/>
          </w:tcPr>
          <w:p w:rsidR="001C1FAC" w:rsidRPr="002B40FD" w:rsidRDefault="00495131" w:rsidP="00F94FBF">
            <w:pPr>
              <w:pStyle w:val="a3"/>
              <w:numPr>
                <w:ilvl w:val="0"/>
                <w:numId w:val="14"/>
              </w:numPr>
              <w:ind w:left="330" w:hanging="330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>
              <w:rPr>
                <w:rStyle w:val="FontStyle44"/>
                <w:rFonts w:ascii="Times New Roman" w:hAnsi="Times New Roman" w:cs="Times New Roman"/>
              </w:rPr>
              <w:t>Дайте характеристику с</w:t>
            </w:r>
            <w:r w:rsidR="001C1FAC" w:rsidRPr="002B40FD">
              <w:rPr>
                <w:rStyle w:val="FontStyle44"/>
                <w:rFonts w:ascii="Times New Roman" w:hAnsi="Times New Roman" w:cs="Times New Roman"/>
              </w:rPr>
              <w:t>чета</w:t>
            </w:r>
            <w:r>
              <w:rPr>
                <w:rStyle w:val="FontStyle44"/>
                <w:rFonts w:ascii="Times New Roman" w:hAnsi="Times New Roman" w:cs="Times New Roman"/>
              </w:rPr>
              <w:t>м</w:t>
            </w:r>
            <w:r w:rsidR="001C1FAC" w:rsidRPr="002B40FD">
              <w:rPr>
                <w:rStyle w:val="FontStyle44"/>
                <w:rFonts w:ascii="Times New Roman" w:hAnsi="Times New Roman" w:cs="Times New Roman"/>
              </w:rPr>
              <w:t xml:space="preserve"> синтетического и аналитического учета, их назначение и взаимосвязь.</w:t>
            </w:r>
          </w:p>
        </w:tc>
        <w:tc>
          <w:tcPr>
            <w:tcW w:w="1258" w:type="dxa"/>
          </w:tcPr>
          <w:p w:rsidR="001C1FAC" w:rsidRPr="002B40FD" w:rsidRDefault="001C1FAC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5 баллов</w:t>
            </w:r>
          </w:p>
        </w:tc>
      </w:tr>
      <w:tr w:rsidR="001C1FAC" w:rsidRPr="002B40FD" w:rsidTr="002B40FD">
        <w:tc>
          <w:tcPr>
            <w:tcW w:w="1120" w:type="dxa"/>
            <w:vMerge w:val="restart"/>
            <w:vAlign w:val="center"/>
          </w:tcPr>
          <w:p w:rsidR="001C1FAC" w:rsidRPr="002B40FD" w:rsidRDefault="001C1FAC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lang w:val="en-US"/>
              </w:rPr>
              <w:t>II</w:t>
            </w:r>
          </w:p>
        </w:tc>
        <w:tc>
          <w:tcPr>
            <w:tcW w:w="7477" w:type="dxa"/>
          </w:tcPr>
          <w:p w:rsidR="001C1FAC" w:rsidRPr="002B40FD" w:rsidRDefault="001C1FAC" w:rsidP="00F94FBF">
            <w:pPr>
              <w:pStyle w:val="a3"/>
              <w:numPr>
                <w:ilvl w:val="0"/>
                <w:numId w:val="14"/>
              </w:numPr>
              <w:ind w:left="330" w:hanging="330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2B40FD">
              <w:rPr>
                <w:rStyle w:val="FontStyle44"/>
                <w:rFonts w:ascii="Times New Roman" w:hAnsi="Times New Roman" w:cs="Times New Roman"/>
              </w:rPr>
              <w:t>Составить корреспонденции счетов и определить тип балансовых изменений по следующим хозяйственным операциям:</w:t>
            </w:r>
          </w:p>
        </w:tc>
        <w:tc>
          <w:tcPr>
            <w:tcW w:w="1258" w:type="dxa"/>
          </w:tcPr>
          <w:p w:rsidR="001C1FAC" w:rsidRPr="002B40FD" w:rsidRDefault="001C1FAC" w:rsidP="00AE088F">
            <w:pPr>
              <w:pStyle w:val="a3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</w:tr>
      <w:tr w:rsidR="001C1FAC" w:rsidRPr="002B40FD" w:rsidTr="002B40FD">
        <w:tc>
          <w:tcPr>
            <w:tcW w:w="1120" w:type="dxa"/>
            <w:vMerge/>
          </w:tcPr>
          <w:p w:rsidR="001C1FAC" w:rsidRPr="002B40FD" w:rsidRDefault="001C1FAC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</w:p>
        </w:tc>
        <w:tc>
          <w:tcPr>
            <w:tcW w:w="7477" w:type="dxa"/>
          </w:tcPr>
          <w:p w:rsidR="001C1FAC" w:rsidRPr="002B40FD" w:rsidRDefault="001C1FAC" w:rsidP="002B40FD">
            <w:pPr>
              <w:pStyle w:val="a3"/>
              <w:ind w:left="440" w:hanging="440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2B40FD">
              <w:rPr>
                <w:rStyle w:val="FontStyle44"/>
                <w:rFonts w:ascii="Times New Roman" w:hAnsi="Times New Roman" w:cs="Times New Roman"/>
              </w:rPr>
              <w:t>2.1 удержан из заработной платы рабочих подоходный налог в пользу бюджета в сумме 187</w:t>
            </w:r>
            <w:r w:rsidR="00495131">
              <w:rPr>
                <w:rStyle w:val="FontStyle44"/>
                <w:rFonts w:ascii="Times New Roman" w:hAnsi="Times New Roman" w:cs="Times New Roman"/>
              </w:rPr>
              <w:t>,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00 руб.;</w:t>
            </w:r>
          </w:p>
        </w:tc>
        <w:tc>
          <w:tcPr>
            <w:tcW w:w="1258" w:type="dxa"/>
          </w:tcPr>
          <w:p w:rsidR="001C1FAC" w:rsidRPr="002B40FD" w:rsidRDefault="001C1FAC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</w:tr>
      <w:tr w:rsidR="001C1FAC" w:rsidRPr="002B40FD" w:rsidTr="002B40FD">
        <w:tc>
          <w:tcPr>
            <w:tcW w:w="1120" w:type="dxa"/>
            <w:vMerge/>
          </w:tcPr>
          <w:p w:rsidR="001C1FAC" w:rsidRPr="002B40FD" w:rsidRDefault="001C1FAC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</w:p>
        </w:tc>
        <w:tc>
          <w:tcPr>
            <w:tcW w:w="7477" w:type="dxa"/>
          </w:tcPr>
          <w:p w:rsidR="001C1FAC" w:rsidRPr="002B40FD" w:rsidRDefault="001C1FAC" w:rsidP="002B40FD">
            <w:pPr>
              <w:pStyle w:val="a3"/>
              <w:tabs>
                <w:tab w:val="left" w:pos="3718"/>
              </w:tabs>
              <w:ind w:left="440" w:hanging="440"/>
              <w:rPr>
                <w:rStyle w:val="FontStyle43"/>
                <w:rFonts w:ascii="Times New Roman" w:hAnsi="Times New Roman" w:cs="Times New Roman"/>
              </w:rPr>
            </w:pPr>
            <w:r w:rsidRPr="002B40FD">
              <w:rPr>
                <w:rStyle w:val="FontStyle44"/>
                <w:rFonts w:ascii="Times New Roman" w:hAnsi="Times New Roman" w:cs="Times New Roman"/>
              </w:rPr>
              <w:t>2.2 н</w:t>
            </w:r>
            <w:r w:rsidR="00495131">
              <w:rPr>
                <w:rStyle w:val="FontStyle44"/>
                <w:rFonts w:ascii="Times New Roman" w:hAnsi="Times New Roman" w:cs="Times New Roman"/>
              </w:rPr>
              <w:t>аправлена часть резервного капитала</w:t>
            </w:r>
            <w:r w:rsidRPr="002B40FD">
              <w:rPr>
                <w:rStyle w:val="FontStyle44"/>
                <w:rFonts w:ascii="Times New Roman" w:hAnsi="Times New Roman" w:cs="Times New Roman"/>
              </w:rPr>
              <w:t xml:space="preserve"> на </w:t>
            </w:r>
            <w:r w:rsidR="00495131">
              <w:rPr>
                <w:rStyle w:val="FontStyle44"/>
                <w:rFonts w:ascii="Times New Roman" w:hAnsi="Times New Roman" w:cs="Times New Roman"/>
              </w:rPr>
              <w:t>пополнение уставного капитала</w:t>
            </w:r>
            <w:r w:rsidRPr="002B40FD">
              <w:rPr>
                <w:rStyle w:val="FontStyle44"/>
                <w:rFonts w:ascii="Times New Roman" w:hAnsi="Times New Roman" w:cs="Times New Roman"/>
              </w:rPr>
              <w:t xml:space="preserve"> в сумме 450</w:t>
            </w:r>
            <w:r w:rsidR="00495131">
              <w:rPr>
                <w:rStyle w:val="FontStyle44"/>
                <w:rFonts w:ascii="Times New Roman" w:hAnsi="Times New Roman" w:cs="Times New Roman"/>
              </w:rPr>
              <w:t>,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00 руб.;</w:t>
            </w:r>
          </w:p>
        </w:tc>
        <w:tc>
          <w:tcPr>
            <w:tcW w:w="1258" w:type="dxa"/>
          </w:tcPr>
          <w:p w:rsidR="001C1FAC" w:rsidRPr="002B40FD" w:rsidRDefault="001C1FAC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</w:tr>
      <w:tr w:rsidR="001C1FAC" w:rsidRPr="002B40FD" w:rsidTr="002B40FD">
        <w:tc>
          <w:tcPr>
            <w:tcW w:w="1120" w:type="dxa"/>
            <w:vMerge/>
          </w:tcPr>
          <w:p w:rsidR="001C1FAC" w:rsidRPr="002B40FD" w:rsidRDefault="001C1FAC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</w:p>
        </w:tc>
        <w:tc>
          <w:tcPr>
            <w:tcW w:w="7477" w:type="dxa"/>
          </w:tcPr>
          <w:p w:rsidR="001C1FAC" w:rsidRPr="002B40FD" w:rsidRDefault="001C1FAC" w:rsidP="002B40FD">
            <w:pPr>
              <w:pStyle w:val="a3"/>
              <w:ind w:left="440" w:hanging="440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2B40FD">
              <w:rPr>
                <w:rStyle w:val="FontStyle44"/>
                <w:rFonts w:ascii="Times New Roman" w:hAnsi="Times New Roman" w:cs="Times New Roman"/>
              </w:rPr>
              <w:t>2.3 списаны корма, израсходованные на корм основному стаду КРС на сумму 968</w:t>
            </w:r>
            <w:r w:rsidR="00495131">
              <w:rPr>
                <w:rStyle w:val="FontStyle44"/>
                <w:rFonts w:ascii="Times New Roman" w:hAnsi="Times New Roman" w:cs="Times New Roman"/>
              </w:rPr>
              <w:t>,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00 руб.;</w:t>
            </w:r>
          </w:p>
        </w:tc>
        <w:tc>
          <w:tcPr>
            <w:tcW w:w="1258" w:type="dxa"/>
          </w:tcPr>
          <w:p w:rsidR="001C1FAC" w:rsidRPr="002B40FD" w:rsidRDefault="001C1FAC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</w:tr>
      <w:tr w:rsidR="001C1FAC" w:rsidRPr="002B40FD" w:rsidTr="002B40FD">
        <w:tc>
          <w:tcPr>
            <w:tcW w:w="1120" w:type="dxa"/>
            <w:vMerge/>
          </w:tcPr>
          <w:p w:rsidR="001C1FAC" w:rsidRPr="002B40FD" w:rsidRDefault="001C1FAC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</w:p>
        </w:tc>
        <w:tc>
          <w:tcPr>
            <w:tcW w:w="7477" w:type="dxa"/>
          </w:tcPr>
          <w:p w:rsidR="001C1FAC" w:rsidRPr="002B40FD" w:rsidRDefault="001C1FAC" w:rsidP="002B40FD">
            <w:pPr>
              <w:pStyle w:val="a3"/>
              <w:ind w:left="440" w:hanging="440"/>
              <w:jc w:val="both"/>
              <w:rPr>
                <w:rStyle w:val="FontStyle44"/>
                <w:rFonts w:ascii="Times New Roman" w:hAnsi="Times New Roman" w:cs="Times New Roman"/>
              </w:rPr>
            </w:pPr>
            <w:r w:rsidRPr="002B40FD">
              <w:rPr>
                <w:rStyle w:val="FontStyle44"/>
                <w:rFonts w:ascii="Times New Roman" w:hAnsi="Times New Roman" w:cs="Times New Roman"/>
              </w:rPr>
              <w:t>2.4 перечислена задолженность с расчетного счета Райсельхозхимии за полученные минеральные удобрения на сумму 2</w:t>
            </w:r>
            <w:r w:rsidR="00495131">
              <w:rPr>
                <w:rStyle w:val="FontStyle44"/>
                <w:rFonts w:ascii="Times New Roman" w:hAnsi="Times New Roman" w:cs="Times New Roman"/>
              </w:rPr>
              <w:t> 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121</w:t>
            </w:r>
            <w:r w:rsidR="00495131">
              <w:rPr>
                <w:rStyle w:val="FontStyle44"/>
                <w:rFonts w:ascii="Times New Roman" w:hAnsi="Times New Roman" w:cs="Times New Roman"/>
              </w:rPr>
              <w:t>,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00 руб.;</w:t>
            </w:r>
          </w:p>
        </w:tc>
        <w:tc>
          <w:tcPr>
            <w:tcW w:w="1258" w:type="dxa"/>
          </w:tcPr>
          <w:p w:rsidR="001C1FAC" w:rsidRPr="002B40FD" w:rsidRDefault="001C1FAC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</w:tr>
      <w:tr w:rsidR="001C1FAC" w:rsidRPr="002B40FD" w:rsidTr="002B40FD">
        <w:tc>
          <w:tcPr>
            <w:tcW w:w="1120" w:type="dxa"/>
            <w:vMerge/>
          </w:tcPr>
          <w:p w:rsidR="001C1FAC" w:rsidRPr="002B40FD" w:rsidRDefault="001C1FAC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</w:p>
        </w:tc>
        <w:tc>
          <w:tcPr>
            <w:tcW w:w="7477" w:type="dxa"/>
          </w:tcPr>
          <w:p w:rsidR="001C1FAC" w:rsidRPr="002B40FD" w:rsidRDefault="001C1FAC" w:rsidP="002B40FD">
            <w:pPr>
              <w:pStyle w:val="a3"/>
              <w:ind w:left="440" w:hanging="440"/>
              <w:jc w:val="both"/>
              <w:rPr>
                <w:rStyle w:val="FontStyle44"/>
                <w:rFonts w:ascii="Times New Roman" w:hAnsi="Times New Roman" w:cs="Times New Roman"/>
              </w:rPr>
            </w:pPr>
            <w:r w:rsidRPr="002B40FD">
              <w:rPr>
                <w:rStyle w:val="FontStyle44"/>
                <w:rFonts w:ascii="Times New Roman" w:hAnsi="Times New Roman" w:cs="Times New Roman"/>
              </w:rPr>
              <w:t>2.5 погашена с расчетного счета задолженность по долгосрочной ссуде в сумме 46</w:t>
            </w:r>
            <w:r w:rsidR="00495131">
              <w:rPr>
                <w:rStyle w:val="FontStyle44"/>
                <w:rFonts w:ascii="Times New Roman" w:hAnsi="Times New Roman" w:cs="Times New Roman"/>
              </w:rPr>
              <w:t> 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000</w:t>
            </w:r>
            <w:r w:rsidR="00495131">
              <w:rPr>
                <w:rStyle w:val="FontStyle44"/>
                <w:rFonts w:ascii="Times New Roman" w:hAnsi="Times New Roman" w:cs="Times New Roman"/>
              </w:rPr>
              <w:t>,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00 руб.</w:t>
            </w:r>
          </w:p>
        </w:tc>
        <w:tc>
          <w:tcPr>
            <w:tcW w:w="1258" w:type="dxa"/>
          </w:tcPr>
          <w:p w:rsidR="001C1FAC" w:rsidRPr="002B40FD" w:rsidRDefault="001C1FAC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</w:tr>
    </w:tbl>
    <w:p w:rsidR="00B91695" w:rsidRPr="00BD3392" w:rsidRDefault="00B91695" w:rsidP="00B91695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</w:p>
    <w:p w:rsidR="00BD3392" w:rsidRPr="003B012D" w:rsidRDefault="00BD3392" w:rsidP="00B91695">
      <w:pPr>
        <w:pStyle w:val="a3"/>
        <w:jc w:val="both"/>
        <w:rPr>
          <w:rFonts w:ascii="Times New Roman" w:hAnsi="Times New Roman" w:cs="Times New Roman"/>
        </w:rPr>
      </w:pPr>
    </w:p>
    <w:p w:rsidR="00AE088F" w:rsidRPr="00BD3392" w:rsidRDefault="00B91695" w:rsidP="00B91695">
      <w:pPr>
        <w:pStyle w:val="a3"/>
        <w:jc w:val="center"/>
        <w:rPr>
          <w:rStyle w:val="FontStyle43"/>
          <w:rFonts w:ascii="Times New Roman" w:hAnsi="Times New Roman" w:cs="Times New Roman"/>
          <w:sz w:val="26"/>
          <w:szCs w:val="26"/>
        </w:rPr>
      </w:pPr>
      <w:r w:rsidRPr="00BD3392">
        <w:rPr>
          <w:rStyle w:val="FontStyle43"/>
          <w:rFonts w:ascii="Times New Roman" w:hAnsi="Times New Roman" w:cs="Times New Roman"/>
          <w:sz w:val="26"/>
          <w:szCs w:val="26"/>
        </w:rPr>
        <w:t>ВАРИАНТ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20"/>
        <w:gridCol w:w="7477"/>
        <w:gridCol w:w="1258"/>
      </w:tblGrid>
      <w:tr w:rsidR="00AE088F" w:rsidRPr="002B40FD" w:rsidTr="002B40FD">
        <w:tc>
          <w:tcPr>
            <w:tcW w:w="1120" w:type="dxa"/>
          </w:tcPr>
          <w:p w:rsidR="00AE088F" w:rsidRPr="002B40FD" w:rsidRDefault="00B91695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У</w:t>
            </w:r>
            <w:r w:rsidR="00AE088F" w:rsidRPr="002B40FD">
              <w:rPr>
                <w:rStyle w:val="FontStyle43"/>
                <w:rFonts w:ascii="Times New Roman" w:hAnsi="Times New Roman" w:cs="Times New Roman"/>
                <w:b w:val="0"/>
              </w:rPr>
              <w:t>ровень</w:t>
            </w:r>
          </w:p>
        </w:tc>
        <w:tc>
          <w:tcPr>
            <w:tcW w:w="7477" w:type="dxa"/>
          </w:tcPr>
          <w:p w:rsidR="00AE088F" w:rsidRPr="002B40FD" w:rsidRDefault="00B91695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З</w:t>
            </w:r>
            <w:r w:rsidR="00AE088F" w:rsidRPr="002B40FD">
              <w:rPr>
                <w:rStyle w:val="FontStyle43"/>
                <w:rFonts w:ascii="Times New Roman" w:hAnsi="Times New Roman" w:cs="Times New Roman"/>
                <w:b w:val="0"/>
              </w:rPr>
              <w:t>адание</w:t>
            </w:r>
          </w:p>
        </w:tc>
        <w:tc>
          <w:tcPr>
            <w:tcW w:w="1258" w:type="dxa"/>
          </w:tcPr>
          <w:p w:rsidR="00AE088F" w:rsidRPr="002B40FD" w:rsidRDefault="00B91695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Р</w:t>
            </w:r>
            <w:r w:rsidR="00AE088F" w:rsidRPr="002B40FD">
              <w:rPr>
                <w:rStyle w:val="FontStyle43"/>
                <w:rFonts w:ascii="Times New Roman" w:hAnsi="Times New Roman" w:cs="Times New Roman"/>
                <w:b w:val="0"/>
              </w:rPr>
              <w:t>езультат</w:t>
            </w:r>
          </w:p>
        </w:tc>
      </w:tr>
      <w:tr w:rsidR="001C1FAC" w:rsidRPr="002B40FD" w:rsidTr="002B40FD">
        <w:tc>
          <w:tcPr>
            <w:tcW w:w="1120" w:type="dxa"/>
          </w:tcPr>
          <w:p w:rsidR="001C1FAC" w:rsidRPr="002B40FD" w:rsidRDefault="001C1FAC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  <w:lang w:val="en-US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lang w:val="en-US"/>
              </w:rPr>
              <w:t>I</w:t>
            </w:r>
          </w:p>
        </w:tc>
        <w:tc>
          <w:tcPr>
            <w:tcW w:w="7477" w:type="dxa"/>
          </w:tcPr>
          <w:p w:rsidR="001C1FAC" w:rsidRPr="002B40FD" w:rsidRDefault="001C1FAC" w:rsidP="00F94FBF">
            <w:pPr>
              <w:pStyle w:val="a3"/>
              <w:numPr>
                <w:ilvl w:val="0"/>
                <w:numId w:val="4"/>
              </w:numPr>
              <w:ind w:left="284" w:hanging="284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2B40FD">
              <w:rPr>
                <w:rStyle w:val="FontStyle44"/>
                <w:rFonts w:ascii="Times New Roman" w:hAnsi="Times New Roman" w:cs="Times New Roman"/>
              </w:rPr>
              <w:t>Оборотные ведомости по счетам синтетического учета, их назначение и значение.</w:t>
            </w:r>
          </w:p>
        </w:tc>
        <w:tc>
          <w:tcPr>
            <w:tcW w:w="1258" w:type="dxa"/>
          </w:tcPr>
          <w:p w:rsidR="001C1FAC" w:rsidRPr="002B40FD" w:rsidRDefault="001C1FAC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5 баллов</w:t>
            </w:r>
          </w:p>
        </w:tc>
      </w:tr>
      <w:tr w:rsidR="001C1FAC" w:rsidRPr="002B40FD" w:rsidTr="002B40FD">
        <w:tc>
          <w:tcPr>
            <w:tcW w:w="1120" w:type="dxa"/>
            <w:vMerge w:val="restart"/>
            <w:vAlign w:val="center"/>
          </w:tcPr>
          <w:p w:rsidR="001C1FAC" w:rsidRPr="002B40FD" w:rsidRDefault="001C1FAC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lang w:val="en-US"/>
              </w:rPr>
              <w:t>II</w:t>
            </w:r>
          </w:p>
        </w:tc>
        <w:tc>
          <w:tcPr>
            <w:tcW w:w="7477" w:type="dxa"/>
          </w:tcPr>
          <w:p w:rsidR="001C1FAC" w:rsidRPr="002B40FD" w:rsidRDefault="001C1FAC" w:rsidP="002B40FD">
            <w:pPr>
              <w:pStyle w:val="a3"/>
              <w:ind w:left="284" w:hanging="284"/>
              <w:rPr>
                <w:rStyle w:val="FontStyle43"/>
                <w:rFonts w:ascii="Times New Roman" w:hAnsi="Times New Roman" w:cs="Times New Roman"/>
              </w:rPr>
            </w:pPr>
            <w:r w:rsidRPr="002B40FD">
              <w:rPr>
                <w:rStyle w:val="FontStyle44"/>
                <w:rFonts w:ascii="Times New Roman" w:hAnsi="Times New Roman" w:cs="Times New Roman"/>
              </w:rPr>
              <w:t>2. Составить корреспонденции счетов и определить тип балансовых изменений по следующим хозяйственным операциям:</w:t>
            </w:r>
          </w:p>
        </w:tc>
        <w:tc>
          <w:tcPr>
            <w:tcW w:w="1258" w:type="dxa"/>
          </w:tcPr>
          <w:p w:rsidR="001C1FAC" w:rsidRPr="002B40FD" w:rsidRDefault="001C1FAC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</w:tr>
      <w:tr w:rsidR="001C1FAC" w:rsidRPr="002B40FD" w:rsidTr="002B40FD">
        <w:tc>
          <w:tcPr>
            <w:tcW w:w="1120" w:type="dxa"/>
            <w:vMerge/>
          </w:tcPr>
          <w:p w:rsidR="001C1FAC" w:rsidRPr="002B40FD" w:rsidRDefault="001C1FAC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</w:p>
        </w:tc>
        <w:tc>
          <w:tcPr>
            <w:tcW w:w="7477" w:type="dxa"/>
          </w:tcPr>
          <w:p w:rsidR="001C1FAC" w:rsidRPr="002B40FD" w:rsidRDefault="001C1FAC" w:rsidP="002B40FD">
            <w:pPr>
              <w:pStyle w:val="a3"/>
              <w:ind w:left="335" w:hanging="335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2B40FD">
              <w:rPr>
                <w:rStyle w:val="FontStyle44"/>
                <w:rFonts w:ascii="Times New Roman" w:hAnsi="Times New Roman" w:cs="Times New Roman"/>
              </w:rPr>
              <w:t>2.1 зачислена   на   расчетный   счет   задолженность   мясокомбината  за реализованный скот в сумме 8</w:t>
            </w:r>
            <w:r w:rsidR="00495131">
              <w:rPr>
                <w:rStyle w:val="FontStyle44"/>
                <w:rFonts w:ascii="Times New Roman" w:hAnsi="Times New Roman" w:cs="Times New Roman"/>
              </w:rPr>
              <w:t> 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154</w:t>
            </w:r>
            <w:r w:rsidR="00495131">
              <w:rPr>
                <w:rStyle w:val="FontStyle44"/>
                <w:rFonts w:ascii="Times New Roman" w:hAnsi="Times New Roman" w:cs="Times New Roman"/>
              </w:rPr>
              <w:t>,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00 руб.;</w:t>
            </w:r>
          </w:p>
        </w:tc>
        <w:tc>
          <w:tcPr>
            <w:tcW w:w="1258" w:type="dxa"/>
          </w:tcPr>
          <w:p w:rsidR="001C1FAC" w:rsidRPr="002B40FD" w:rsidRDefault="001C1FAC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</w:tr>
      <w:tr w:rsidR="001C1FAC" w:rsidRPr="002B40FD" w:rsidTr="002B40FD">
        <w:tc>
          <w:tcPr>
            <w:tcW w:w="1120" w:type="dxa"/>
            <w:vMerge/>
          </w:tcPr>
          <w:p w:rsidR="001C1FAC" w:rsidRPr="002B40FD" w:rsidRDefault="001C1FAC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</w:p>
        </w:tc>
        <w:tc>
          <w:tcPr>
            <w:tcW w:w="7477" w:type="dxa"/>
          </w:tcPr>
          <w:p w:rsidR="001C1FAC" w:rsidRPr="002B40FD" w:rsidRDefault="001C1FAC" w:rsidP="002B40FD">
            <w:pPr>
              <w:pStyle w:val="a3"/>
              <w:ind w:left="335" w:hanging="335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2B40FD">
              <w:rPr>
                <w:rStyle w:val="FontStyle44"/>
                <w:rFonts w:ascii="Times New Roman" w:hAnsi="Times New Roman" w:cs="Times New Roman"/>
              </w:rPr>
              <w:t>2.2 удержано из заработной платы кладовщика в возмещение материального ущерба в сумме 185</w:t>
            </w:r>
            <w:r w:rsidR="00495131">
              <w:rPr>
                <w:rStyle w:val="FontStyle44"/>
                <w:rFonts w:ascii="Times New Roman" w:hAnsi="Times New Roman" w:cs="Times New Roman"/>
              </w:rPr>
              <w:t>,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00 руб.;</w:t>
            </w:r>
          </w:p>
        </w:tc>
        <w:tc>
          <w:tcPr>
            <w:tcW w:w="1258" w:type="dxa"/>
          </w:tcPr>
          <w:p w:rsidR="001C1FAC" w:rsidRPr="002B40FD" w:rsidRDefault="001C1FAC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</w:tr>
      <w:tr w:rsidR="001C1FAC" w:rsidRPr="002B40FD" w:rsidTr="002B40FD">
        <w:tc>
          <w:tcPr>
            <w:tcW w:w="1120" w:type="dxa"/>
            <w:vMerge/>
          </w:tcPr>
          <w:p w:rsidR="001C1FAC" w:rsidRPr="002B40FD" w:rsidRDefault="001C1FAC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</w:p>
        </w:tc>
        <w:tc>
          <w:tcPr>
            <w:tcW w:w="7477" w:type="dxa"/>
          </w:tcPr>
          <w:p w:rsidR="001C1FAC" w:rsidRPr="002B40FD" w:rsidRDefault="001C1FAC" w:rsidP="002B40FD">
            <w:pPr>
              <w:pStyle w:val="a3"/>
              <w:ind w:left="335" w:hanging="335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2B40FD">
              <w:rPr>
                <w:rStyle w:val="FontStyle44"/>
                <w:rFonts w:ascii="Times New Roman" w:hAnsi="Times New Roman" w:cs="Times New Roman"/>
              </w:rPr>
              <w:t>2.3 оприходован  кирпич,  полученный  в хозяйство от Радошковичского кирпичного завода на сумму 3</w:t>
            </w:r>
            <w:r w:rsidR="00495131">
              <w:rPr>
                <w:rStyle w:val="FontStyle44"/>
                <w:rFonts w:ascii="Times New Roman" w:hAnsi="Times New Roman" w:cs="Times New Roman"/>
              </w:rPr>
              <w:t> 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112</w:t>
            </w:r>
            <w:r w:rsidR="00495131">
              <w:rPr>
                <w:rStyle w:val="FontStyle44"/>
                <w:rFonts w:ascii="Times New Roman" w:hAnsi="Times New Roman" w:cs="Times New Roman"/>
              </w:rPr>
              <w:t>,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00 руб.;</w:t>
            </w:r>
          </w:p>
        </w:tc>
        <w:tc>
          <w:tcPr>
            <w:tcW w:w="1258" w:type="dxa"/>
          </w:tcPr>
          <w:p w:rsidR="001C1FAC" w:rsidRPr="002B40FD" w:rsidRDefault="001C1FAC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</w:tr>
      <w:tr w:rsidR="001C1FAC" w:rsidRPr="002B40FD" w:rsidTr="002B40FD">
        <w:tc>
          <w:tcPr>
            <w:tcW w:w="1120" w:type="dxa"/>
            <w:vMerge/>
          </w:tcPr>
          <w:p w:rsidR="001C1FAC" w:rsidRPr="002B40FD" w:rsidRDefault="001C1FAC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</w:p>
        </w:tc>
        <w:tc>
          <w:tcPr>
            <w:tcW w:w="7477" w:type="dxa"/>
          </w:tcPr>
          <w:p w:rsidR="001C1FAC" w:rsidRPr="002B40FD" w:rsidRDefault="001C1FAC" w:rsidP="002B40FD">
            <w:pPr>
              <w:pStyle w:val="a3"/>
              <w:ind w:left="335" w:hanging="335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2B40FD">
              <w:rPr>
                <w:rStyle w:val="FontStyle44"/>
                <w:rFonts w:ascii="Times New Roman" w:hAnsi="Times New Roman" w:cs="Times New Roman"/>
              </w:rPr>
              <w:t>2.4 выдана из кассы заработная плата рабочим и служащим в сумме 25</w:t>
            </w:r>
            <w:r w:rsidR="00495131">
              <w:rPr>
                <w:rStyle w:val="FontStyle44"/>
                <w:rFonts w:ascii="Times New Roman" w:hAnsi="Times New Roman" w:cs="Times New Roman"/>
              </w:rPr>
              <w:t> 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826</w:t>
            </w:r>
            <w:r w:rsidR="00495131">
              <w:rPr>
                <w:rStyle w:val="FontStyle44"/>
                <w:rFonts w:ascii="Times New Roman" w:hAnsi="Times New Roman" w:cs="Times New Roman"/>
              </w:rPr>
              <w:t>,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00 руб.;</w:t>
            </w:r>
          </w:p>
        </w:tc>
        <w:tc>
          <w:tcPr>
            <w:tcW w:w="1258" w:type="dxa"/>
          </w:tcPr>
          <w:p w:rsidR="001C1FAC" w:rsidRPr="002B40FD" w:rsidRDefault="001C1FAC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</w:tr>
      <w:tr w:rsidR="001C1FAC" w:rsidRPr="002B40FD" w:rsidTr="002B40FD">
        <w:tc>
          <w:tcPr>
            <w:tcW w:w="1120" w:type="dxa"/>
            <w:vMerge/>
          </w:tcPr>
          <w:p w:rsidR="001C1FAC" w:rsidRPr="002B40FD" w:rsidRDefault="001C1FAC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</w:p>
        </w:tc>
        <w:tc>
          <w:tcPr>
            <w:tcW w:w="7477" w:type="dxa"/>
          </w:tcPr>
          <w:p w:rsidR="001C1FAC" w:rsidRPr="002B40FD" w:rsidRDefault="001C1FAC" w:rsidP="002B40FD">
            <w:pPr>
              <w:pStyle w:val="a3"/>
              <w:ind w:left="335" w:hanging="335"/>
              <w:jc w:val="both"/>
              <w:rPr>
                <w:rStyle w:val="FontStyle44"/>
                <w:rFonts w:ascii="Times New Roman" w:hAnsi="Times New Roman" w:cs="Times New Roman"/>
              </w:rPr>
            </w:pPr>
            <w:r w:rsidRPr="002B40FD">
              <w:rPr>
                <w:rStyle w:val="FontStyle44"/>
                <w:rFonts w:ascii="Times New Roman" w:hAnsi="Times New Roman" w:cs="Times New Roman"/>
              </w:rPr>
              <w:t>2.5 списаны семена овса, израсходованные на посев на сумму      487</w:t>
            </w:r>
            <w:r w:rsidR="00495131">
              <w:rPr>
                <w:rStyle w:val="FontStyle44"/>
                <w:rFonts w:ascii="Times New Roman" w:hAnsi="Times New Roman" w:cs="Times New Roman"/>
              </w:rPr>
              <w:t>,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00 руб.</w:t>
            </w:r>
          </w:p>
        </w:tc>
        <w:tc>
          <w:tcPr>
            <w:tcW w:w="1258" w:type="dxa"/>
          </w:tcPr>
          <w:p w:rsidR="001C1FAC" w:rsidRPr="002B40FD" w:rsidRDefault="001C1FAC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</w:tr>
    </w:tbl>
    <w:p w:rsidR="003D664A" w:rsidRDefault="003D664A" w:rsidP="00BD3392">
      <w:pPr>
        <w:pStyle w:val="a3"/>
        <w:jc w:val="center"/>
        <w:rPr>
          <w:rStyle w:val="FontStyle43"/>
          <w:rFonts w:ascii="Times New Roman" w:hAnsi="Times New Roman" w:cs="Times New Roman"/>
          <w:sz w:val="26"/>
          <w:szCs w:val="26"/>
        </w:rPr>
      </w:pPr>
    </w:p>
    <w:p w:rsidR="00B91695" w:rsidRPr="00BD3392" w:rsidRDefault="00B91695" w:rsidP="00BD3392">
      <w:pPr>
        <w:pStyle w:val="a3"/>
        <w:jc w:val="center"/>
        <w:rPr>
          <w:rStyle w:val="FontStyle43"/>
          <w:rFonts w:ascii="Times New Roman" w:hAnsi="Times New Roman" w:cs="Times New Roman"/>
          <w:sz w:val="26"/>
          <w:szCs w:val="26"/>
        </w:rPr>
      </w:pPr>
      <w:r w:rsidRPr="00BD3392">
        <w:rPr>
          <w:rStyle w:val="FontStyle43"/>
          <w:rFonts w:ascii="Times New Roman" w:hAnsi="Times New Roman" w:cs="Times New Roman"/>
          <w:sz w:val="26"/>
          <w:szCs w:val="26"/>
        </w:rPr>
        <w:t>ВАРИАНТ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"/>
        <w:gridCol w:w="7512"/>
        <w:gridCol w:w="1242"/>
      </w:tblGrid>
      <w:tr w:rsidR="00B91695" w:rsidRPr="002B40FD" w:rsidTr="002B40FD">
        <w:tc>
          <w:tcPr>
            <w:tcW w:w="1101" w:type="dxa"/>
          </w:tcPr>
          <w:p w:rsidR="00B91695" w:rsidRPr="002B40FD" w:rsidRDefault="00B91695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Уровень</w:t>
            </w:r>
          </w:p>
        </w:tc>
        <w:tc>
          <w:tcPr>
            <w:tcW w:w="7512" w:type="dxa"/>
          </w:tcPr>
          <w:p w:rsidR="00B91695" w:rsidRPr="002B40FD" w:rsidRDefault="00B91695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Задание</w:t>
            </w:r>
          </w:p>
        </w:tc>
        <w:tc>
          <w:tcPr>
            <w:tcW w:w="1242" w:type="dxa"/>
          </w:tcPr>
          <w:p w:rsidR="00B91695" w:rsidRPr="002B40FD" w:rsidRDefault="00B91695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Результат</w:t>
            </w:r>
          </w:p>
        </w:tc>
      </w:tr>
      <w:tr w:rsidR="00BD3392" w:rsidRPr="002B40FD" w:rsidTr="002B40FD">
        <w:tc>
          <w:tcPr>
            <w:tcW w:w="1101" w:type="dxa"/>
          </w:tcPr>
          <w:p w:rsidR="00BD3392" w:rsidRPr="002B40FD" w:rsidRDefault="00BD3392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  <w:lang w:val="en-US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lang w:val="en-US"/>
              </w:rPr>
              <w:t>I</w:t>
            </w:r>
          </w:p>
        </w:tc>
        <w:tc>
          <w:tcPr>
            <w:tcW w:w="7512" w:type="dxa"/>
          </w:tcPr>
          <w:p w:rsidR="00BD3392" w:rsidRPr="002B40FD" w:rsidRDefault="00BD3392" w:rsidP="00F94FBF">
            <w:pPr>
              <w:pStyle w:val="a3"/>
              <w:numPr>
                <w:ilvl w:val="0"/>
                <w:numId w:val="5"/>
              </w:numPr>
              <w:ind w:left="317" w:hanging="284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2B40FD">
              <w:rPr>
                <w:rStyle w:val="FontStyle44"/>
                <w:rFonts w:ascii="Times New Roman" w:hAnsi="Times New Roman" w:cs="Times New Roman"/>
              </w:rPr>
              <w:t>Характеристика активных счетов.</w:t>
            </w:r>
          </w:p>
        </w:tc>
        <w:tc>
          <w:tcPr>
            <w:tcW w:w="1242" w:type="dxa"/>
          </w:tcPr>
          <w:p w:rsidR="00BD3392" w:rsidRPr="002B40FD" w:rsidRDefault="00BD3392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5 баллов</w:t>
            </w:r>
          </w:p>
        </w:tc>
      </w:tr>
      <w:tr w:rsidR="00BD3392" w:rsidRPr="002B40FD" w:rsidTr="002B40FD">
        <w:tc>
          <w:tcPr>
            <w:tcW w:w="1101" w:type="dxa"/>
            <w:vMerge w:val="restart"/>
            <w:vAlign w:val="center"/>
          </w:tcPr>
          <w:p w:rsidR="00BD3392" w:rsidRPr="002B40FD" w:rsidRDefault="00BD3392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lang w:val="en-US"/>
              </w:rPr>
              <w:t>II</w:t>
            </w:r>
          </w:p>
        </w:tc>
        <w:tc>
          <w:tcPr>
            <w:tcW w:w="7512" w:type="dxa"/>
          </w:tcPr>
          <w:p w:rsidR="00BD3392" w:rsidRPr="002B40FD" w:rsidRDefault="00BD3392" w:rsidP="00F94FBF">
            <w:pPr>
              <w:pStyle w:val="a3"/>
              <w:numPr>
                <w:ilvl w:val="0"/>
                <w:numId w:val="5"/>
              </w:numPr>
              <w:ind w:left="317" w:hanging="284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2B40FD">
              <w:rPr>
                <w:rStyle w:val="FontStyle44"/>
                <w:rFonts w:ascii="Times New Roman" w:hAnsi="Times New Roman" w:cs="Times New Roman"/>
              </w:rPr>
              <w:t>Составить корреспонденции счетов и определить тип балансовых изменений по следующим хозяйственным операциям:</w:t>
            </w:r>
          </w:p>
        </w:tc>
        <w:tc>
          <w:tcPr>
            <w:tcW w:w="1242" w:type="dxa"/>
          </w:tcPr>
          <w:p w:rsidR="00BD3392" w:rsidRPr="002B40FD" w:rsidRDefault="00BD3392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</w:tr>
      <w:tr w:rsidR="00BD3392" w:rsidRPr="002B40FD" w:rsidTr="002B40FD">
        <w:tc>
          <w:tcPr>
            <w:tcW w:w="1101" w:type="dxa"/>
            <w:vMerge/>
          </w:tcPr>
          <w:p w:rsidR="00BD3392" w:rsidRPr="002B40FD" w:rsidRDefault="00BD3392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</w:p>
        </w:tc>
        <w:tc>
          <w:tcPr>
            <w:tcW w:w="7512" w:type="dxa"/>
          </w:tcPr>
          <w:p w:rsidR="00BD3392" w:rsidRPr="002B40FD" w:rsidRDefault="00BD3392" w:rsidP="002B40FD">
            <w:pPr>
              <w:pStyle w:val="a3"/>
              <w:ind w:left="317" w:hanging="317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2B40FD">
              <w:rPr>
                <w:rStyle w:val="FontStyle44"/>
                <w:rFonts w:ascii="Times New Roman" w:hAnsi="Times New Roman" w:cs="Times New Roman"/>
              </w:rPr>
              <w:t>2.1 начислена заработная плата водителям грузового автотранспорта на сумму 2</w:t>
            </w:r>
            <w:r w:rsidR="00495131">
              <w:rPr>
                <w:rStyle w:val="FontStyle44"/>
                <w:rFonts w:ascii="Times New Roman" w:hAnsi="Times New Roman" w:cs="Times New Roman"/>
              </w:rPr>
              <w:t> 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162</w:t>
            </w:r>
            <w:r w:rsidR="00495131">
              <w:rPr>
                <w:rStyle w:val="FontStyle44"/>
                <w:rFonts w:ascii="Times New Roman" w:hAnsi="Times New Roman" w:cs="Times New Roman"/>
              </w:rPr>
              <w:t>,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00 руб.;</w:t>
            </w:r>
            <w:r w:rsidRPr="002B40FD">
              <w:rPr>
                <w:rStyle w:val="FontStyle44"/>
                <w:rFonts w:ascii="Times New Roman" w:hAnsi="Times New Roman" w:cs="Times New Roman"/>
              </w:rPr>
              <w:tab/>
            </w:r>
          </w:p>
        </w:tc>
        <w:tc>
          <w:tcPr>
            <w:tcW w:w="1242" w:type="dxa"/>
          </w:tcPr>
          <w:p w:rsidR="00BD3392" w:rsidRPr="002B40FD" w:rsidRDefault="00BD3392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</w:tr>
      <w:tr w:rsidR="00BD3392" w:rsidRPr="002B40FD" w:rsidTr="002B40FD">
        <w:tc>
          <w:tcPr>
            <w:tcW w:w="1101" w:type="dxa"/>
            <w:vMerge/>
          </w:tcPr>
          <w:p w:rsidR="00BD3392" w:rsidRPr="002B40FD" w:rsidRDefault="00BD3392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</w:p>
        </w:tc>
        <w:tc>
          <w:tcPr>
            <w:tcW w:w="7512" w:type="dxa"/>
          </w:tcPr>
          <w:p w:rsidR="00BD3392" w:rsidRPr="002B40FD" w:rsidRDefault="00BD3392" w:rsidP="002B40FD">
            <w:pPr>
              <w:pStyle w:val="a3"/>
              <w:ind w:left="317" w:hanging="317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2B40FD">
              <w:rPr>
                <w:rStyle w:val="FontStyle44"/>
                <w:rFonts w:ascii="Times New Roman" w:hAnsi="Times New Roman" w:cs="Times New Roman"/>
              </w:rPr>
              <w:t>2.2 выданы деньги из кассы в подотчет директору совхоза на ком</w:t>
            </w:r>
            <w:r w:rsidR="00495131">
              <w:rPr>
                <w:rStyle w:val="FontStyle44"/>
                <w:rFonts w:ascii="Times New Roman" w:hAnsi="Times New Roman" w:cs="Times New Roman"/>
              </w:rPr>
              <w:t>андировочные расходы в сумме 49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8</w:t>
            </w:r>
            <w:r w:rsidR="00495131">
              <w:rPr>
                <w:rStyle w:val="FontStyle44"/>
                <w:rFonts w:ascii="Times New Roman" w:hAnsi="Times New Roman" w:cs="Times New Roman"/>
              </w:rPr>
              <w:t>,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00 руб.;</w:t>
            </w:r>
          </w:p>
        </w:tc>
        <w:tc>
          <w:tcPr>
            <w:tcW w:w="1242" w:type="dxa"/>
          </w:tcPr>
          <w:p w:rsidR="00BD3392" w:rsidRPr="002B40FD" w:rsidRDefault="00BD3392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</w:tr>
      <w:tr w:rsidR="00BD3392" w:rsidRPr="002B40FD" w:rsidTr="002B40FD">
        <w:tc>
          <w:tcPr>
            <w:tcW w:w="1101" w:type="dxa"/>
            <w:vMerge/>
          </w:tcPr>
          <w:p w:rsidR="00BD3392" w:rsidRPr="002B40FD" w:rsidRDefault="00BD3392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</w:p>
        </w:tc>
        <w:tc>
          <w:tcPr>
            <w:tcW w:w="7512" w:type="dxa"/>
          </w:tcPr>
          <w:p w:rsidR="00BD3392" w:rsidRPr="002B40FD" w:rsidRDefault="00BD3392" w:rsidP="002B40FD">
            <w:pPr>
              <w:pStyle w:val="a3"/>
              <w:ind w:left="317" w:hanging="317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2B40FD">
              <w:rPr>
                <w:rStyle w:val="FontStyle44"/>
                <w:rFonts w:ascii="Times New Roman" w:hAnsi="Times New Roman" w:cs="Times New Roman"/>
              </w:rPr>
              <w:t>2.3 оприходованы медикаменты, полученные в хозяйство от Минской ветаптеки на сумму 1</w:t>
            </w:r>
            <w:r w:rsidR="00495131">
              <w:rPr>
                <w:rStyle w:val="FontStyle44"/>
                <w:rFonts w:ascii="Times New Roman" w:hAnsi="Times New Roman" w:cs="Times New Roman"/>
              </w:rPr>
              <w:t> 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116</w:t>
            </w:r>
            <w:r w:rsidR="00495131">
              <w:rPr>
                <w:rStyle w:val="FontStyle44"/>
                <w:rFonts w:ascii="Times New Roman" w:hAnsi="Times New Roman" w:cs="Times New Roman"/>
              </w:rPr>
              <w:t>,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00 руб.;</w:t>
            </w:r>
          </w:p>
        </w:tc>
        <w:tc>
          <w:tcPr>
            <w:tcW w:w="1242" w:type="dxa"/>
          </w:tcPr>
          <w:p w:rsidR="00BD3392" w:rsidRPr="002B40FD" w:rsidRDefault="00BD3392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</w:tr>
      <w:tr w:rsidR="00BD3392" w:rsidRPr="002B40FD" w:rsidTr="002B40FD">
        <w:tc>
          <w:tcPr>
            <w:tcW w:w="1101" w:type="dxa"/>
            <w:vMerge/>
          </w:tcPr>
          <w:p w:rsidR="00BD3392" w:rsidRPr="002B40FD" w:rsidRDefault="00BD3392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</w:p>
        </w:tc>
        <w:tc>
          <w:tcPr>
            <w:tcW w:w="7512" w:type="dxa"/>
          </w:tcPr>
          <w:p w:rsidR="00BD3392" w:rsidRPr="002B40FD" w:rsidRDefault="00BD3392" w:rsidP="002B40FD">
            <w:pPr>
              <w:pStyle w:val="a3"/>
              <w:ind w:left="317" w:hanging="317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2B40FD">
              <w:rPr>
                <w:rStyle w:val="FontStyle44"/>
                <w:rFonts w:ascii="Times New Roman" w:hAnsi="Times New Roman" w:cs="Times New Roman"/>
              </w:rPr>
              <w:t>2.4 оприходован картофель, полученный от урожая на сумму           8</w:t>
            </w:r>
            <w:r w:rsidR="00495131">
              <w:rPr>
                <w:rStyle w:val="FontStyle44"/>
                <w:rFonts w:ascii="Times New Roman" w:hAnsi="Times New Roman" w:cs="Times New Roman"/>
              </w:rPr>
              <w:t> 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429</w:t>
            </w:r>
            <w:r w:rsidR="00495131">
              <w:rPr>
                <w:rStyle w:val="FontStyle44"/>
                <w:rFonts w:ascii="Times New Roman" w:hAnsi="Times New Roman" w:cs="Times New Roman"/>
              </w:rPr>
              <w:t>,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00 руб.;</w:t>
            </w:r>
          </w:p>
        </w:tc>
        <w:tc>
          <w:tcPr>
            <w:tcW w:w="1242" w:type="dxa"/>
          </w:tcPr>
          <w:p w:rsidR="00BD3392" w:rsidRPr="002B40FD" w:rsidRDefault="00BD3392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</w:tr>
      <w:tr w:rsidR="00BD3392" w:rsidRPr="002B40FD" w:rsidTr="002B40FD">
        <w:tc>
          <w:tcPr>
            <w:tcW w:w="1101" w:type="dxa"/>
            <w:vMerge/>
          </w:tcPr>
          <w:p w:rsidR="00BD3392" w:rsidRPr="002B40FD" w:rsidRDefault="00BD3392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</w:p>
        </w:tc>
        <w:tc>
          <w:tcPr>
            <w:tcW w:w="7512" w:type="dxa"/>
          </w:tcPr>
          <w:p w:rsidR="00BD3392" w:rsidRPr="002B40FD" w:rsidRDefault="00BD3392" w:rsidP="002B40FD">
            <w:pPr>
              <w:pStyle w:val="a3"/>
              <w:ind w:left="317" w:hanging="317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2B40FD">
              <w:rPr>
                <w:rStyle w:val="FontStyle44"/>
                <w:rFonts w:ascii="Times New Roman" w:hAnsi="Times New Roman" w:cs="Times New Roman"/>
              </w:rPr>
              <w:t>2.5 зачислен краткосрочный кредит на расчетный счет в сумме        4</w:t>
            </w:r>
            <w:r w:rsidR="00495131">
              <w:rPr>
                <w:rStyle w:val="FontStyle44"/>
                <w:rFonts w:ascii="Times New Roman" w:hAnsi="Times New Roman" w:cs="Times New Roman"/>
              </w:rPr>
              <w:t> 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500</w:t>
            </w:r>
            <w:r w:rsidR="00495131">
              <w:rPr>
                <w:rStyle w:val="FontStyle44"/>
                <w:rFonts w:ascii="Times New Roman" w:hAnsi="Times New Roman" w:cs="Times New Roman"/>
              </w:rPr>
              <w:t>,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00 руб.</w:t>
            </w:r>
          </w:p>
        </w:tc>
        <w:tc>
          <w:tcPr>
            <w:tcW w:w="1242" w:type="dxa"/>
          </w:tcPr>
          <w:p w:rsidR="00BD3392" w:rsidRPr="002B40FD" w:rsidRDefault="00BD3392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</w:tr>
    </w:tbl>
    <w:p w:rsidR="00B91695" w:rsidRDefault="00B91695" w:rsidP="003B012D">
      <w:pPr>
        <w:pStyle w:val="a3"/>
        <w:jc w:val="center"/>
        <w:rPr>
          <w:rStyle w:val="FontStyle43"/>
          <w:rFonts w:ascii="Times New Roman" w:hAnsi="Times New Roman" w:cs="Times New Roman"/>
          <w:sz w:val="28"/>
          <w:szCs w:val="28"/>
        </w:rPr>
      </w:pPr>
    </w:p>
    <w:p w:rsidR="00BD3392" w:rsidRPr="00347C13" w:rsidRDefault="00BD3392" w:rsidP="003B012D">
      <w:pPr>
        <w:pStyle w:val="a3"/>
        <w:jc w:val="center"/>
        <w:rPr>
          <w:rStyle w:val="FontStyle43"/>
          <w:rFonts w:ascii="Times New Roman" w:hAnsi="Times New Roman" w:cs="Times New Roman"/>
          <w:sz w:val="28"/>
          <w:szCs w:val="28"/>
        </w:rPr>
      </w:pPr>
    </w:p>
    <w:p w:rsidR="00B91695" w:rsidRPr="00BD3392" w:rsidRDefault="00B91695" w:rsidP="003B012D">
      <w:pPr>
        <w:pStyle w:val="a3"/>
        <w:jc w:val="center"/>
        <w:rPr>
          <w:rStyle w:val="FontStyle43"/>
          <w:rFonts w:ascii="Times New Roman" w:hAnsi="Times New Roman" w:cs="Times New Roman"/>
          <w:sz w:val="26"/>
          <w:szCs w:val="26"/>
        </w:rPr>
      </w:pPr>
      <w:r w:rsidRPr="00BD3392">
        <w:rPr>
          <w:rStyle w:val="FontStyle43"/>
          <w:rFonts w:ascii="Times New Roman" w:hAnsi="Times New Roman" w:cs="Times New Roman"/>
          <w:sz w:val="26"/>
          <w:szCs w:val="26"/>
        </w:rPr>
        <w:t>ВАРИАНТ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20"/>
        <w:gridCol w:w="7477"/>
        <w:gridCol w:w="1258"/>
      </w:tblGrid>
      <w:tr w:rsidR="00B91695" w:rsidRPr="002B40FD" w:rsidTr="002B40FD">
        <w:tc>
          <w:tcPr>
            <w:tcW w:w="1120" w:type="dxa"/>
          </w:tcPr>
          <w:p w:rsidR="00B91695" w:rsidRPr="002B40FD" w:rsidRDefault="00FD3E3C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Уровень</w:t>
            </w:r>
          </w:p>
        </w:tc>
        <w:tc>
          <w:tcPr>
            <w:tcW w:w="7477" w:type="dxa"/>
          </w:tcPr>
          <w:p w:rsidR="00B91695" w:rsidRPr="002B40FD" w:rsidRDefault="00FD3E3C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Задание</w:t>
            </w:r>
          </w:p>
        </w:tc>
        <w:tc>
          <w:tcPr>
            <w:tcW w:w="1258" w:type="dxa"/>
          </w:tcPr>
          <w:p w:rsidR="00B91695" w:rsidRPr="002B40FD" w:rsidRDefault="00FD3E3C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Результат</w:t>
            </w:r>
          </w:p>
        </w:tc>
      </w:tr>
      <w:tr w:rsidR="00BD3392" w:rsidRPr="002B40FD" w:rsidTr="002B40FD">
        <w:tc>
          <w:tcPr>
            <w:tcW w:w="1120" w:type="dxa"/>
          </w:tcPr>
          <w:p w:rsidR="00BD3392" w:rsidRPr="002B40FD" w:rsidRDefault="00BD3392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  <w:lang w:val="en-US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lang w:val="en-US"/>
              </w:rPr>
              <w:t>I</w:t>
            </w:r>
          </w:p>
        </w:tc>
        <w:tc>
          <w:tcPr>
            <w:tcW w:w="7477" w:type="dxa"/>
          </w:tcPr>
          <w:p w:rsidR="00BD3392" w:rsidRPr="002B40FD" w:rsidRDefault="00BD3392" w:rsidP="00F94FBF">
            <w:pPr>
              <w:pStyle w:val="a3"/>
              <w:numPr>
                <w:ilvl w:val="0"/>
                <w:numId w:val="6"/>
              </w:numPr>
              <w:ind w:left="298" w:hanging="284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2B40FD">
              <w:rPr>
                <w:rStyle w:val="FontStyle44"/>
                <w:rFonts w:ascii="Times New Roman" w:hAnsi="Times New Roman" w:cs="Times New Roman"/>
              </w:rPr>
              <w:t>Двойственное отражение хозяйственных операций на счетах, его сущность и контрольное значение. Корреспонденция счетов.</w:t>
            </w:r>
          </w:p>
        </w:tc>
        <w:tc>
          <w:tcPr>
            <w:tcW w:w="1258" w:type="dxa"/>
          </w:tcPr>
          <w:p w:rsidR="00BD3392" w:rsidRPr="002B40FD" w:rsidRDefault="00BD3392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5 баллов</w:t>
            </w:r>
          </w:p>
        </w:tc>
      </w:tr>
      <w:tr w:rsidR="00BD3392" w:rsidRPr="002B40FD" w:rsidTr="002B40FD">
        <w:tc>
          <w:tcPr>
            <w:tcW w:w="1120" w:type="dxa"/>
            <w:vMerge w:val="restart"/>
            <w:vAlign w:val="center"/>
          </w:tcPr>
          <w:p w:rsidR="00BD3392" w:rsidRPr="002B40FD" w:rsidRDefault="00BD3392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lang w:val="en-US"/>
              </w:rPr>
              <w:t>II</w:t>
            </w:r>
          </w:p>
        </w:tc>
        <w:tc>
          <w:tcPr>
            <w:tcW w:w="7477" w:type="dxa"/>
          </w:tcPr>
          <w:p w:rsidR="00BD3392" w:rsidRPr="002B40FD" w:rsidRDefault="00BD3392" w:rsidP="00F94FBF">
            <w:pPr>
              <w:pStyle w:val="a3"/>
              <w:numPr>
                <w:ilvl w:val="0"/>
                <w:numId w:val="6"/>
              </w:numPr>
              <w:ind w:left="298" w:hanging="284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2B40FD">
              <w:rPr>
                <w:rStyle w:val="FontStyle44"/>
                <w:rFonts w:ascii="Times New Roman" w:hAnsi="Times New Roman" w:cs="Times New Roman"/>
              </w:rPr>
              <w:t>Составить корреспонденции счетов и определить тип балансовых изменений по следующим хозяйственным операциям:</w:t>
            </w:r>
          </w:p>
        </w:tc>
        <w:tc>
          <w:tcPr>
            <w:tcW w:w="1258" w:type="dxa"/>
          </w:tcPr>
          <w:p w:rsidR="00BD3392" w:rsidRPr="002B40FD" w:rsidRDefault="00BD3392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</w:tr>
      <w:tr w:rsidR="00BD3392" w:rsidRPr="002B40FD" w:rsidTr="002B40FD">
        <w:tc>
          <w:tcPr>
            <w:tcW w:w="1120" w:type="dxa"/>
            <w:vMerge/>
          </w:tcPr>
          <w:p w:rsidR="00BD3392" w:rsidRPr="002B40FD" w:rsidRDefault="00BD3392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</w:p>
        </w:tc>
        <w:tc>
          <w:tcPr>
            <w:tcW w:w="7477" w:type="dxa"/>
          </w:tcPr>
          <w:p w:rsidR="00BD3392" w:rsidRPr="002B40FD" w:rsidRDefault="00BD3392" w:rsidP="00F94FBF">
            <w:pPr>
              <w:pStyle w:val="a3"/>
              <w:numPr>
                <w:ilvl w:val="1"/>
                <w:numId w:val="6"/>
              </w:numPr>
              <w:ind w:left="440" w:hanging="440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2B40FD">
              <w:rPr>
                <w:rStyle w:val="FontStyle44"/>
                <w:rFonts w:ascii="Times New Roman" w:hAnsi="Times New Roman" w:cs="Times New Roman"/>
              </w:rPr>
              <w:t>погашена задолженность нефтебазе за счет краткосрочной ссуды в сумме 2</w:t>
            </w:r>
            <w:r w:rsidR="00495131">
              <w:rPr>
                <w:rStyle w:val="FontStyle44"/>
                <w:rFonts w:ascii="Times New Roman" w:hAnsi="Times New Roman" w:cs="Times New Roman"/>
              </w:rPr>
              <w:t> 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135</w:t>
            </w:r>
            <w:r w:rsidR="00495131">
              <w:rPr>
                <w:rStyle w:val="FontStyle44"/>
                <w:rFonts w:ascii="Times New Roman" w:hAnsi="Times New Roman" w:cs="Times New Roman"/>
              </w:rPr>
              <w:t>,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00 руб.;</w:t>
            </w:r>
          </w:p>
        </w:tc>
        <w:tc>
          <w:tcPr>
            <w:tcW w:w="1258" w:type="dxa"/>
          </w:tcPr>
          <w:p w:rsidR="00BD3392" w:rsidRPr="002B40FD" w:rsidRDefault="00BD3392" w:rsidP="002B40FD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</w:tr>
      <w:tr w:rsidR="00BD3392" w:rsidRPr="002B40FD" w:rsidTr="002B40FD">
        <w:tc>
          <w:tcPr>
            <w:tcW w:w="1120" w:type="dxa"/>
            <w:vMerge/>
          </w:tcPr>
          <w:p w:rsidR="00BD3392" w:rsidRPr="002B40FD" w:rsidRDefault="00BD3392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</w:p>
        </w:tc>
        <w:tc>
          <w:tcPr>
            <w:tcW w:w="7477" w:type="dxa"/>
          </w:tcPr>
          <w:p w:rsidR="00BD3392" w:rsidRPr="002B40FD" w:rsidRDefault="00BD3392" w:rsidP="00F94FBF">
            <w:pPr>
              <w:pStyle w:val="a3"/>
              <w:numPr>
                <w:ilvl w:val="1"/>
                <w:numId w:val="6"/>
              </w:numPr>
              <w:ind w:left="440" w:hanging="440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2B40FD">
              <w:rPr>
                <w:rStyle w:val="FontStyle44"/>
                <w:rFonts w:ascii="Times New Roman" w:hAnsi="Times New Roman" w:cs="Times New Roman"/>
              </w:rPr>
              <w:t>начислена заработная плата работникам животноводства на сумму 13</w:t>
            </w:r>
            <w:r w:rsidR="00495131">
              <w:rPr>
                <w:rStyle w:val="FontStyle44"/>
                <w:rFonts w:ascii="Times New Roman" w:hAnsi="Times New Roman" w:cs="Times New Roman"/>
              </w:rPr>
              <w:t> 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176</w:t>
            </w:r>
            <w:r w:rsidR="00495131">
              <w:rPr>
                <w:rStyle w:val="FontStyle44"/>
                <w:rFonts w:ascii="Times New Roman" w:hAnsi="Times New Roman" w:cs="Times New Roman"/>
              </w:rPr>
              <w:t>,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00 руб.;</w:t>
            </w:r>
          </w:p>
        </w:tc>
        <w:tc>
          <w:tcPr>
            <w:tcW w:w="1258" w:type="dxa"/>
          </w:tcPr>
          <w:p w:rsidR="00BD3392" w:rsidRPr="002B40FD" w:rsidRDefault="00BD3392" w:rsidP="002B40FD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</w:tr>
      <w:tr w:rsidR="00BD3392" w:rsidRPr="002B40FD" w:rsidTr="002B40FD">
        <w:tc>
          <w:tcPr>
            <w:tcW w:w="1120" w:type="dxa"/>
            <w:vMerge/>
          </w:tcPr>
          <w:p w:rsidR="00BD3392" w:rsidRPr="002B40FD" w:rsidRDefault="00BD3392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</w:p>
        </w:tc>
        <w:tc>
          <w:tcPr>
            <w:tcW w:w="7477" w:type="dxa"/>
          </w:tcPr>
          <w:p w:rsidR="00BD3392" w:rsidRPr="002B40FD" w:rsidRDefault="00BD3392" w:rsidP="00F94FBF">
            <w:pPr>
              <w:pStyle w:val="a3"/>
              <w:numPr>
                <w:ilvl w:val="1"/>
                <w:numId w:val="6"/>
              </w:numPr>
              <w:ind w:left="440" w:hanging="440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2B40FD">
              <w:rPr>
                <w:rStyle w:val="FontStyle44"/>
                <w:rFonts w:ascii="Times New Roman" w:hAnsi="Times New Roman" w:cs="Times New Roman"/>
              </w:rPr>
              <w:t>возмещен в кассу остаток подотчетных сум</w:t>
            </w:r>
            <w:r w:rsidR="00495131">
              <w:rPr>
                <w:rStyle w:val="FontStyle44"/>
                <w:rFonts w:ascii="Times New Roman" w:hAnsi="Times New Roman" w:cs="Times New Roman"/>
              </w:rPr>
              <w:t>м главным бухгалтером в сумме 2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1</w:t>
            </w:r>
            <w:r w:rsidR="00495131">
              <w:rPr>
                <w:rStyle w:val="FontStyle44"/>
                <w:rFonts w:ascii="Times New Roman" w:hAnsi="Times New Roman" w:cs="Times New Roman"/>
              </w:rPr>
              <w:t>,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80 руб.;</w:t>
            </w:r>
          </w:p>
        </w:tc>
        <w:tc>
          <w:tcPr>
            <w:tcW w:w="1258" w:type="dxa"/>
          </w:tcPr>
          <w:p w:rsidR="00BD3392" w:rsidRPr="002B40FD" w:rsidRDefault="00BD3392" w:rsidP="002B40FD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</w:tr>
      <w:tr w:rsidR="00BD3392" w:rsidRPr="002B40FD" w:rsidTr="002B40FD">
        <w:tc>
          <w:tcPr>
            <w:tcW w:w="1120" w:type="dxa"/>
            <w:vMerge/>
          </w:tcPr>
          <w:p w:rsidR="00BD3392" w:rsidRPr="002B40FD" w:rsidRDefault="00BD3392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</w:p>
        </w:tc>
        <w:tc>
          <w:tcPr>
            <w:tcW w:w="7477" w:type="dxa"/>
          </w:tcPr>
          <w:p w:rsidR="00BD3392" w:rsidRPr="002B40FD" w:rsidRDefault="00BD3392" w:rsidP="00F94FBF">
            <w:pPr>
              <w:pStyle w:val="a3"/>
              <w:numPr>
                <w:ilvl w:val="1"/>
                <w:numId w:val="6"/>
              </w:numPr>
              <w:ind w:left="440" w:hanging="440"/>
              <w:jc w:val="both"/>
              <w:rPr>
                <w:rStyle w:val="FontStyle44"/>
                <w:rFonts w:ascii="Times New Roman" w:hAnsi="Times New Roman" w:cs="Times New Roman"/>
              </w:rPr>
            </w:pPr>
            <w:r w:rsidRPr="002B40FD">
              <w:rPr>
                <w:rStyle w:val="FontStyle44"/>
                <w:rFonts w:ascii="Times New Roman" w:hAnsi="Times New Roman" w:cs="Times New Roman"/>
              </w:rPr>
              <w:t>начислено пособие по временной нетрудоспособности за счет средств социального обеспечения на сумму 542</w:t>
            </w:r>
            <w:r w:rsidR="00495131">
              <w:rPr>
                <w:rStyle w:val="FontStyle44"/>
                <w:rFonts w:ascii="Times New Roman" w:hAnsi="Times New Roman" w:cs="Times New Roman"/>
              </w:rPr>
              <w:t>,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00 руб.;</w:t>
            </w:r>
          </w:p>
        </w:tc>
        <w:tc>
          <w:tcPr>
            <w:tcW w:w="1258" w:type="dxa"/>
          </w:tcPr>
          <w:p w:rsidR="00BD3392" w:rsidRPr="002B40FD" w:rsidRDefault="00BD3392" w:rsidP="002B40FD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</w:tr>
      <w:tr w:rsidR="00BD3392" w:rsidRPr="002B40FD" w:rsidTr="002B40FD">
        <w:tc>
          <w:tcPr>
            <w:tcW w:w="1120" w:type="dxa"/>
            <w:vMerge/>
          </w:tcPr>
          <w:p w:rsidR="00BD3392" w:rsidRPr="002B40FD" w:rsidRDefault="00BD3392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</w:p>
        </w:tc>
        <w:tc>
          <w:tcPr>
            <w:tcW w:w="7477" w:type="dxa"/>
          </w:tcPr>
          <w:p w:rsidR="00BD3392" w:rsidRPr="002B40FD" w:rsidRDefault="00BD3392" w:rsidP="00F94FBF">
            <w:pPr>
              <w:pStyle w:val="a3"/>
              <w:numPr>
                <w:ilvl w:val="1"/>
                <w:numId w:val="6"/>
              </w:numPr>
              <w:ind w:left="440" w:hanging="440"/>
              <w:jc w:val="both"/>
              <w:rPr>
                <w:rStyle w:val="FontStyle44"/>
                <w:rFonts w:ascii="Times New Roman" w:hAnsi="Times New Roman" w:cs="Times New Roman"/>
              </w:rPr>
            </w:pPr>
            <w:r w:rsidRPr="002B40FD">
              <w:rPr>
                <w:rStyle w:val="FontStyle44"/>
                <w:rFonts w:ascii="Times New Roman" w:hAnsi="Times New Roman" w:cs="Times New Roman"/>
              </w:rPr>
              <w:t>погашена с расчетного счета задолженность перед бюджетом по налогам и сборам в сумме 621</w:t>
            </w:r>
            <w:r w:rsidR="00495131">
              <w:rPr>
                <w:rStyle w:val="FontStyle44"/>
                <w:rFonts w:ascii="Times New Roman" w:hAnsi="Times New Roman" w:cs="Times New Roman"/>
              </w:rPr>
              <w:t>,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00 руб.</w:t>
            </w:r>
          </w:p>
        </w:tc>
        <w:tc>
          <w:tcPr>
            <w:tcW w:w="1258" w:type="dxa"/>
          </w:tcPr>
          <w:p w:rsidR="00BD3392" w:rsidRPr="002B40FD" w:rsidRDefault="00BD3392" w:rsidP="002B40FD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</w:tr>
    </w:tbl>
    <w:p w:rsidR="00B91695" w:rsidRDefault="00B91695" w:rsidP="00FD3E3C">
      <w:pPr>
        <w:pStyle w:val="a3"/>
        <w:jc w:val="both"/>
        <w:rPr>
          <w:rStyle w:val="FontStyle43"/>
          <w:rFonts w:ascii="Times New Roman" w:hAnsi="Times New Roman" w:cs="Times New Roman"/>
          <w:sz w:val="28"/>
          <w:szCs w:val="28"/>
        </w:rPr>
      </w:pPr>
    </w:p>
    <w:p w:rsidR="00B91695" w:rsidRPr="00BD3392" w:rsidRDefault="00B91695" w:rsidP="00FA52B2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</w:p>
    <w:p w:rsidR="00B91695" w:rsidRPr="00BD3392" w:rsidRDefault="00B91695" w:rsidP="003B012D">
      <w:pPr>
        <w:pStyle w:val="a3"/>
        <w:jc w:val="center"/>
        <w:rPr>
          <w:rStyle w:val="FontStyle43"/>
          <w:rFonts w:ascii="Times New Roman" w:hAnsi="Times New Roman" w:cs="Times New Roman"/>
          <w:sz w:val="26"/>
          <w:szCs w:val="26"/>
        </w:rPr>
      </w:pPr>
      <w:r w:rsidRPr="00BD3392">
        <w:rPr>
          <w:rStyle w:val="FontStyle43"/>
          <w:rFonts w:ascii="Times New Roman" w:hAnsi="Times New Roman" w:cs="Times New Roman"/>
          <w:sz w:val="26"/>
          <w:szCs w:val="26"/>
        </w:rPr>
        <w:t>ВАРИАНТ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"/>
        <w:gridCol w:w="7512"/>
        <w:gridCol w:w="1242"/>
      </w:tblGrid>
      <w:tr w:rsidR="00FD3E3C" w:rsidRPr="002B40FD" w:rsidTr="002B40FD">
        <w:tc>
          <w:tcPr>
            <w:tcW w:w="1101" w:type="dxa"/>
          </w:tcPr>
          <w:p w:rsidR="00FD3E3C" w:rsidRPr="002B40FD" w:rsidRDefault="00FD3E3C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Уровень</w:t>
            </w:r>
          </w:p>
        </w:tc>
        <w:tc>
          <w:tcPr>
            <w:tcW w:w="7512" w:type="dxa"/>
          </w:tcPr>
          <w:p w:rsidR="00FD3E3C" w:rsidRPr="002B40FD" w:rsidRDefault="00FD3E3C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Задание</w:t>
            </w:r>
          </w:p>
        </w:tc>
        <w:tc>
          <w:tcPr>
            <w:tcW w:w="1242" w:type="dxa"/>
          </w:tcPr>
          <w:p w:rsidR="00FD3E3C" w:rsidRPr="002B40FD" w:rsidRDefault="00FD3E3C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Результат</w:t>
            </w:r>
          </w:p>
        </w:tc>
      </w:tr>
      <w:tr w:rsidR="00BD3392" w:rsidRPr="002B40FD" w:rsidTr="002B40FD">
        <w:tc>
          <w:tcPr>
            <w:tcW w:w="1101" w:type="dxa"/>
          </w:tcPr>
          <w:p w:rsidR="00BD3392" w:rsidRPr="002B40FD" w:rsidRDefault="00BD3392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  <w:lang w:val="en-US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  <w:lang w:val="en-US"/>
              </w:rPr>
              <w:t>I</w:t>
            </w:r>
          </w:p>
        </w:tc>
        <w:tc>
          <w:tcPr>
            <w:tcW w:w="7512" w:type="dxa"/>
          </w:tcPr>
          <w:p w:rsidR="00BD3392" w:rsidRPr="002B40FD" w:rsidRDefault="00BD3392" w:rsidP="00F94FBF">
            <w:pPr>
              <w:pStyle w:val="a3"/>
              <w:numPr>
                <w:ilvl w:val="0"/>
                <w:numId w:val="10"/>
              </w:numPr>
              <w:ind w:left="317" w:hanging="317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2B40FD">
              <w:rPr>
                <w:rStyle w:val="FontStyle44"/>
                <w:rFonts w:ascii="Times New Roman" w:hAnsi="Times New Roman" w:cs="Times New Roman"/>
              </w:rPr>
              <w:t>Характеристика пассивных счетов.</w:t>
            </w:r>
          </w:p>
        </w:tc>
        <w:tc>
          <w:tcPr>
            <w:tcW w:w="1242" w:type="dxa"/>
          </w:tcPr>
          <w:p w:rsidR="00BD3392" w:rsidRPr="002B40FD" w:rsidRDefault="00BD3392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5 баллов</w:t>
            </w:r>
          </w:p>
        </w:tc>
      </w:tr>
      <w:tr w:rsidR="00BD3392" w:rsidRPr="002B40FD" w:rsidTr="002B40FD">
        <w:tc>
          <w:tcPr>
            <w:tcW w:w="1101" w:type="dxa"/>
            <w:vMerge w:val="restart"/>
            <w:vAlign w:val="center"/>
          </w:tcPr>
          <w:p w:rsidR="00BD3392" w:rsidRPr="002B40FD" w:rsidRDefault="00BD3392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  <w:sz w:val="25"/>
                <w:szCs w:val="25"/>
                <w:lang w:val="en-US"/>
              </w:rPr>
              <w:t>II</w:t>
            </w:r>
          </w:p>
        </w:tc>
        <w:tc>
          <w:tcPr>
            <w:tcW w:w="7512" w:type="dxa"/>
          </w:tcPr>
          <w:p w:rsidR="00BD3392" w:rsidRPr="002B40FD" w:rsidRDefault="00BD3392" w:rsidP="00F94FBF">
            <w:pPr>
              <w:pStyle w:val="a3"/>
              <w:numPr>
                <w:ilvl w:val="0"/>
                <w:numId w:val="10"/>
              </w:numPr>
              <w:ind w:left="317" w:hanging="317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2B40FD">
              <w:rPr>
                <w:rStyle w:val="FontStyle44"/>
                <w:rFonts w:ascii="Times New Roman" w:hAnsi="Times New Roman" w:cs="Times New Roman"/>
              </w:rPr>
              <w:t>Составить корреспонденции счетов и определить тип балансовых изменений по следующим хозяйственным операциям:</w:t>
            </w:r>
          </w:p>
        </w:tc>
        <w:tc>
          <w:tcPr>
            <w:tcW w:w="1242" w:type="dxa"/>
          </w:tcPr>
          <w:p w:rsidR="00BD3392" w:rsidRPr="002B40FD" w:rsidRDefault="00BD3392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</w:tr>
      <w:tr w:rsidR="00BD3392" w:rsidRPr="002B40FD" w:rsidTr="002B40FD">
        <w:tc>
          <w:tcPr>
            <w:tcW w:w="1101" w:type="dxa"/>
            <w:vMerge/>
          </w:tcPr>
          <w:p w:rsidR="00BD3392" w:rsidRPr="002B40FD" w:rsidRDefault="00BD3392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7512" w:type="dxa"/>
          </w:tcPr>
          <w:p w:rsidR="00BD3392" w:rsidRPr="002B40FD" w:rsidRDefault="00BD3392" w:rsidP="002B40FD">
            <w:pPr>
              <w:pStyle w:val="a3"/>
              <w:ind w:left="317" w:hanging="317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2B40FD">
              <w:rPr>
                <w:rStyle w:val="FontStyle44"/>
                <w:rFonts w:ascii="Times New Roman" w:hAnsi="Times New Roman" w:cs="Times New Roman"/>
              </w:rPr>
              <w:t>2.1 с расчетного счета погашена задолженность перед фондом социальной защиты населения в сумме 4</w:t>
            </w:r>
            <w:r w:rsidR="00FA52B2">
              <w:rPr>
                <w:rStyle w:val="FontStyle44"/>
                <w:rFonts w:ascii="Times New Roman" w:hAnsi="Times New Roman" w:cs="Times New Roman"/>
              </w:rPr>
              <w:t> 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876</w:t>
            </w:r>
            <w:r w:rsidR="00FA52B2">
              <w:rPr>
                <w:rStyle w:val="FontStyle44"/>
                <w:rFonts w:ascii="Times New Roman" w:hAnsi="Times New Roman" w:cs="Times New Roman"/>
              </w:rPr>
              <w:t>,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00 руб.;</w:t>
            </w:r>
          </w:p>
        </w:tc>
        <w:tc>
          <w:tcPr>
            <w:tcW w:w="1242" w:type="dxa"/>
          </w:tcPr>
          <w:p w:rsidR="00BD3392" w:rsidRPr="002B40FD" w:rsidRDefault="00BD3392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</w:tr>
      <w:tr w:rsidR="00BD3392" w:rsidRPr="002B40FD" w:rsidTr="002B40FD">
        <w:tc>
          <w:tcPr>
            <w:tcW w:w="1101" w:type="dxa"/>
            <w:vMerge/>
          </w:tcPr>
          <w:p w:rsidR="00BD3392" w:rsidRPr="002B40FD" w:rsidRDefault="00BD3392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7512" w:type="dxa"/>
          </w:tcPr>
          <w:p w:rsidR="00BD3392" w:rsidRPr="002B40FD" w:rsidRDefault="00BD3392" w:rsidP="002B40FD">
            <w:pPr>
              <w:pStyle w:val="a3"/>
              <w:ind w:left="317" w:hanging="317"/>
              <w:jc w:val="both"/>
              <w:rPr>
                <w:rStyle w:val="FontStyle44"/>
                <w:rFonts w:ascii="Times New Roman" w:hAnsi="Times New Roman" w:cs="Times New Roman"/>
              </w:rPr>
            </w:pPr>
            <w:r w:rsidRPr="002B40FD">
              <w:rPr>
                <w:rStyle w:val="FontStyle44"/>
                <w:rFonts w:ascii="Times New Roman" w:hAnsi="Times New Roman" w:cs="Times New Roman"/>
              </w:rPr>
              <w:t>2.2 оприходовано молоко, полученное от основного стада КРС на сумму 7</w:t>
            </w:r>
            <w:r w:rsidR="00FA52B2">
              <w:rPr>
                <w:rStyle w:val="FontStyle44"/>
                <w:rFonts w:ascii="Times New Roman" w:hAnsi="Times New Roman" w:cs="Times New Roman"/>
              </w:rPr>
              <w:t> 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121</w:t>
            </w:r>
            <w:r w:rsidR="00FA52B2">
              <w:rPr>
                <w:rStyle w:val="FontStyle44"/>
                <w:rFonts w:ascii="Times New Roman" w:hAnsi="Times New Roman" w:cs="Times New Roman"/>
              </w:rPr>
              <w:t>,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00 руб.;</w:t>
            </w:r>
          </w:p>
        </w:tc>
        <w:tc>
          <w:tcPr>
            <w:tcW w:w="1242" w:type="dxa"/>
          </w:tcPr>
          <w:p w:rsidR="00BD3392" w:rsidRPr="002B40FD" w:rsidRDefault="00BD3392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</w:tr>
      <w:tr w:rsidR="00BD3392" w:rsidRPr="002B40FD" w:rsidTr="002B40FD">
        <w:tc>
          <w:tcPr>
            <w:tcW w:w="1101" w:type="dxa"/>
            <w:vMerge/>
          </w:tcPr>
          <w:p w:rsidR="00BD3392" w:rsidRPr="002B40FD" w:rsidRDefault="00BD3392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7512" w:type="dxa"/>
          </w:tcPr>
          <w:p w:rsidR="00BD3392" w:rsidRPr="002B40FD" w:rsidRDefault="00BD3392" w:rsidP="002B40FD">
            <w:pPr>
              <w:pStyle w:val="a3"/>
              <w:ind w:left="317" w:hanging="317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2B40FD">
              <w:rPr>
                <w:rStyle w:val="FontStyle44"/>
                <w:rFonts w:ascii="Times New Roman" w:hAnsi="Times New Roman" w:cs="Times New Roman"/>
              </w:rPr>
              <w:t>2.3 на расчетный счет зачислена задолженность от Минского мясокомбината на сумму 7</w:t>
            </w:r>
            <w:r w:rsidR="00FA52B2">
              <w:rPr>
                <w:rStyle w:val="FontStyle44"/>
                <w:rFonts w:ascii="Times New Roman" w:hAnsi="Times New Roman" w:cs="Times New Roman"/>
              </w:rPr>
              <w:t> 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750</w:t>
            </w:r>
            <w:r w:rsidR="00FA52B2">
              <w:rPr>
                <w:rStyle w:val="FontStyle44"/>
                <w:rFonts w:ascii="Times New Roman" w:hAnsi="Times New Roman" w:cs="Times New Roman"/>
              </w:rPr>
              <w:t>,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00 руб.;</w:t>
            </w:r>
          </w:p>
        </w:tc>
        <w:tc>
          <w:tcPr>
            <w:tcW w:w="1242" w:type="dxa"/>
          </w:tcPr>
          <w:p w:rsidR="00BD3392" w:rsidRPr="002B40FD" w:rsidRDefault="00BD3392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</w:tr>
      <w:tr w:rsidR="00BD3392" w:rsidRPr="002B40FD" w:rsidTr="002B40FD">
        <w:tc>
          <w:tcPr>
            <w:tcW w:w="1101" w:type="dxa"/>
            <w:vMerge/>
          </w:tcPr>
          <w:p w:rsidR="00BD3392" w:rsidRPr="002B40FD" w:rsidRDefault="00BD3392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7512" w:type="dxa"/>
          </w:tcPr>
          <w:p w:rsidR="00BD3392" w:rsidRPr="002B40FD" w:rsidRDefault="00BD3392" w:rsidP="002B40FD">
            <w:pPr>
              <w:pStyle w:val="a3"/>
              <w:ind w:left="317" w:hanging="317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2B40FD">
              <w:rPr>
                <w:rStyle w:val="FontStyle44"/>
                <w:rFonts w:ascii="Times New Roman" w:hAnsi="Times New Roman" w:cs="Times New Roman"/>
              </w:rPr>
              <w:t>2.4 сдан остаток невыданной заработной пла</w:t>
            </w:r>
            <w:r w:rsidR="00FA52B2">
              <w:rPr>
                <w:rStyle w:val="FontStyle44"/>
                <w:rFonts w:ascii="Times New Roman" w:hAnsi="Times New Roman" w:cs="Times New Roman"/>
              </w:rPr>
              <w:t>ты на расчетный счет в сумме 22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0</w:t>
            </w:r>
            <w:r w:rsidR="00FA52B2">
              <w:rPr>
                <w:rStyle w:val="FontStyle44"/>
                <w:rFonts w:ascii="Times New Roman" w:hAnsi="Times New Roman" w:cs="Times New Roman"/>
              </w:rPr>
              <w:t>,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00 руб.;</w:t>
            </w:r>
          </w:p>
        </w:tc>
        <w:tc>
          <w:tcPr>
            <w:tcW w:w="1242" w:type="dxa"/>
          </w:tcPr>
          <w:p w:rsidR="00BD3392" w:rsidRPr="002B40FD" w:rsidRDefault="00BD3392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</w:tr>
      <w:tr w:rsidR="00BD3392" w:rsidRPr="002B40FD" w:rsidTr="002B40FD">
        <w:tc>
          <w:tcPr>
            <w:tcW w:w="1101" w:type="dxa"/>
            <w:vMerge/>
          </w:tcPr>
          <w:p w:rsidR="00BD3392" w:rsidRPr="002B40FD" w:rsidRDefault="00BD3392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7512" w:type="dxa"/>
          </w:tcPr>
          <w:p w:rsidR="00BD3392" w:rsidRPr="002B40FD" w:rsidRDefault="00BD3392" w:rsidP="002B40FD">
            <w:pPr>
              <w:pStyle w:val="a3"/>
              <w:ind w:left="317" w:hanging="317"/>
              <w:jc w:val="both"/>
              <w:rPr>
                <w:rStyle w:val="FontStyle44"/>
                <w:rFonts w:ascii="Times New Roman" w:hAnsi="Times New Roman" w:cs="Times New Roman"/>
              </w:rPr>
            </w:pPr>
            <w:r w:rsidRPr="002B40FD">
              <w:rPr>
                <w:rStyle w:val="FontStyle44"/>
                <w:rFonts w:ascii="Times New Roman" w:hAnsi="Times New Roman" w:cs="Times New Roman"/>
              </w:rPr>
              <w:t>2.5 оприходован цемент, полученный в хозяйство от Волковысского цементного завода на сумму 2</w:t>
            </w:r>
            <w:r w:rsidR="00FA52B2">
              <w:rPr>
                <w:rStyle w:val="FontStyle44"/>
                <w:rFonts w:ascii="Times New Roman" w:hAnsi="Times New Roman" w:cs="Times New Roman"/>
              </w:rPr>
              <w:t> 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440</w:t>
            </w:r>
            <w:r w:rsidR="00FA52B2">
              <w:rPr>
                <w:rStyle w:val="FontStyle44"/>
                <w:rFonts w:ascii="Times New Roman" w:hAnsi="Times New Roman" w:cs="Times New Roman"/>
              </w:rPr>
              <w:t>,</w:t>
            </w:r>
            <w:r w:rsidRPr="002B40FD">
              <w:rPr>
                <w:rStyle w:val="FontStyle44"/>
                <w:rFonts w:ascii="Times New Roman" w:hAnsi="Times New Roman" w:cs="Times New Roman"/>
              </w:rPr>
              <w:t>00 руб.</w:t>
            </w:r>
          </w:p>
        </w:tc>
        <w:tc>
          <w:tcPr>
            <w:tcW w:w="1242" w:type="dxa"/>
          </w:tcPr>
          <w:p w:rsidR="00BD3392" w:rsidRPr="002B40FD" w:rsidRDefault="00BD3392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2B40FD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</w:tr>
    </w:tbl>
    <w:p w:rsidR="00E26BF8" w:rsidRPr="005F52BF" w:rsidRDefault="005F52BF" w:rsidP="005F52BF">
      <w:pPr>
        <w:pStyle w:val="a9"/>
        <w:rPr>
          <w:b/>
          <w:szCs w:val="24"/>
        </w:rPr>
      </w:pPr>
      <w:r w:rsidRPr="005F52BF">
        <w:rPr>
          <w:b/>
          <w:szCs w:val="24"/>
        </w:rPr>
        <w:lastRenderedPageBreak/>
        <w:t>ВАРИАНТ № 3</w:t>
      </w:r>
    </w:p>
    <w:tbl>
      <w:tblPr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345"/>
        <w:gridCol w:w="1560"/>
        <w:gridCol w:w="942"/>
        <w:gridCol w:w="1008"/>
      </w:tblGrid>
      <w:tr w:rsidR="005F52BF" w:rsidRPr="005F52BF" w:rsidTr="005F52BF">
        <w:tc>
          <w:tcPr>
            <w:tcW w:w="6345" w:type="dxa"/>
          </w:tcPr>
          <w:p w:rsidR="005F52BF" w:rsidRPr="005F52BF" w:rsidRDefault="005F52BF" w:rsidP="00E26BF8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</w:rPr>
            </w:pPr>
            <w:r w:rsidRPr="005F52BF">
              <w:rPr>
                <w:rStyle w:val="FontStyle43"/>
                <w:rFonts w:ascii="Times New Roman" w:hAnsi="Times New Roman" w:cs="Times New Roman"/>
              </w:rPr>
              <w:t>Составить корреспонденции счетов по следующим хозяйственным операциям</w:t>
            </w:r>
          </w:p>
        </w:tc>
        <w:tc>
          <w:tcPr>
            <w:tcW w:w="1560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  <w:r w:rsidRPr="005F52BF">
              <w:rPr>
                <w:rStyle w:val="FontStyle43"/>
                <w:rFonts w:ascii="Times New Roman" w:hAnsi="Times New Roman" w:cs="Times New Roman"/>
              </w:rPr>
              <w:t>Результат</w:t>
            </w:r>
          </w:p>
        </w:tc>
        <w:tc>
          <w:tcPr>
            <w:tcW w:w="942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  <w:r w:rsidRPr="005F52BF">
              <w:rPr>
                <w:rStyle w:val="FontStyle43"/>
                <w:rFonts w:ascii="Times New Roman" w:hAnsi="Times New Roman" w:cs="Times New Roman"/>
              </w:rPr>
              <w:t>Дебет</w:t>
            </w:r>
          </w:p>
        </w:tc>
        <w:tc>
          <w:tcPr>
            <w:tcW w:w="1008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  <w:r w:rsidRPr="005F52BF">
              <w:rPr>
                <w:rStyle w:val="FontStyle43"/>
                <w:rFonts w:ascii="Times New Roman" w:hAnsi="Times New Roman" w:cs="Times New Roman"/>
              </w:rPr>
              <w:t>Кредит</w:t>
            </w:r>
          </w:p>
        </w:tc>
      </w:tr>
      <w:tr w:rsidR="005F52BF" w:rsidRPr="005F52BF" w:rsidTr="005F52BF">
        <w:tc>
          <w:tcPr>
            <w:tcW w:w="6345" w:type="dxa"/>
          </w:tcPr>
          <w:p w:rsidR="005F52BF" w:rsidRPr="005F52BF" w:rsidRDefault="005F52BF" w:rsidP="00AA7B70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</w:rPr>
            </w:pPr>
            <w:r w:rsidRPr="005F52BF">
              <w:rPr>
                <w:rStyle w:val="FontStyle44"/>
                <w:rFonts w:ascii="Times New Roman" w:hAnsi="Times New Roman" w:cs="Times New Roman"/>
              </w:rPr>
              <w:t>1. Оприходован бензин, поступивший в хозяйство от Минской нефтебазы на сумму 3 126,00 руб.;</w:t>
            </w:r>
          </w:p>
        </w:tc>
        <w:tc>
          <w:tcPr>
            <w:tcW w:w="1560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5F52BF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  <w:tc>
          <w:tcPr>
            <w:tcW w:w="942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  <w:tc>
          <w:tcPr>
            <w:tcW w:w="1008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</w:tr>
      <w:tr w:rsidR="005F52BF" w:rsidRPr="005F52BF" w:rsidTr="005F52BF">
        <w:tc>
          <w:tcPr>
            <w:tcW w:w="6345" w:type="dxa"/>
          </w:tcPr>
          <w:p w:rsidR="005F52BF" w:rsidRPr="005F52BF" w:rsidRDefault="005F52BF" w:rsidP="00AA7B70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5F52BF">
              <w:rPr>
                <w:rStyle w:val="FontStyle44"/>
                <w:rFonts w:ascii="Times New Roman" w:hAnsi="Times New Roman" w:cs="Times New Roman"/>
              </w:rPr>
              <w:t>2. Получены деньги в кассу с расчетного счета для выплаты заработной платы в сумме 20 498,00 руб.;</w:t>
            </w:r>
          </w:p>
        </w:tc>
        <w:tc>
          <w:tcPr>
            <w:tcW w:w="1560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5F52BF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  <w:tc>
          <w:tcPr>
            <w:tcW w:w="942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  <w:tc>
          <w:tcPr>
            <w:tcW w:w="1008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</w:tr>
      <w:tr w:rsidR="005F52BF" w:rsidRPr="005F52BF" w:rsidTr="005F52BF">
        <w:tc>
          <w:tcPr>
            <w:tcW w:w="6345" w:type="dxa"/>
          </w:tcPr>
          <w:p w:rsidR="005F52BF" w:rsidRPr="005F52BF" w:rsidRDefault="005F52BF" w:rsidP="00AA7B70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5F52BF">
              <w:rPr>
                <w:rStyle w:val="FontStyle44"/>
                <w:rFonts w:ascii="Times New Roman" w:hAnsi="Times New Roman" w:cs="Times New Roman"/>
              </w:rPr>
              <w:t>3. Списаны деньги,   выданные  в  подотчет главному бухгалтеру,  на увеличение общехозяйственных расходов в сумме 172,90 руб.;</w:t>
            </w:r>
          </w:p>
        </w:tc>
        <w:tc>
          <w:tcPr>
            <w:tcW w:w="1560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5F52BF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  <w:tc>
          <w:tcPr>
            <w:tcW w:w="942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  <w:tc>
          <w:tcPr>
            <w:tcW w:w="1008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</w:tr>
      <w:tr w:rsidR="005F52BF" w:rsidRPr="005F52BF" w:rsidTr="005F52BF">
        <w:tc>
          <w:tcPr>
            <w:tcW w:w="6345" w:type="dxa"/>
          </w:tcPr>
          <w:p w:rsidR="005F52BF" w:rsidRPr="005F52BF" w:rsidRDefault="005F52BF" w:rsidP="00AA7B70">
            <w:pPr>
              <w:pStyle w:val="a3"/>
              <w:jc w:val="both"/>
              <w:rPr>
                <w:rStyle w:val="FontStyle44"/>
                <w:rFonts w:ascii="Times New Roman" w:hAnsi="Times New Roman" w:cs="Times New Roman"/>
              </w:rPr>
            </w:pPr>
            <w:r w:rsidRPr="005F52BF">
              <w:rPr>
                <w:rStyle w:val="FontStyle44"/>
                <w:rFonts w:ascii="Times New Roman" w:hAnsi="Times New Roman" w:cs="Times New Roman"/>
              </w:rPr>
              <w:t>4. Начислены отпускные рабочим за счет резерва предстоящих расходов в сумме 869,00 руб.;</w:t>
            </w:r>
          </w:p>
        </w:tc>
        <w:tc>
          <w:tcPr>
            <w:tcW w:w="1560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5F52BF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  <w:tc>
          <w:tcPr>
            <w:tcW w:w="942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  <w:tc>
          <w:tcPr>
            <w:tcW w:w="1008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</w:tr>
      <w:tr w:rsidR="005F52BF" w:rsidRPr="005F52BF" w:rsidTr="005F52BF">
        <w:tc>
          <w:tcPr>
            <w:tcW w:w="6345" w:type="dxa"/>
          </w:tcPr>
          <w:p w:rsidR="005F52BF" w:rsidRPr="005F52BF" w:rsidRDefault="005F52BF" w:rsidP="00AA7B70">
            <w:pPr>
              <w:pStyle w:val="a3"/>
              <w:jc w:val="both"/>
              <w:rPr>
                <w:rStyle w:val="FontStyle44"/>
                <w:rFonts w:ascii="Times New Roman" w:hAnsi="Times New Roman" w:cs="Times New Roman"/>
              </w:rPr>
            </w:pPr>
            <w:r w:rsidRPr="005F52BF">
              <w:rPr>
                <w:rStyle w:val="FontStyle44"/>
                <w:rFonts w:ascii="Times New Roman" w:hAnsi="Times New Roman" w:cs="Times New Roman"/>
              </w:rPr>
              <w:t>5.Списаны удобрения, израсходованные на подкормку однолетних трав, на сумму 397,00 руб.</w:t>
            </w:r>
          </w:p>
        </w:tc>
        <w:tc>
          <w:tcPr>
            <w:tcW w:w="1560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5F52BF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  <w:tc>
          <w:tcPr>
            <w:tcW w:w="942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  <w:tc>
          <w:tcPr>
            <w:tcW w:w="1008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</w:tr>
      <w:tr w:rsidR="005F52BF" w:rsidRPr="005F52BF" w:rsidTr="005F52BF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2BF" w:rsidRPr="005F52BF" w:rsidRDefault="005F52BF" w:rsidP="00AA7B70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5F52BF">
              <w:rPr>
                <w:rStyle w:val="FontStyle44"/>
                <w:rFonts w:ascii="Times New Roman" w:hAnsi="Times New Roman" w:cs="Times New Roman"/>
              </w:rPr>
              <w:t>6. Удержан из заработной платы рабочих подоходный налог в пользу бюджета в сумме 187,00 руб.;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5F52BF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</w:tr>
      <w:tr w:rsidR="005F52BF" w:rsidRPr="005F52BF" w:rsidTr="005F52BF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2BF" w:rsidRPr="005F52BF" w:rsidRDefault="005F52BF" w:rsidP="00AA7B70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5F52BF">
              <w:rPr>
                <w:rStyle w:val="FontStyle44"/>
                <w:rFonts w:ascii="Times New Roman" w:hAnsi="Times New Roman" w:cs="Times New Roman"/>
              </w:rPr>
              <w:t>7. Направлена часть резервного капитала на пополнение уставного капитала в сумме 450,00 руб.;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5F52BF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</w:tr>
      <w:tr w:rsidR="005F52BF" w:rsidRPr="005F52BF" w:rsidTr="005F52BF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2BF" w:rsidRPr="005F52BF" w:rsidRDefault="005F52BF" w:rsidP="00AA7B70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5F52BF">
              <w:rPr>
                <w:rStyle w:val="FontStyle44"/>
                <w:rFonts w:ascii="Times New Roman" w:hAnsi="Times New Roman" w:cs="Times New Roman"/>
              </w:rPr>
              <w:t>8. Списаны корма, израсходованные на корм основному стаду КРС на сумму 968,00 руб.;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5F52BF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</w:tr>
      <w:tr w:rsidR="005F52BF" w:rsidRPr="005F52BF" w:rsidTr="005F52BF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2BF" w:rsidRPr="005F52BF" w:rsidRDefault="005F52BF" w:rsidP="00AA7B70">
            <w:pPr>
              <w:pStyle w:val="a3"/>
              <w:jc w:val="both"/>
              <w:rPr>
                <w:rStyle w:val="FontStyle44"/>
                <w:rFonts w:ascii="Times New Roman" w:hAnsi="Times New Roman" w:cs="Times New Roman"/>
              </w:rPr>
            </w:pPr>
            <w:r w:rsidRPr="005F52BF">
              <w:rPr>
                <w:rStyle w:val="FontStyle44"/>
                <w:rFonts w:ascii="Times New Roman" w:hAnsi="Times New Roman" w:cs="Times New Roman"/>
              </w:rPr>
              <w:t>9. Перечислена задолженность с расчетного счета Райсельхозхимии за полученные минеральные удобрения на сумму 2 121,00 руб.;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5F52BF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</w:tr>
      <w:tr w:rsidR="005F52BF" w:rsidRPr="005F52BF" w:rsidTr="005F52BF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2BF" w:rsidRPr="005F52BF" w:rsidRDefault="005F52BF" w:rsidP="00AA7B70">
            <w:pPr>
              <w:pStyle w:val="a3"/>
              <w:jc w:val="both"/>
              <w:rPr>
                <w:rStyle w:val="FontStyle44"/>
                <w:rFonts w:ascii="Times New Roman" w:hAnsi="Times New Roman" w:cs="Times New Roman"/>
              </w:rPr>
            </w:pPr>
            <w:r w:rsidRPr="005F52BF">
              <w:rPr>
                <w:rStyle w:val="FontStyle44"/>
                <w:rFonts w:ascii="Times New Roman" w:hAnsi="Times New Roman" w:cs="Times New Roman"/>
              </w:rPr>
              <w:t>10. Погашена с расчетного счета задолженность по долгосрочной ссуде в сумме 46 000,00 руб.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5F52BF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</w:tr>
    </w:tbl>
    <w:p w:rsidR="00E26BF8" w:rsidRPr="005F52BF" w:rsidRDefault="00E26BF8" w:rsidP="00BD3392">
      <w:pPr>
        <w:pStyle w:val="a9"/>
        <w:rPr>
          <w:szCs w:val="24"/>
        </w:rPr>
      </w:pPr>
    </w:p>
    <w:p w:rsidR="00E26BF8" w:rsidRPr="005F52BF" w:rsidRDefault="00E26BF8" w:rsidP="005F52BF">
      <w:pPr>
        <w:pStyle w:val="a9"/>
        <w:jc w:val="left"/>
        <w:rPr>
          <w:szCs w:val="24"/>
        </w:rPr>
      </w:pPr>
    </w:p>
    <w:p w:rsidR="00E26BF8" w:rsidRPr="005F52BF" w:rsidRDefault="005F52BF" w:rsidP="00BD3392">
      <w:pPr>
        <w:pStyle w:val="a9"/>
        <w:rPr>
          <w:b/>
          <w:szCs w:val="24"/>
        </w:rPr>
      </w:pPr>
      <w:r w:rsidRPr="005F52BF">
        <w:rPr>
          <w:b/>
          <w:szCs w:val="24"/>
        </w:rPr>
        <w:t>ВАРИАНТ № 1</w:t>
      </w:r>
    </w:p>
    <w:tbl>
      <w:tblPr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345"/>
        <w:gridCol w:w="1560"/>
        <w:gridCol w:w="942"/>
        <w:gridCol w:w="1008"/>
      </w:tblGrid>
      <w:tr w:rsidR="005F52BF" w:rsidRPr="005F52BF" w:rsidTr="005F52BF">
        <w:tc>
          <w:tcPr>
            <w:tcW w:w="6345" w:type="dxa"/>
          </w:tcPr>
          <w:p w:rsidR="005F52BF" w:rsidRPr="005F52BF" w:rsidRDefault="005F52BF" w:rsidP="00AA7B70">
            <w:pPr>
              <w:pStyle w:val="a3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5F52BF">
              <w:rPr>
                <w:rStyle w:val="FontStyle44"/>
                <w:rFonts w:ascii="Times New Roman" w:hAnsi="Times New Roman" w:cs="Times New Roman"/>
                <w:b/>
              </w:rPr>
              <w:t>Составить корреспонденции счетов по следующим хозяйственным операциям:</w:t>
            </w:r>
          </w:p>
        </w:tc>
        <w:tc>
          <w:tcPr>
            <w:tcW w:w="1560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  <w:r w:rsidRPr="005F52BF">
              <w:rPr>
                <w:rStyle w:val="FontStyle43"/>
                <w:rFonts w:ascii="Times New Roman" w:hAnsi="Times New Roman" w:cs="Times New Roman"/>
              </w:rPr>
              <w:t>Результат</w:t>
            </w:r>
          </w:p>
        </w:tc>
        <w:tc>
          <w:tcPr>
            <w:tcW w:w="942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  <w:r w:rsidRPr="005F52BF">
              <w:rPr>
                <w:rStyle w:val="FontStyle43"/>
                <w:rFonts w:ascii="Times New Roman" w:hAnsi="Times New Roman" w:cs="Times New Roman"/>
              </w:rPr>
              <w:t>Дебет</w:t>
            </w:r>
          </w:p>
        </w:tc>
        <w:tc>
          <w:tcPr>
            <w:tcW w:w="1008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  <w:r w:rsidRPr="005F52BF">
              <w:rPr>
                <w:rStyle w:val="FontStyle43"/>
                <w:rFonts w:ascii="Times New Roman" w:hAnsi="Times New Roman" w:cs="Times New Roman"/>
              </w:rPr>
              <w:t>Кредит</w:t>
            </w:r>
          </w:p>
        </w:tc>
      </w:tr>
      <w:tr w:rsidR="005F52BF" w:rsidRPr="005F52BF" w:rsidTr="005F52BF">
        <w:tc>
          <w:tcPr>
            <w:tcW w:w="6345" w:type="dxa"/>
          </w:tcPr>
          <w:p w:rsidR="005F52BF" w:rsidRPr="005F52BF" w:rsidRDefault="005F52BF" w:rsidP="00AA7B70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5F52BF">
              <w:rPr>
                <w:rStyle w:val="FontStyle44"/>
                <w:rFonts w:ascii="Times New Roman" w:hAnsi="Times New Roman" w:cs="Times New Roman"/>
              </w:rPr>
              <w:t>1. Зачислена   на   расчетный   счет   задолженность   мясокомбината  за реализованный скот в сумме  15 400,00 руб.;</w:t>
            </w:r>
          </w:p>
        </w:tc>
        <w:tc>
          <w:tcPr>
            <w:tcW w:w="1560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5F52BF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  <w:tc>
          <w:tcPr>
            <w:tcW w:w="942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  <w:tc>
          <w:tcPr>
            <w:tcW w:w="1008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</w:tr>
      <w:tr w:rsidR="005F52BF" w:rsidRPr="005F52BF" w:rsidTr="005F52BF">
        <w:tc>
          <w:tcPr>
            <w:tcW w:w="6345" w:type="dxa"/>
          </w:tcPr>
          <w:p w:rsidR="005F52BF" w:rsidRPr="005F52BF" w:rsidRDefault="005F52BF" w:rsidP="00AA7B70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5F52BF">
              <w:rPr>
                <w:rStyle w:val="FontStyle44"/>
                <w:rFonts w:ascii="Times New Roman" w:hAnsi="Times New Roman" w:cs="Times New Roman"/>
              </w:rPr>
              <w:t>2. Удержано из заработной платы кладовщика в возмещение материального ущерба в сумме 185,00 руб.;</w:t>
            </w:r>
          </w:p>
        </w:tc>
        <w:tc>
          <w:tcPr>
            <w:tcW w:w="1560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5F52BF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  <w:tc>
          <w:tcPr>
            <w:tcW w:w="942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  <w:tc>
          <w:tcPr>
            <w:tcW w:w="1008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</w:tr>
      <w:tr w:rsidR="005F52BF" w:rsidRPr="005F52BF" w:rsidTr="005F52BF">
        <w:tc>
          <w:tcPr>
            <w:tcW w:w="6345" w:type="dxa"/>
          </w:tcPr>
          <w:p w:rsidR="005F52BF" w:rsidRPr="005F52BF" w:rsidRDefault="005F52BF" w:rsidP="00AA7B70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5F52BF">
              <w:rPr>
                <w:rStyle w:val="FontStyle44"/>
                <w:rFonts w:ascii="Times New Roman" w:hAnsi="Times New Roman" w:cs="Times New Roman"/>
              </w:rPr>
              <w:t>3. Оприходован  кирпич,  полученный  в хозяйство от Радошковичского кирпичного завода на сумму  11 200,00 руб.;</w:t>
            </w:r>
          </w:p>
        </w:tc>
        <w:tc>
          <w:tcPr>
            <w:tcW w:w="1560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5F52BF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  <w:tc>
          <w:tcPr>
            <w:tcW w:w="942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  <w:tc>
          <w:tcPr>
            <w:tcW w:w="1008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</w:tr>
      <w:tr w:rsidR="005F52BF" w:rsidRPr="005F52BF" w:rsidTr="005F52BF">
        <w:tc>
          <w:tcPr>
            <w:tcW w:w="6345" w:type="dxa"/>
          </w:tcPr>
          <w:p w:rsidR="005F52BF" w:rsidRPr="005F52BF" w:rsidRDefault="005F52BF" w:rsidP="00AA7B70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5F52BF">
              <w:rPr>
                <w:rStyle w:val="FontStyle44"/>
                <w:rFonts w:ascii="Times New Roman" w:hAnsi="Times New Roman" w:cs="Times New Roman"/>
              </w:rPr>
              <w:t>4. Выдана из кассы заработная плата рабочим и служащим в сумме 25 826,00 руб.;</w:t>
            </w:r>
          </w:p>
        </w:tc>
        <w:tc>
          <w:tcPr>
            <w:tcW w:w="1560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5F52BF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  <w:tc>
          <w:tcPr>
            <w:tcW w:w="942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  <w:tc>
          <w:tcPr>
            <w:tcW w:w="1008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</w:tr>
      <w:tr w:rsidR="005F52BF" w:rsidRPr="005F52BF" w:rsidTr="005F52BF">
        <w:tc>
          <w:tcPr>
            <w:tcW w:w="6345" w:type="dxa"/>
          </w:tcPr>
          <w:p w:rsidR="005F52BF" w:rsidRPr="005F52BF" w:rsidRDefault="005F52BF" w:rsidP="00AA7B70">
            <w:pPr>
              <w:pStyle w:val="a3"/>
              <w:jc w:val="both"/>
              <w:rPr>
                <w:rStyle w:val="FontStyle44"/>
                <w:rFonts w:ascii="Times New Roman" w:hAnsi="Times New Roman" w:cs="Times New Roman"/>
              </w:rPr>
            </w:pPr>
            <w:r w:rsidRPr="005F52BF">
              <w:rPr>
                <w:rStyle w:val="FontStyle44"/>
                <w:rFonts w:ascii="Times New Roman" w:hAnsi="Times New Roman" w:cs="Times New Roman"/>
              </w:rPr>
              <w:t>5. Списаны семена овса, израсходованные на посев на сумму  487,00 руб.</w:t>
            </w:r>
          </w:p>
        </w:tc>
        <w:tc>
          <w:tcPr>
            <w:tcW w:w="1560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5F52BF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  <w:tc>
          <w:tcPr>
            <w:tcW w:w="942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  <w:tc>
          <w:tcPr>
            <w:tcW w:w="1008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</w:tr>
      <w:tr w:rsidR="005F52BF" w:rsidRPr="005F52BF" w:rsidTr="005F52BF">
        <w:tc>
          <w:tcPr>
            <w:tcW w:w="6345" w:type="dxa"/>
          </w:tcPr>
          <w:p w:rsidR="005F52BF" w:rsidRPr="005F52BF" w:rsidRDefault="005F52BF" w:rsidP="00AA7B70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5F52BF">
              <w:rPr>
                <w:rStyle w:val="FontStyle44"/>
                <w:rFonts w:ascii="Times New Roman" w:hAnsi="Times New Roman" w:cs="Times New Roman"/>
              </w:rPr>
              <w:t>6. Начислена заработная плата водителям грузового автотранспорта на сумму 2 162,00 руб.;</w:t>
            </w:r>
            <w:r w:rsidRPr="005F52BF">
              <w:rPr>
                <w:rStyle w:val="FontStyle44"/>
                <w:rFonts w:ascii="Times New Roman" w:hAnsi="Times New Roman" w:cs="Times New Roman"/>
              </w:rPr>
              <w:tab/>
            </w:r>
          </w:p>
        </w:tc>
        <w:tc>
          <w:tcPr>
            <w:tcW w:w="1560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5F52BF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  <w:tc>
          <w:tcPr>
            <w:tcW w:w="942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  <w:tc>
          <w:tcPr>
            <w:tcW w:w="1008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</w:tr>
      <w:tr w:rsidR="005F52BF" w:rsidRPr="005F52BF" w:rsidTr="005F52BF">
        <w:tc>
          <w:tcPr>
            <w:tcW w:w="6345" w:type="dxa"/>
          </w:tcPr>
          <w:p w:rsidR="005F52BF" w:rsidRPr="005F52BF" w:rsidRDefault="005F52BF" w:rsidP="00AA7B70">
            <w:pPr>
              <w:pStyle w:val="a3"/>
              <w:jc w:val="both"/>
              <w:rPr>
                <w:rStyle w:val="FontStyle44"/>
                <w:rFonts w:ascii="Times New Roman" w:hAnsi="Times New Roman" w:cs="Times New Roman"/>
              </w:rPr>
            </w:pPr>
            <w:r w:rsidRPr="005F52BF">
              <w:rPr>
                <w:rStyle w:val="FontStyle44"/>
                <w:rFonts w:ascii="Times New Roman" w:hAnsi="Times New Roman" w:cs="Times New Roman"/>
              </w:rPr>
              <w:t>7. Выданы деньги из кассы в подотчет директору совхоза на командировочные расходы в сумме 498,00 руб.;</w:t>
            </w:r>
          </w:p>
        </w:tc>
        <w:tc>
          <w:tcPr>
            <w:tcW w:w="1560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5F52BF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  <w:tc>
          <w:tcPr>
            <w:tcW w:w="942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  <w:tc>
          <w:tcPr>
            <w:tcW w:w="1008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</w:tr>
      <w:tr w:rsidR="005F52BF" w:rsidRPr="005F52BF" w:rsidTr="005F52BF">
        <w:tc>
          <w:tcPr>
            <w:tcW w:w="6345" w:type="dxa"/>
          </w:tcPr>
          <w:p w:rsidR="005F52BF" w:rsidRPr="005F52BF" w:rsidRDefault="005F52BF" w:rsidP="00AA7B70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5F52BF">
              <w:rPr>
                <w:rStyle w:val="FontStyle44"/>
                <w:rFonts w:ascii="Times New Roman" w:hAnsi="Times New Roman" w:cs="Times New Roman"/>
              </w:rPr>
              <w:t xml:space="preserve">8. Оприходованы медикаменты, полученные в хозяйство от </w:t>
            </w:r>
            <w:proofErr w:type="gramStart"/>
            <w:r w:rsidRPr="005F52BF">
              <w:rPr>
                <w:rStyle w:val="FontStyle44"/>
                <w:rFonts w:ascii="Times New Roman" w:hAnsi="Times New Roman" w:cs="Times New Roman"/>
              </w:rPr>
              <w:t>Минской</w:t>
            </w:r>
            <w:proofErr w:type="gramEnd"/>
            <w:r w:rsidRPr="005F52BF">
              <w:rPr>
                <w:rStyle w:val="FontStyle44"/>
                <w:rFonts w:ascii="Times New Roman" w:hAnsi="Times New Roman" w:cs="Times New Roman"/>
              </w:rPr>
              <w:t xml:space="preserve"> ветаптеки на сумму  1 160,00 руб.;</w:t>
            </w:r>
          </w:p>
        </w:tc>
        <w:tc>
          <w:tcPr>
            <w:tcW w:w="1560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5F52BF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  <w:tc>
          <w:tcPr>
            <w:tcW w:w="942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  <w:tc>
          <w:tcPr>
            <w:tcW w:w="1008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</w:tr>
      <w:tr w:rsidR="005F52BF" w:rsidRPr="005F52BF" w:rsidTr="005F52BF">
        <w:tc>
          <w:tcPr>
            <w:tcW w:w="6345" w:type="dxa"/>
          </w:tcPr>
          <w:p w:rsidR="005F52BF" w:rsidRPr="005F52BF" w:rsidRDefault="005F52BF" w:rsidP="00AA7B70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5F52BF">
              <w:rPr>
                <w:rStyle w:val="FontStyle44"/>
                <w:rFonts w:ascii="Times New Roman" w:hAnsi="Times New Roman" w:cs="Times New Roman"/>
              </w:rPr>
              <w:t>9. Оприходован картофель, полученный от урожая на сумму    42 900,00 руб.;</w:t>
            </w:r>
          </w:p>
        </w:tc>
        <w:tc>
          <w:tcPr>
            <w:tcW w:w="1560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5F52BF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  <w:tc>
          <w:tcPr>
            <w:tcW w:w="942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  <w:tc>
          <w:tcPr>
            <w:tcW w:w="1008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</w:tr>
      <w:tr w:rsidR="005F52BF" w:rsidRPr="005F52BF" w:rsidTr="005F52BF">
        <w:tc>
          <w:tcPr>
            <w:tcW w:w="6345" w:type="dxa"/>
          </w:tcPr>
          <w:p w:rsidR="005F52BF" w:rsidRPr="005F52BF" w:rsidRDefault="005F52BF" w:rsidP="00AA7B70">
            <w:pPr>
              <w:pStyle w:val="a3"/>
              <w:jc w:val="both"/>
              <w:rPr>
                <w:rStyle w:val="FontStyle44"/>
                <w:rFonts w:ascii="Times New Roman" w:hAnsi="Times New Roman" w:cs="Times New Roman"/>
              </w:rPr>
            </w:pPr>
            <w:r w:rsidRPr="005F52BF">
              <w:rPr>
                <w:rStyle w:val="FontStyle44"/>
                <w:rFonts w:ascii="Times New Roman" w:hAnsi="Times New Roman" w:cs="Times New Roman"/>
              </w:rPr>
              <w:t>10. Зачислен краткосрочный кредит на расчетный счет в сумме  5 000,00 руб.</w:t>
            </w:r>
          </w:p>
        </w:tc>
        <w:tc>
          <w:tcPr>
            <w:tcW w:w="1560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5F52BF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  <w:tc>
          <w:tcPr>
            <w:tcW w:w="942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  <w:tc>
          <w:tcPr>
            <w:tcW w:w="1008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</w:tr>
    </w:tbl>
    <w:p w:rsidR="00E26BF8" w:rsidRPr="005F52BF" w:rsidRDefault="00E26BF8" w:rsidP="00E26BF8">
      <w:pPr>
        <w:pStyle w:val="a9"/>
        <w:jc w:val="left"/>
        <w:rPr>
          <w:szCs w:val="24"/>
        </w:rPr>
      </w:pPr>
    </w:p>
    <w:p w:rsidR="00E26BF8" w:rsidRPr="005F52BF" w:rsidRDefault="00E26BF8" w:rsidP="00BD3392">
      <w:pPr>
        <w:pStyle w:val="a9"/>
        <w:rPr>
          <w:szCs w:val="24"/>
        </w:rPr>
      </w:pPr>
    </w:p>
    <w:p w:rsidR="00E26BF8" w:rsidRPr="005F52BF" w:rsidRDefault="005F52BF" w:rsidP="00BD3392">
      <w:pPr>
        <w:pStyle w:val="a9"/>
        <w:rPr>
          <w:b/>
          <w:szCs w:val="24"/>
        </w:rPr>
      </w:pPr>
      <w:r w:rsidRPr="005F52BF">
        <w:rPr>
          <w:b/>
          <w:szCs w:val="24"/>
        </w:rPr>
        <w:t>ВАРИАНТ № 2</w:t>
      </w:r>
    </w:p>
    <w:tbl>
      <w:tblPr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303"/>
        <w:gridCol w:w="1557"/>
        <w:gridCol w:w="987"/>
        <w:gridCol w:w="1008"/>
      </w:tblGrid>
      <w:tr w:rsidR="005F52BF" w:rsidRPr="005F52BF" w:rsidTr="005F52BF">
        <w:tc>
          <w:tcPr>
            <w:tcW w:w="6321" w:type="dxa"/>
          </w:tcPr>
          <w:p w:rsidR="005F52BF" w:rsidRPr="005F52BF" w:rsidRDefault="005F52BF" w:rsidP="00E26BF8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5F52BF">
              <w:rPr>
                <w:rStyle w:val="FontStyle44"/>
                <w:rFonts w:ascii="Times New Roman" w:hAnsi="Times New Roman" w:cs="Times New Roman"/>
                <w:b/>
              </w:rPr>
              <w:t>Составить корреспонденции</w:t>
            </w:r>
            <w:r>
              <w:rPr>
                <w:rStyle w:val="FontStyle44"/>
                <w:rFonts w:ascii="Times New Roman" w:hAnsi="Times New Roman" w:cs="Times New Roman"/>
                <w:b/>
              </w:rPr>
              <w:t xml:space="preserve"> счетов</w:t>
            </w:r>
            <w:r w:rsidRPr="005F52BF">
              <w:rPr>
                <w:rStyle w:val="FontStyle44"/>
                <w:rFonts w:ascii="Times New Roman" w:hAnsi="Times New Roman" w:cs="Times New Roman"/>
                <w:b/>
              </w:rPr>
              <w:t xml:space="preserve"> по следующим хозяйственным операциям:</w:t>
            </w:r>
          </w:p>
        </w:tc>
        <w:tc>
          <w:tcPr>
            <w:tcW w:w="1558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  <w:r w:rsidRPr="005F52BF">
              <w:rPr>
                <w:rStyle w:val="FontStyle43"/>
                <w:rFonts w:ascii="Times New Roman" w:hAnsi="Times New Roman" w:cs="Times New Roman"/>
              </w:rPr>
              <w:t>Результат</w:t>
            </w:r>
          </w:p>
        </w:tc>
        <w:tc>
          <w:tcPr>
            <w:tcW w:w="988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  <w:r w:rsidRPr="005F52BF">
              <w:rPr>
                <w:rStyle w:val="FontStyle43"/>
                <w:rFonts w:ascii="Times New Roman" w:hAnsi="Times New Roman" w:cs="Times New Roman"/>
              </w:rPr>
              <w:t>Дебет</w:t>
            </w:r>
          </w:p>
        </w:tc>
        <w:tc>
          <w:tcPr>
            <w:tcW w:w="988" w:type="dxa"/>
          </w:tcPr>
          <w:p w:rsidR="005F52BF" w:rsidRPr="005F52BF" w:rsidRDefault="005F52BF" w:rsidP="00193F4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  <w:r w:rsidRPr="005F52BF">
              <w:rPr>
                <w:rStyle w:val="FontStyle43"/>
                <w:rFonts w:ascii="Times New Roman" w:hAnsi="Times New Roman" w:cs="Times New Roman"/>
              </w:rPr>
              <w:t>Кредит</w:t>
            </w:r>
          </w:p>
        </w:tc>
      </w:tr>
      <w:tr w:rsidR="005F52BF" w:rsidRPr="005F52BF" w:rsidTr="005F52BF">
        <w:tc>
          <w:tcPr>
            <w:tcW w:w="6321" w:type="dxa"/>
          </w:tcPr>
          <w:p w:rsidR="005F52BF" w:rsidRPr="005F52BF" w:rsidRDefault="005F52BF" w:rsidP="00A04307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5F52BF">
              <w:rPr>
                <w:rStyle w:val="FontStyle44"/>
                <w:rFonts w:ascii="Times New Roman" w:hAnsi="Times New Roman" w:cs="Times New Roman"/>
              </w:rPr>
              <w:t>1. Погашена задолженность нефтебазе за счет краткосрочной ссуды в сумме 21 350,00 руб.;</w:t>
            </w:r>
          </w:p>
        </w:tc>
        <w:tc>
          <w:tcPr>
            <w:tcW w:w="1558" w:type="dxa"/>
          </w:tcPr>
          <w:p w:rsidR="005F52BF" w:rsidRPr="005F52BF" w:rsidRDefault="005F52BF" w:rsidP="00193F47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5F52BF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  <w:tc>
          <w:tcPr>
            <w:tcW w:w="988" w:type="dxa"/>
          </w:tcPr>
          <w:p w:rsidR="005F52BF" w:rsidRPr="005F52BF" w:rsidRDefault="005F52BF" w:rsidP="00193F47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  <w:tc>
          <w:tcPr>
            <w:tcW w:w="988" w:type="dxa"/>
          </w:tcPr>
          <w:p w:rsidR="005F52BF" w:rsidRPr="005F52BF" w:rsidRDefault="005F52BF" w:rsidP="00193F47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</w:tr>
      <w:tr w:rsidR="005F52BF" w:rsidRPr="005F52BF" w:rsidTr="005F52BF">
        <w:tc>
          <w:tcPr>
            <w:tcW w:w="6321" w:type="dxa"/>
          </w:tcPr>
          <w:p w:rsidR="005F52BF" w:rsidRPr="005F52BF" w:rsidRDefault="005F52BF" w:rsidP="00A04307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5F52BF">
              <w:rPr>
                <w:rStyle w:val="FontStyle44"/>
                <w:rFonts w:ascii="Times New Roman" w:hAnsi="Times New Roman" w:cs="Times New Roman"/>
              </w:rPr>
              <w:t>2. Начислена заработная плата работникам животноводства на сумму 13 176,00 руб.;</w:t>
            </w:r>
          </w:p>
        </w:tc>
        <w:tc>
          <w:tcPr>
            <w:tcW w:w="1558" w:type="dxa"/>
          </w:tcPr>
          <w:p w:rsidR="005F52BF" w:rsidRPr="005F52BF" w:rsidRDefault="005F52BF" w:rsidP="00193F47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5F52BF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  <w:tc>
          <w:tcPr>
            <w:tcW w:w="988" w:type="dxa"/>
          </w:tcPr>
          <w:p w:rsidR="005F52BF" w:rsidRPr="005F52BF" w:rsidRDefault="005F52BF" w:rsidP="00193F47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  <w:tc>
          <w:tcPr>
            <w:tcW w:w="988" w:type="dxa"/>
          </w:tcPr>
          <w:p w:rsidR="005F52BF" w:rsidRPr="005F52BF" w:rsidRDefault="005F52BF" w:rsidP="00193F47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</w:tr>
      <w:tr w:rsidR="005F52BF" w:rsidRPr="005F52BF" w:rsidTr="005F52BF">
        <w:tc>
          <w:tcPr>
            <w:tcW w:w="6321" w:type="dxa"/>
          </w:tcPr>
          <w:p w:rsidR="005F52BF" w:rsidRPr="005F52BF" w:rsidRDefault="005F52BF" w:rsidP="00A04307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5F52BF">
              <w:rPr>
                <w:rStyle w:val="FontStyle44"/>
                <w:rFonts w:ascii="Times New Roman" w:hAnsi="Times New Roman" w:cs="Times New Roman"/>
              </w:rPr>
              <w:t>3. Возмещен в кассу остаток подотчетных сумм главным бухгалтером в сумме 21,80 руб.;</w:t>
            </w:r>
          </w:p>
        </w:tc>
        <w:tc>
          <w:tcPr>
            <w:tcW w:w="1558" w:type="dxa"/>
          </w:tcPr>
          <w:p w:rsidR="005F52BF" w:rsidRPr="005F52BF" w:rsidRDefault="005F52BF" w:rsidP="00193F47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5F52BF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  <w:tc>
          <w:tcPr>
            <w:tcW w:w="988" w:type="dxa"/>
          </w:tcPr>
          <w:p w:rsidR="005F52BF" w:rsidRPr="005F52BF" w:rsidRDefault="005F52BF" w:rsidP="00193F47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  <w:tc>
          <w:tcPr>
            <w:tcW w:w="988" w:type="dxa"/>
          </w:tcPr>
          <w:p w:rsidR="005F52BF" w:rsidRPr="005F52BF" w:rsidRDefault="005F52BF" w:rsidP="00193F47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</w:tr>
      <w:tr w:rsidR="005F52BF" w:rsidRPr="005F52BF" w:rsidTr="005F52BF">
        <w:tc>
          <w:tcPr>
            <w:tcW w:w="6321" w:type="dxa"/>
          </w:tcPr>
          <w:p w:rsidR="005F52BF" w:rsidRPr="005F52BF" w:rsidRDefault="005F52BF" w:rsidP="00A04307">
            <w:pPr>
              <w:pStyle w:val="a3"/>
              <w:jc w:val="both"/>
              <w:rPr>
                <w:rStyle w:val="FontStyle44"/>
                <w:rFonts w:ascii="Times New Roman" w:hAnsi="Times New Roman" w:cs="Times New Roman"/>
              </w:rPr>
            </w:pPr>
            <w:r w:rsidRPr="005F52BF">
              <w:rPr>
                <w:rStyle w:val="FontStyle44"/>
                <w:rFonts w:ascii="Times New Roman" w:hAnsi="Times New Roman" w:cs="Times New Roman"/>
              </w:rPr>
              <w:t>4. Начислено пособие по временной нетрудоспособности за счет средств социального обеспечения на сумму 542,00 руб.;</w:t>
            </w:r>
          </w:p>
        </w:tc>
        <w:tc>
          <w:tcPr>
            <w:tcW w:w="1558" w:type="dxa"/>
          </w:tcPr>
          <w:p w:rsidR="005F52BF" w:rsidRPr="005F52BF" w:rsidRDefault="005F52BF" w:rsidP="00193F47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5F52BF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  <w:tc>
          <w:tcPr>
            <w:tcW w:w="988" w:type="dxa"/>
          </w:tcPr>
          <w:p w:rsidR="005F52BF" w:rsidRPr="005F52BF" w:rsidRDefault="005F52BF" w:rsidP="00193F47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  <w:tc>
          <w:tcPr>
            <w:tcW w:w="988" w:type="dxa"/>
          </w:tcPr>
          <w:p w:rsidR="005F52BF" w:rsidRPr="005F52BF" w:rsidRDefault="005F52BF" w:rsidP="00193F47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</w:tr>
      <w:tr w:rsidR="005F52BF" w:rsidRPr="005F52BF" w:rsidTr="005F52BF">
        <w:tc>
          <w:tcPr>
            <w:tcW w:w="6321" w:type="dxa"/>
          </w:tcPr>
          <w:p w:rsidR="005F52BF" w:rsidRPr="005F52BF" w:rsidRDefault="005F52BF" w:rsidP="00A04307">
            <w:pPr>
              <w:pStyle w:val="a3"/>
              <w:jc w:val="both"/>
              <w:rPr>
                <w:rStyle w:val="FontStyle44"/>
                <w:rFonts w:ascii="Times New Roman" w:hAnsi="Times New Roman" w:cs="Times New Roman"/>
              </w:rPr>
            </w:pPr>
            <w:r w:rsidRPr="005F52BF">
              <w:rPr>
                <w:rStyle w:val="FontStyle44"/>
                <w:rFonts w:ascii="Times New Roman" w:hAnsi="Times New Roman" w:cs="Times New Roman"/>
              </w:rPr>
              <w:t>5. Погашена с расчетного счета задолженность перед бюджетом по налогам и сборам в сумме 621,00 руб.</w:t>
            </w:r>
          </w:p>
        </w:tc>
        <w:tc>
          <w:tcPr>
            <w:tcW w:w="1558" w:type="dxa"/>
          </w:tcPr>
          <w:p w:rsidR="005F52BF" w:rsidRPr="005F52BF" w:rsidRDefault="005F52BF" w:rsidP="00193F47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5F52BF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  <w:tc>
          <w:tcPr>
            <w:tcW w:w="988" w:type="dxa"/>
          </w:tcPr>
          <w:p w:rsidR="005F52BF" w:rsidRPr="005F52BF" w:rsidRDefault="005F52BF" w:rsidP="00193F47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  <w:tc>
          <w:tcPr>
            <w:tcW w:w="988" w:type="dxa"/>
          </w:tcPr>
          <w:p w:rsidR="005F52BF" w:rsidRPr="005F52BF" w:rsidRDefault="005F52BF" w:rsidP="00193F47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</w:tr>
      <w:tr w:rsidR="005F52BF" w:rsidRPr="005F52BF" w:rsidTr="005F52BF"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2BF" w:rsidRPr="005F52BF" w:rsidRDefault="005F52BF" w:rsidP="00A04307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5F52BF">
              <w:rPr>
                <w:rStyle w:val="FontStyle44"/>
                <w:rFonts w:ascii="Times New Roman" w:hAnsi="Times New Roman" w:cs="Times New Roman"/>
              </w:rPr>
              <w:t>6. С расчетного счета погашена задолженность перед фондом социальной защиты населения в сумме 4 876,00 руб.;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2BF" w:rsidRPr="005F52BF" w:rsidRDefault="005F52BF" w:rsidP="00E26BF8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5F52BF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2BF" w:rsidRPr="005F52BF" w:rsidRDefault="005F52BF" w:rsidP="00E26BF8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2BF" w:rsidRPr="005F52BF" w:rsidRDefault="005F52BF" w:rsidP="00E26BF8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</w:tr>
      <w:tr w:rsidR="005F52BF" w:rsidRPr="005F52BF" w:rsidTr="005F52BF"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2BF" w:rsidRPr="005F52BF" w:rsidRDefault="005F52BF" w:rsidP="00A04307">
            <w:pPr>
              <w:pStyle w:val="a3"/>
              <w:jc w:val="both"/>
              <w:rPr>
                <w:rStyle w:val="FontStyle44"/>
                <w:rFonts w:ascii="Times New Roman" w:hAnsi="Times New Roman" w:cs="Times New Roman"/>
              </w:rPr>
            </w:pPr>
            <w:r w:rsidRPr="005F52BF">
              <w:rPr>
                <w:rStyle w:val="FontStyle44"/>
                <w:rFonts w:ascii="Times New Roman" w:hAnsi="Times New Roman" w:cs="Times New Roman"/>
              </w:rPr>
              <w:t>7. Оприходовано молоко, полученное от основного стада КРС на сумму 7121,00 руб.;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2BF" w:rsidRPr="005F52BF" w:rsidRDefault="005F52BF" w:rsidP="00E26BF8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5F52BF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2BF" w:rsidRPr="005F52BF" w:rsidRDefault="005F52BF" w:rsidP="00E26BF8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2BF" w:rsidRPr="005F52BF" w:rsidRDefault="005F52BF" w:rsidP="00E26BF8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</w:tr>
      <w:tr w:rsidR="005F52BF" w:rsidRPr="005F52BF" w:rsidTr="005F52BF"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2BF" w:rsidRPr="005F52BF" w:rsidRDefault="005F52BF" w:rsidP="00A04307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5F52BF">
              <w:rPr>
                <w:rStyle w:val="FontStyle44"/>
                <w:rFonts w:ascii="Times New Roman" w:hAnsi="Times New Roman" w:cs="Times New Roman"/>
              </w:rPr>
              <w:t>8.  На расчетный счет зачислена задолженность от Минского мясокомбината на сумму 7 750,00 руб.;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2BF" w:rsidRPr="005F52BF" w:rsidRDefault="005F52BF" w:rsidP="00E26BF8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5F52BF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2BF" w:rsidRPr="005F52BF" w:rsidRDefault="005F52BF" w:rsidP="00E26BF8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2BF" w:rsidRPr="005F52BF" w:rsidRDefault="005F52BF" w:rsidP="00E26BF8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</w:tr>
      <w:tr w:rsidR="005F52BF" w:rsidRPr="005F52BF" w:rsidTr="005F52BF"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2BF" w:rsidRPr="005F52BF" w:rsidRDefault="005F52BF" w:rsidP="00A04307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5F52BF">
              <w:rPr>
                <w:rStyle w:val="FontStyle44"/>
                <w:rFonts w:ascii="Times New Roman" w:hAnsi="Times New Roman" w:cs="Times New Roman"/>
              </w:rPr>
              <w:t>9.  Сдан остаток невыданной заработной платы на расчетный счет в сумме 220,00 руб.;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2BF" w:rsidRPr="005F52BF" w:rsidRDefault="005F52BF" w:rsidP="00E26BF8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5F52BF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2BF" w:rsidRPr="005F52BF" w:rsidRDefault="005F52BF" w:rsidP="00E26BF8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2BF" w:rsidRPr="005F52BF" w:rsidRDefault="005F52BF" w:rsidP="00E26BF8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</w:tr>
      <w:tr w:rsidR="005F52BF" w:rsidRPr="005F52BF" w:rsidTr="005F52BF"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2BF" w:rsidRPr="005F52BF" w:rsidRDefault="005F52BF" w:rsidP="00A04307">
            <w:pPr>
              <w:pStyle w:val="a3"/>
              <w:jc w:val="both"/>
              <w:rPr>
                <w:rStyle w:val="FontStyle44"/>
                <w:rFonts w:ascii="Times New Roman" w:hAnsi="Times New Roman" w:cs="Times New Roman"/>
              </w:rPr>
            </w:pPr>
            <w:r w:rsidRPr="005F52BF">
              <w:rPr>
                <w:rStyle w:val="FontStyle44"/>
                <w:rFonts w:ascii="Times New Roman" w:hAnsi="Times New Roman" w:cs="Times New Roman"/>
              </w:rPr>
              <w:t>10. Оприходован цемент, полученный в хозяйство от Волковысского цементного завода на сумму 2 440,00 руб.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2BF" w:rsidRPr="005F52BF" w:rsidRDefault="005F52BF" w:rsidP="00E26BF8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5F52BF">
              <w:rPr>
                <w:rStyle w:val="FontStyle43"/>
                <w:rFonts w:ascii="Times New Roman" w:hAnsi="Times New Roman" w:cs="Times New Roman"/>
                <w:b w:val="0"/>
              </w:rPr>
              <w:t>1 балл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2BF" w:rsidRPr="005F52BF" w:rsidRDefault="005F52BF" w:rsidP="00E26BF8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2BF" w:rsidRPr="005F52BF" w:rsidRDefault="005F52BF" w:rsidP="00E26BF8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</w:p>
        </w:tc>
      </w:tr>
    </w:tbl>
    <w:p w:rsidR="00E26BF8" w:rsidRPr="005F52BF" w:rsidRDefault="00E26BF8" w:rsidP="00BD3392">
      <w:pPr>
        <w:pStyle w:val="a9"/>
        <w:rPr>
          <w:szCs w:val="24"/>
        </w:rPr>
      </w:pPr>
    </w:p>
    <w:p w:rsidR="00E26BF8" w:rsidRPr="005F52BF" w:rsidRDefault="00E26BF8" w:rsidP="00BD3392">
      <w:pPr>
        <w:pStyle w:val="a9"/>
        <w:rPr>
          <w:szCs w:val="24"/>
        </w:rPr>
      </w:pPr>
    </w:p>
    <w:p w:rsidR="00E26BF8" w:rsidRPr="005F52BF" w:rsidRDefault="00E26BF8" w:rsidP="00BD3392">
      <w:pPr>
        <w:pStyle w:val="a9"/>
        <w:rPr>
          <w:szCs w:val="24"/>
        </w:rPr>
      </w:pPr>
    </w:p>
    <w:p w:rsidR="00E26BF8" w:rsidRPr="005F52BF" w:rsidRDefault="00E26BF8" w:rsidP="00BD3392">
      <w:pPr>
        <w:pStyle w:val="a9"/>
        <w:rPr>
          <w:szCs w:val="24"/>
        </w:rPr>
      </w:pPr>
    </w:p>
    <w:p w:rsidR="00E26BF8" w:rsidRDefault="00E26BF8" w:rsidP="00BD3392">
      <w:pPr>
        <w:pStyle w:val="a9"/>
        <w:rPr>
          <w:sz w:val="28"/>
        </w:rPr>
      </w:pPr>
    </w:p>
    <w:p w:rsidR="00BF3C3B" w:rsidRDefault="00BF3C3B" w:rsidP="00BD3392">
      <w:pPr>
        <w:pStyle w:val="a9"/>
        <w:rPr>
          <w:sz w:val="28"/>
        </w:rPr>
      </w:pPr>
    </w:p>
    <w:p w:rsidR="00BF3C3B" w:rsidRDefault="00BF3C3B" w:rsidP="00BD3392">
      <w:pPr>
        <w:pStyle w:val="a9"/>
        <w:rPr>
          <w:sz w:val="28"/>
        </w:rPr>
      </w:pPr>
    </w:p>
    <w:p w:rsidR="00BF3C3B" w:rsidRDefault="00BF3C3B" w:rsidP="00BD3392">
      <w:pPr>
        <w:pStyle w:val="a9"/>
        <w:rPr>
          <w:sz w:val="28"/>
        </w:rPr>
      </w:pPr>
    </w:p>
    <w:p w:rsidR="00BF3C3B" w:rsidRDefault="00BF3C3B" w:rsidP="00BD3392">
      <w:pPr>
        <w:pStyle w:val="a9"/>
        <w:rPr>
          <w:sz w:val="28"/>
        </w:rPr>
      </w:pPr>
    </w:p>
    <w:p w:rsidR="00BF3C3B" w:rsidRDefault="00BF3C3B" w:rsidP="00BD3392">
      <w:pPr>
        <w:pStyle w:val="a9"/>
        <w:rPr>
          <w:sz w:val="28"/>
        </w:rPr>
      </w:pPr>
    </w:p>
    <w:p w:rsidR="00BF3C3B" w:rsidRDefault="00BF3C3B" w:rsidP="00BD3392">
      <w:pPr>
        <w:pStyle w:val="a9"/>
        <w:rPr>
          <w:sz w:val="28"/>
        </w:rPr>
      </w:pPr>
    </w:p>
    <w:p w:rsidR="00BF3C3B" w:rsidRDefault="00BF3C3B" w:rsidP="00BD3392">
      <w:pPr>
        <w:pStyle w:val="a9"/>
        <w:rPr>
          <w:sz w:val="28"/>
        </w:rPr>
      </w:pPr>
    </w:p>
    <w:p w:rsidR="00BF3C3B" w:rsidRDefault="00BF3C3B" w:rsidP="00BD3392">
      <w:pPr>
        <w:pStyle w:val="a9"/>
        <w:rPr>
          <w:sz w:val="28"/>
        </w:rPr>
      </w:pPr>
    </w:p>
    <w:p w:rsidR="00BF3C3B" w:rsidRDefault="00BF3C3B" w:rsidP="00BD3392">
      <w:pPr>
        <w:pStyle w:val="a9"/>
        <w:rPr>
          <w:sz w:val="28"/>
        </w:rPr>
      </w:pPr>
    </w:p>
    <w:p w:rsidR="00BF3C3B" w:rsidRDefault="00BF3C3B" w:rsidP="00BD3392">
      <w:pPr>
        <w:pStyle w:val="a9"/>
        <w:rPr>
          <w:sz w:val="28"/>
        </w:rPr>
      </w:pPr>
    </w:p>
    <w:p w:rsidR="00BF3C3B" w:rsidRDefault="00BF3C3B" w:rsidP="00BD3392">
      <w:pPr>
        <w:pStyle w:val="a9"/>
        <w:rPr>
          <w:sz w:val="28"/>
        </w:rPr>
      </w:pPr>
    </w:p>
    <w:p w:rsidR="00BF3C3B" w:rsidRDefault="00BF3C3B" w:rsidP="00BD3392">
      <w:pPr>
        <w:pStyle w:val="a9"/>
        <w:rPr>
          <w:sz w:val="28"/>
        </w:rPr>
      </w:pPr>
    </w:p>
    <w:p w:rsidR="00BF3C3B" w:rsidRDefault="00BF3C3B" w:rsidP="00BD3392">
      <w:pPr>
        <w:pStyle w:val="a9"/>
        <w:rPr>
          <w:sz w:val="28"/>
        </w:rPr>
      </w:pPr>
    </w:p>
    <w:p w:rsidR="00BF3C3B" w:rsidRDefault="00BF3C3B" w:rsidP="00BD3392">
      <w:pPr>
        <w:pStyle w:val="a9"/>
        <w:rPr>
          <w:sz w:val="28"/>
        </w:rPr>
      </w:pPr>
    </w:p>
    <w:p w:rsidR="00BF3C3B" w:rsidRDefault="00BF3C3B" w:rsidP="00BD3392">
      <w:pPr>
        <w:pStyle w:val="a9"/>
        <w:rPr>
          <w:sz w:val="28"/>
        </w:rPr>
      </w:pPr>
    </w:p>
    <w:p w:rsidR="00BF3C3B" w:rsidRDefault="00BF3C3B" w:rsidP="00BD3392">
      <w:pPr>
        <w:pStyle w:val="a9"/>
        <w:rPr>
          <w:sz w:val="28"/>
        </w:rPr>
      </w:pPr>
    </w:p>
    <w:p w:rsidR="00BF3C3B" w:rsidRDefault="00BF3C3B" w:rsidP="00BD3392">
      <w:pPr>
        <w:pStyle w:val="a9"/>
        <w:rPr>
          <w:sz w:val="28"/>
        </w:rPr>
      </w:pPr>
    </w:p>
    <w:p w:rsidR="004335C6" w:rsidRDefault="004335C6" w:rsidP="00BD3392">
      <w:pPr>
        <w:pStyle w:val="a9"/>
        <w:rPr>
          <w:sz w:val="28"/>
        </w:rPr>
      </w:pPr>
    </w:p>
    <w:p w:rsidR="004335C6" w:rsidRDefault="004335C6" w:rsidP="00BD3392">
      <w:pPr>
        <w:pStyle w:val="a9"/>
        <w:rPr>
          <w:sz w:val="28"/>
        </w:rPr>
      </w:pPr>
    </w:p>
    <w:p w:rsidR="005D5CAD" w:rsidRDefault="005D5CAD" w:rsidP="003D664A">
      <w:pPr>
        <w:rPr>
          <w:rStyle w:val="FontStyle15"/>
          <w:rFonts w:ascii="Times New Roman" w:hAnsi="Times New Roman" w:cs="Times New Roman"/>
          <w:sz w:val="26"/>
          <w:szCs w:val="26"/>
        </w:rPr>
      </w:pPr>
    </w:p>
    <w:p w:rsidR="00CD27B8" w:rsidRPr="007315A3" w:rsidRDefault="00CD27B8" w:rsidP="00CD27B8">
      <w:pPr>
        <w:jc w:val="center"/>
        <w:rPr>
          <w:rStyle w:val="FontStyle15"/>
          <w:rFonts w:ascii="Times New Roman" w:hAnsi="Times New Roman" w:cs="Times New Roman"/>
          <w:sz w:val="26"/>
          <w:szCs w:val="26"/>
        </w:rPr>
      </w:pPr>
      <w:r w:rsidRPr="007315A3">
        <w:rPr>
          <w:rStyle w:val="FontStyle15"/>
          <w:rFonts w:ascii="Times New Roman" w:hAnsi="Times New Roman" w:cs="Times New Roman"/>
          <w:sz w:val="26"/>
          <w:szCs w:val="26"/>
        </w:rPr>
        <w:t>ВАРИАНТ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47"/>
        <w:gridCol w:w="7325"/>
        <w:gridCol w:w="1383"/>
      </w:tblGrid>
      <w:tr w:rsidR="00FD3E3C" w:rsidRPr="00193F47" w:rsidTr="00193F47">
        <w:tc>
          <w:tcPr>
            <w:tcW w:w="1147" w:type="dxa"/>
          </w:tcPr>
          <w:p w:rsidR="00FD3E3C" w:rsidRPr="00193F47" w:rsidRDefault="000B575F" w:rsidP="002B40FD">
            <w:pPr>
              <w:jc w:val="center"/>
              <w:rPr>
                <w:rStyle w:val="FontStyle15"/>
                <w:rFonts w:ascii="Times New Roman" w:hAnsi="Times New Roman" w:cs="Times New Roman"/>
              </w:rPr>
            </w:pPr>
            <w:r w:rsidRPr="00193F47">
              <w:rPr>
                <w:rStyle w:val="FontStyle15"/>
                <w:rFonts w:ascii="Times New Roman" w:hAnsi="Times New Roman" w:cs="Times New Roman"/>
              </w:rPr>
              <w:t>Уровень</w:t>
            </w:r>
          </w:p>
        </w:tc>
        <w:tc>
          <w:tcPr>
            <w:tcW w:w="7325" w:type="dxa"/>
          </w:tcPr>
          <w:p w:rsidR="00FD3E3C" w:rsidRPr="00193F47" w:rsidRDefault="000B575F" w:rsidP="002B40FD">
            <w:pPr>
              <w:jc w:val="center"/>
              <w:rPr>
                <w:rStyle w:val="FontStyle15"/>
                <w:rFonts w:ascii="Times New Roman" w:hAnsi="Times New Roman" w:cs="Times New Roman"/>
              </w:rPr>
            </w:pPr>
            <w:r w:rsidRPr="00193F47">
              <w:rPr>
                <w:rStyle w:val="FontStyle15"/>
                <w:rFonts w:ascii="Times New Roman" w:hAnsi="Times New Roman" w:cs="Times New Roman"/>
              </w:rPr>
              <w:t>Задание</w:t>
            </w:r>
          </w:p>
        </w:tc>
        <w:tc>
          <w:tcPr>
            <w:tcW w:w="1383" w:type="dxa"/>
          </w:tcPr>
          <w:p w:rsidR="00FD3E3C" w:rsidRPr="00193F47" w:rsidRDefault="000B575F" w:rsidP="002B40FD">
            <w:pPr>
              <w:jc w:val="center"/>
              <w:rPr>
                <w:rStyle w:val="FontStyle15"/>
                <w:rFonts w:ascii="Times New Roman" w:hAnsi="Times New Roman" w:cs="Times New Roman"/>
              </w:rPr>
            </w:pPr>
            <w:r w:rsidRPr="00193F47">
              <w:rPr>
                <w:rStyle w:val="FontStyle15"/>
                <w:rFonts w:ascii="Times New Roman" w:hAnsi="Times New Roman" w:cs="Times New Roman"/>
              </w:rPr>
              <w:t>Результат</w:t>
            </w:r>
          </w:p>
        </w:tc>
      </w:tr>
      <w:tr w:rsidR="007315A3" w:rsidRPr="00193F47" w:rsidTr="00193F47">
        <w:tc>
          <w:tcPr>
            <w:tcW w:w="1147" w:type="dxa"/>
            <w:vMerge w:val="restart"/>
            <w:vAlign w:val="center"/>
          </w:tcPr>
          <w:p w:rsidR="007315A3" w:rsidRPr="00193F47" w:rsidRDefault="007315A3" w:rsidP="002B40FD">
            <w:pPr>
              <w:jc w:val="center"/>
              <w:rPr>
                <w:rStyle w:val="FontStyle15"/>
                <w:rFonts w:ascii="Times New Roman" w:hAnsi="Times New Roman" w:cs="Times New Roman"/>
              </w:rPr>
            </w:pPr>
            <w:r w:rsidRPr="00193F47">
              <w:rPr>
                <w:rStyle w:val="FontStyle15"/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7325" w:type="dxa"/>
          </w:tcPr>
          <w:p w:rsidR="007315A3" w:rsidRPr="00666069" w:rsidRDefault="009539ED" w:rsidP="007315A3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66606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Выберите правильный вариант ответа</w:t>
            </w:r>
            <w:r w:rsidR="007315A3" w:rsidRPr="0066606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383" w:type="dxa"/>
          </w:tcPr>
          <w:p w:rsidR="007315A3" w:rsidRPr="00666069" w:rsidRDefault="007315A3" w:rsidP="002B40FD">
            <w:pPr>
              <w:jc w:val="center"/>
              <w:rPr>
                <w:rStyle w:val="FontStyle15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7315A3" w:rsidRPr="00193F47" w:rsidTr="00193F47">
        <w:tc>
          <w:tcPr>
            <w:tcW w:w="1147" w:type="dxa"/>
            <w:vMerge/>
            <w:vAlign w:val="center"/>
          </w:tcPr>
          <w:p w:rsidR="007315A3" w:rsidRPr="00193F47" w:rsidRDefault="007315A3" w:rsidP="002B40FD">
            <w:pPr>
              <w:jc w:val="center"/>
              <w:rPr>
                <w:rStyle w:val="FontStyle15"/>
                <w:rFonts w:ascii="Times New Roman" w:hAnsi="Times New Roman" w:cs="Times New Roman"/>
                <w:b w:val="0"/>
              </w:rPr>
            </w:pPr>
          </w:p>
        </w:tc>
        <w:tc>
          <w:tcPr>
            <w:tcW w:w="7325" w:type="dxa"/>
          </w:tcPr>
          <w:p w:rsidR="007315A3" w:rsidRPr="00666069" w:rsidRDefault="007315A3" w:rsidP="009F02F8">
            <w:pPr>
              <w:jc w:val="both"/>
              <w:rPr>
                <w:rStyle w:val="FontStyle16"/>
                <w:rFonts w:ascii="Times New Roman" w:hAnsi="Times New Roman" w:cs="Times New Roman"/>
                <w:b/>
                <w:spacing w:val="0"/>
                <w:sz w:val="24"/>
                <w:szCs w:val="24"/>
              </w:rPr>
            </w:pPr>
            <w:r w:rsidRPr="0066606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1.</w:t>
            </w:r>
            <w:r w:rsidRPr="00666069">
              <w:rPr>
                <w:rStyle w:val="FontStyle16"/>
                <w:rFonts w:ascii="Times New Roman" w:hAnsi="Times New Roman" w:cs="Times New Roman"/>
                <w:b/>
                <w:spacing w:val="0"/>
                <w:sz w:val="24"/>
                <w:szCs w:val="24"/>
              </w:rPr>
              <w:t>К какому виду средств по функциональной роли относится здание конторы?</w:t>
            </w:r>
          </w:p>
          <w:p w:rsidR="007315A3" w:rsidRPr="00666069" w:rsidRDefault="007C447F" w:rsidP="009F02F8">
            <w:pPr>
              <w:jc w:val="both"/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</w:pPr>
            <w:r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а)</w:t>
            </w:r>
            <w:r w:rsidR="00FA52B2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н</w:t>
            </w:r>
            <w:r w:rsidR="007315A3"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ематериальные активы</w:t>
            </w:r>
            <w:r w:rsidR="009539ED"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;</w:t>
            </w:r>
          </w:p>
          <w:p w:rsidR="007315A3" w:rsidRPr="00666069" w:rsidRDefault="007C447F" w:rsidP="009F02F8">
            <w:pPr>
              <w:jc w:val="both"/>
              <w:rPr>
                <w:rStyle w:val="FontStyle14"/>
                <w:rFonts w:ascii="Times New Roman" w:hAnsi="Times New Roman" w:cs="Times New Roman"/>
                <w:b w:val="0"/>
                <w:spacing w:val="0"/>
                <w:sz w:val="24"/>
                <w:szCs w:val="24"/>
              </w:rPr>
            </w:pPr>
            <w:r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б)</w:t>
            </w:r>
            <w:r w:rsidR="00FA52B2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к</w:t>
            </w:r>
            <w:r w:rsidR="009539ED"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раткосрочные</w:t>
            </w:r>
            <w:r w:rsidR="007315A3"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активы</w:t>
            </w:r>
            <w:r w:rsidR="009539ED"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;</w:t>
            </w:r>
            <w:r w:rsidR="007315A3"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ab/>
            </w:r>
          </w:p>
          <w:p w:rsidR="007315A3" w:rsidRPr="00666069" w:rsidRDefault="007C447F" w:rsidP="009F02F8">
            <w:pPr>
              <w:jc w:val="both"/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</w:pPr>
            <w:r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в)</w:t>
            </w:r>
            <w:r w:rsidR="00FA52B2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д</w:t>
            </w:r>
            <w:r w:rsidR="009539ED"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олгосрочные</w:t>
            </w:r>
            <w:r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активы</w:t>
            </w:r>
            <w:r w:rsidR="009539ED"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;</w:t>
            </w:r>
          </w:p>
          <w:p w:rsidR="007315A3" w:rsidRPr="00666069" w:rsidRDefault="007C447F" w:rsidP="009F02F8">
            <w:pPr>
              <w:jc w:val="both"/>
              <w:rPr>
                <w:rStyle w:val="FontStyle15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г)</w:t>
            </w:r>
            <w:r w:rsidR="00FA52B2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о</w:t>
            </w:r>
            <w:r w:rsidR="009539ED"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твлеченные</w:t>
            </w:r>
            <w:r w:rsidR="007315A3"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активы</w:t>
            </w:r>
            <w:r w:rsidR="009539ED"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.</w:t>
            </w:r>
          </w:p>
        </w:tc>
        <w:tc>
          <w:tcPr>
            <w:tcW w:w="1383" w:type="dxa"/>
          </w:tcPr>
          <w:p w:rsidR="007315A3" w:rsidRPr="00666069" w:rsidRDefault="007315A3" w:rsidP="002B40FD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66606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 балл</w:t>
            </w:r>
          </w:p>
        </w:tc>
      </w:tr>
      <w:tr w:rsidR="007315A3" w:rsidRPr="00193F47" w:rsidTr="00193F47">
        <w:tc>
          <w:tcPr>
            <w:tcW w:w="1147" w:type="dxa"/>
            <w:vMerge/>
          </w:tcPr>
          <w:p w:rsidR="007315A3" w:rsidRPr="00193F47" w:rsidRDefault="007315A3" w:rsidP="002B40FD">
            <w:pPr>
              <w:jc w:val="center"/>
              <w:rPr>
                <w:rStyle w:val="FontStyle15"/>
                <w:rFonts w:ascii="Times New Roman" w:hAnsi="Times New Roman" w:cs="Times New Roman"/>
                <w:b w:val="0"/>
              </w:rPr>
            </w:pPr>
          </w:p>
        </w:tc>
        <w:tc>
          <w:tcPr>
            <w:tcW w:w="7325" w:type="dxa"/>
          </w:tcPr>
          <w:p w:rsidR="007315A3" w:rsidRPr="00666069" w:rsidRDefault="007315A3" w:rsidP="009F02F8">
            <w:pPr>
              <w:jc w:val="both"/>
              <w:rPr>
                <w:rStyle w:val="FontStyle16"/>
                <w:rFonts w:ascii="Times New Roman" w:hAnsi="Times New Roman" w:cs="Times New Roman"/>
                <w:b/>
                <w:spacing w:val="0"/>
                <w:sz w:val="24"/>
                <w:szCs w:val="24"/>
              </w:rPr>
            </w:pPr>
            <w:r w:rsidRPr="00666069">
              <w:rPr>
                <w:rStyle w:val="FontStyle16"/>
                <w:rFonts w:ascii="Times New Roman" w:hAnsi="Times New Roman" w:cs="Times New Roman"/>
                <w:b/>
                <w:spacing w:val="0"/>
                <w:sz w:val="24"/>
                <w:szCs w:val="24"/>
              </w:rPr>
              <w:t>2.К какой группе источников относится задолженность предприятия своим работникам по начисленной, но не выплаченной заработной плате?</w:t>
            </w:r>
          </w:p>
          <w:p w:rsidR="007315A3" w:rsidRPr="00666069" w:rsidRDefault="007C447F" w:rsidP="009F02F8">
            <w:pPr>
              <w:jc w:val="both"/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</w:pPr>
            <w:r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а)</w:t>
            </w:r>
            <w:r w:rsidR="00FA52B2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с</w:t>
            </w:r>
            <w:r w:rsidR="007315A3"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обственные</w:t>
            </w:r>
            <w:r w:rsidR="009539ED"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;</w:t>
            </w:r>
          </w:p>
          <w:p w:rsidR="007315A3" w:rsidRPr="00666069" w:rsidRDefault="007C447F" w:rsidP="009F02F8">
            <w:pPr>
              <w:jc w:val="both"/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</w:pPr>
            <w:r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б)</w:t>
            </w:r>
            <w:r w:rsidR="00FA52B2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р</w:t>
            </w:r>
            <w:r w:rsidR="007315A3"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езервы</w:t>
            </w:r>
            <w:r w:rsidR="009539ED"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;</w:t>
            </w:r>
          </w:p>
          <w:p w:rsidR="007315A3" w:rsidRPr="00666069" w:rsidRDefault="007C447F" w:rsidP="009F02F8">
            <w:pPr>
              <w:jc w:val="both"/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</w:pPr>
            <w:r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в)</w:t>
            </w:r>
            <w:r w:rsidR="00FA52B2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з</w:t>
            </w:r>
            <w:r w:rsidR="007315A3"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аемные</w:t>
            </w:r>
            <w:r w:rsidR="009539ED"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;</w:t>
            </w:r>
          </w:p>
          <w:p w:rsidR="007315A3" w:rsidRPr="00666069" w:rsidRDefault="007C447F" w:rsidP="009F02F8">
            <w:pPr>
              <w:jc w:val="both"/>
              <w:rPr>
                <w:rStyle w:val="FontStyle15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г)</w:t>
            </w:r>
            <w:r w:rsidR="00FA52B2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ц</w:t>
            </w:r>
            <w:r w:rsidR="007315A3"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елевого финансирования</w:t>
            </w:r>
            <w:r w:rsidR="009539ED"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.</w:t>
            </w:r>
          </w:p>
        </w:tc>
        <w:tc>
          <w:tcPr>
            <w:tcW w:w="1383" w:type="dxa"/>
          </w:tcPr>
          <w:p w:rsidR="007315A3" w:rsidRPr="00666069" w:rsidRDefault="007315A3" w:rsidP="002B40FD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66606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 балл</w:t>
            </w:r>
          </w:p>
        </w:tc>
      </w:tr>
      <w:tr w:rsidR="007315A3" w:rsidRPr="00193F47" w:rsidTr="00193F47">
        <w:tc>
          <w:tcPr>
            <w:tcW w:w="1147" w:type="dxa"/>
            <w:vMerge/>
          </w:tcPr>
          <w:p w:rsidR="007315A3" w:rsidRPr="00193F47" w:rsidRDefault="007315A3" w:rsidP="002B40FD">
            <w:pPr>
              <w:jc w:val="center"/>
              <w:rPr>
                <w:rStyle w:val="FontStyle15"/>
                <w:rFonts w:ascii="Times New Roman" w:hAnsi="Times New Roman" w:cs="Times New Roman"/>
                <w:b w:val="0"/>
              </w:rPr>
            </w:pPr>
          </w:p>
        </w:tc>
        <w:tc>
          <w:tcPr>
            <w:tcW w:w="7325" w:type="dxa"/>
          </w:tcPr>
          <w:p w:rsidR="007315A3" w:rsidRPr="00666069" w:rsidRDefault="007C447F" w:rsidP="009F02F8">
            <w:pPr>
              <w:jc w:val="both"/>
              <w:rPr>
                <w:rStyle w:val="FontStyle16"/>
                <w:rFonts w:ascii="Times New Roman" w:hAnsi="Times New Roman" w:cs="Times New Roman"/>
                <w:b/>
                <w:spacing w:val="0"/>
                <w:sz w:val="24"/>
                <w:szCs w:val="24"/>
              </w:rPr>
            </w:pPr>
            <w:r w:rsidRPr="00666069">
              <w:rPr>
                <w:rStyle w:val="FontStyle16"/>
                <w:rFonts w:ascii="Times New Roman" w:hAnsi="Times New Roman" w:cs="Times New Roman"/>
                <w:b/>
                <w:spacing w:val="0"/>
                <w:sz w:val="24"/>
                <w:szCs w:val="24"/>
              </w:rPr>
              <w:t>3.</w:t>
            </w:r>
            <w:r w:rsidR="007315A3" w:rsidRPr="00666069">
              <w:rPr>
                <w:rStyle w:val="FontStyle16"/>
                <w:rFonts w:ascii="Times New Roman" w:hAnsi="Times New Roman" w:cs="Times New Roman"/>
                <w:b/>
                <w:spacing w:val="0"/>
                <w:sz w:val="24"/>
                <w:szCs w:val="24"/>
              </w:rPr>
              <w:t>В пассиве баланса сгруппированы:</w:t>
            </w:r>
          </w:p>
          <w:p w:rsidR="007315A3" w:rsidRPr="00666069" w:rsidRDefault="007C447F" w:rsidP="009F02F8">
            <w:pPr>
              <w:jc w:val="both"/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</w:pPr>
            <w:r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а)</w:t>
            </w:r>
            <w:r w:rsidR="00FA52B2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и</w:t>
            </w:r>
            <w:r w:rsidR="007315A3"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мущество</w:t>
            </w:r>
            <w:r w:rsidR="009539ED"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;</w:t>
            </w:r>
          </w:p>
          <w:p w:rsidR="007315A3" w:rsidRPr="00666069" w:rsidRDefault="007C447F" w:rsidP="009F02F8">
            <w:pPr>
              <w:jc w:val="both"/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</w:pPr>
            <w:r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б)</w:t>
            </w:r>
            <w:r w:rsidR="00FA52B2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и</w:t>
            </w:r>
            <w:r w:rsidR="007315A3"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сточники</w:t>
            </w:r>
            <w:r w:rsidR="009539ED"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;</w:t>
            </w:r>
          </w:p>
          <w:p w:rsidR="007315A3" w:rsidRPr="00666069" w:rsidRDefault="007C447F" w:rsidP="009F02F8">
            <w:pPr>
              <w:jc w:val="both"/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</w:pPr>
            <w:r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в)</w:t>
            </w:r>
            <w:r w:rsidR="00FA52B2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р</w:t>
            </w:r>
            <w:r w:rsidR="007315A3"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езультаты деятельности</w:t>
            </w:r>
            <w:r w:rsidR="009539ED"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;</w:t>
            </w:r>
          </w:p>
          <w:p w:rsidR="007315A3" w:rsidRPr="00666069" w:rsidRDefault="007C447F" w:rsidP="009F02F8">
            <w:pPr>
              <w:jc w:val="both"/>
              <w:rPr>
                <w:rStyle w:val="FontStyle15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г)</w:t>
            </w:r>
            <w:r w:rsidR="00FA52B2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ф</w:t>
            </w:r>
            <w:r w:rsidR="007315A3"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инансовые поступления</w:t>
            </w:r>
            <w:r w:rsidR="009539ED"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.</w:t>
            </w:r>
          </w:p>
        </w:tc>
        <w:tc>
          <w:tcPr>
            <w:tcW w:w="1383" w:type="dxa"/>
          </w:tcPr>
          <w:p w:rsidR="007315A3" w:rsidRPr="00666069" w:rsidRDefault="007315A3" w:rsidP="002B40FD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66606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 балл</w:t>
            </w:r>
          </w:p>
        </w:tc>
      </w:tr>
      <w:tr w:rsidR="007315A3" w:rsidRPr="00193F47" w:rsidTr="00193F47">
        <w:tc>
          <w:tcPr>
            <w:tcW w:w="1147" w:type="dxa"/>
            <w:vMerge/>
          </w:tcPr>
          <w:p w:rsidR="007315A3" w:rsidRPr="00193F47" w:rsidRDefault="007315A3" w:rsidP="002B40FD">
            <w:pPr>
              <w:jc w:val="center"/>
              <w:rPr>
                <w:rStyle w:val="FontStyle15"/>
                <w:rFonts w:ascii="Times New Roman" w:hAnsi="Times New Roman" w:cs="Times New Roman"/>
                <w:b w:val="0"/>
              </w:rPr>
            </w:pPr>
          </w:p>
        </w:tc>
        <w:tc>
          <w:tcPr>
            <w:tcW w:w="7325" w:type="dxa"/>
          </w:tcPr>
          <w:p w:rsidR="007315A3" w:rsidRPr="00666069" w:rsidRDefault="007C447F" w:rsidP="009F02F8">
            <w:pPr>
              <w:jc w:val="both"/>
              <w:rPr>
                <w:rStyle w:val="FontStyle16"/>
                <w:rFonts w:ascii="Times New Roman" w:hAnsi="Times New Roman" w:cs="Times New Roman"/>
                <w:b/>
                <w:spacing w:val="0"/>
                <w:sz w:val="24"/>
                <w:szCs w:val="24"/>
              </w:rPr>
            </w:pPr>
            <w:r w:rsidRPr="00666069">
              <w:rPr>
                <w:rStyle w:val="FontStyle16"/>
                <w:rFonts w:ascii="Times New Roman" w:hAnsi="Times New Roman" w:cs="Times New Roman"/>
                <w:b/>
                <w:spacing w:val="0"/>
                <w:sz w:val="24"/>
                <w:szCs w:val="24"/>
              </w:rPr>
              <w:t>4.</w:t>
            </w:r>
            <w:r w:rsidR="007315A3" w:rsidRPr="00666069">
              <w:rPr>
                <w:rStyle w:val="FontStyle16"/>
                <w:rFonts w:ascii="Times New Roman" w:hAnsi="Times New Roman" w:cs="Times New Roman"/>
                <w:b/>
                <w:spacing w:val="0"/>
                <w:sz w:val="24"/>
                <w:szCs w:val="24"/>
              </w:rPr>
              <w:t>Всегда ли баланс должен иметь в заголовке название предприятия и дату?</w:t>
            </w:r>
          </w:p>
          <w:p w:rsidR="007315A3" w:rsidRPr="00666069" w:rsidRDefault="007C447F" w:rsidP="009F02F8">
            <w:pPr>
              <w:jc w:val="both"/>
              <w:rPr>
                <w:rStyle w:val="FontStyle15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а)</w:t>
            </w:r>
            <w:r w:rsidR="00FA52B2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н</w:t>
            </w:r>
            <w:r w:rsidR="007315A3"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е всегда</w:t>
            </w:r>
            <w:r w:rsidR="009539ED"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;</w:t>
            </w:r>
            <w:r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б)</w:t>
            </w:r>
            <w:r w:rsidR="00FA52B2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п</w:t>
            </w:r>
            <w:r w:rsidR="007315A3"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о требованию</w:t>
            </w:r>
            <w:r w:rsidR="009539ED"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;</w:t>
            </w:r>
            <w:r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в)</w:t>
            </w:r>
            <w:r w:rsidR="00FA52B2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п</w:t>
            </w:r>
            <w:r w:rsidR="007315A3"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ри представлении учредителям (собственникам)</w:t>
            </w:r>
            <w:r w:rsidR="009539ED"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;</w:t>
            </w:r>
            <w:r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г)</w:t>
            </w:r>
            <w:r w:rsidR="00FA52B2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в</w:t>
            </w:r>
            <w:r w:rsidR="007315A3"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сегда</w:t>
            </w:r>
            <w:r w:rsidR="009539ED"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.</w:t>
            </w:r>
          </w:p>
        </w:tc>
        <w:tc>
          <w:tcPr>
            <w:tcW w:w="1383" w:type="dxa"/>
          </w:tcPr>
          <w:p w:rsidR="007315A3" w:rsidRPr="00666069" w:rsidRDefault="007315A3" w:rsidP="002B40FD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66606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 балл</w:t>
            </w:r>
          </w:p>
        </w:tc>
      </w:tr>
      <w:tr w:rsidR="007315A3" w:rsidRPr="00193F47" w:rsidTr="00193F47">
        <w:tc>
          <w:tcPr>
            <w:tcW w:w="1147" w:type="dxa"/>
            <w:vMerge/>
          </w:tcPr>
          <w:p w:rsidR="007315A3" w:rsidRPr="00193F47" w:rsidRDefault="007315A3" w:rsidP="002B40FD">
            <w:pPr>
              <w:jc w:val="center"/>
              <w:rPr>
                <w:rStyle w:val="FontStyle15"/>
                <w:rFonts w:ascii="Times New Roman" w:hAnsi="Times New Roman" w:cs="Times New Roman"/>
                <w:b w:val="0"/>
              </w:rPr>
            </w:pPr>
          </w:p>
        </w:tc>
        <w:tc>
          <w:tcPr>
            <w:tcW w:w="7325" w:type="dxa"/>
          </w:tcPr>
          <w:p w:rsidR="007315A3" w:rsidRPr="00666069" w:rsidRDefault="007315A3" w:rsidP="009F02F8">
            <w:pPr>
              <w:jc w:val="both"/>
              <w:rPr>
                <w:rStyle w:val="FontStyle16"/>
                <w:rFonts w:ascii="Times New Roman" w:hAnsi="Times New Roman" w:cs="Times New Roman"/>
                <w:b/>
                <w:spacing w:val="0"/>
                <w:sz w:val="24"/>
                <w:szCs w:val="24"/>
              </w:rPr>
            </w:pPr>
            <w:r w:rsidRPr="0066606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5.</w:t>
            </w:r>
            <w:r w:rsidRPr="00666069">
              <w:rPr>
                <w:rStyle w:val="FontStyle16"/>
                <w:rFonts w:ascii="Times New Roman" w:hAnsi="Times New Roman" w:cs="Times New Roman"/>
                <w:b/>
                <w:spacing w:val="0"/>
                <w:sz w:val="24"/>
                <w:szCs w:val="24"/>
              </w:rPr>
              <w:t>Что такое счет бухгалтерского учета?</w:t>
            </w:r>
          </w:p>
          <w:p w:rsidR="007315A3" w:rsidRPr="00666069" w:rsidRDefault="007C447F" w:rsidP="009F02F8">
            <w:pPr>
              <w:jc w:val="both"/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</w:pPr>
            <w:r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а)</w:t>
            </w:r>
            <w:r w:rsidR="00FA52B2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о</w:t>
            </w:r>
            <w:r w:rsidR="007315A3"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сновная единица хранения информации</w:t>
            </w:r>
            <w:r w:rsidR="009539ED"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;</w:t>
            </w:r>
          </w:p>
          <w:p w:rsidR="007315A3" w:rsidRPr="00666069" w:rsidRDefault="007C447F" w:rsidP="009F02F8">
            <w:pPr>
              <w:jc w:val="both"/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</w:pPr>
            <w:r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б)</w:t>
            </w:r>
            <w:r w:rsidR="00FA52B2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с</w:t>
            </w:r>
            <w:r w:rsidR="007315A3"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пособ отражения хозяйственных операций по экономически однородным объектам активов и их источников на основе носителей информации</w:t>
            </w:r>
            <w:r w:rsidR="009539ED"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;</w:t>
            </w:r>
          </w:p>
          <w:p w:rsidR="007315A3" w:rsidRPr="00666069" w:rsidRDefault="007C447F" w:rsidP="009F02F8">
            <w:pPr>
              <w:jc w:val="both"/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</w:pPr>
            <w:r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в)</w:t>
            </w:r>
            <w:r w:rsidR="00FA52B2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с</w:t>
            </w:r>
            <w:r w:rsidR="007315A3"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редство для отражения состояния объектов учета на определенный момент</w:t>
            </w:r>
            <w:r w:rsidR="009539ED"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;</w:t>
            </w:r>
          </w:p>
          <w:p w:rsidR="007315A3" w:rsidRPr="00666069" w:rsidRDefault="007C447F" w:rsidP="009F02F8">
            <w:pPr>
              <w:jc w:val="both"/>
              <w:rPr>
                <w:rStyle w:val="FontStyle15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 xml:space="preserve">г) </w:t>
            </w:r>
            <w:r w:rsidR="00FA52B2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с</w:t>
            </w:r>
            <w:r w:rsidR="007315A3"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пособ систематического наблюдения за состоянием активов и пассивов</w:t>
            </w:r>
            <w:r w:rsidR="009539ED" w:rsidRPr="00666069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.</w:t>
            </w:r>
          </w:p>
        </w:tc>
        <w:tc>
          <w:tcPr>
            <w:tcW w:w="1383" w:type="dxa"/>
          </w:tcPr>
          <w:p w:rsidR="007315A3" w:rsidRPr="00666069" w:rsidRDefault="007315A3" w:rsidP="002B40FD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66606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 балл</w:t>
            </w:r>
          </w:p>
        </w:tc>
      </w:tr>
      <w:tr w:rsidR="007315A3" w:rsidRPr="00193F47" w:rsidTr="00193F47">
        <w:tc>
          <w:tcPr>
            <w:tcW w:w="1147" w:type="dxa"/>
            <w:vMerge/>
          </w:tcPr>
          <w:p w:rsidR="007315A3" w:rsidRPr="00193F47" w:rsidRDefault="007315A3" w:rsidP="002B40FD">
            <w:pPr>
              <w:jc w:val="center"/>
              <w:rPr>
                <w:rStyle w:val="FontStyle15"/>
                <w:rFonts w:ascii="Times New Roman" w:hAnsi="Times New Roman" w:cs="Times New Roman"/>
                <w:b w:val="0"/>
              </w:rPr>
            </w:pPr>
          </w:p>
        </w:tc>
        <w:tc>
          <w:tcPr>
            <w:tcW w:w="7325" w:type="dxa"/>
          </w:tcPr>
          <w:p w:rsidR="007315A3" w:rsidRPr="00666069" w:rsidRDefault="007315A3" w:rsidP="009F02F8">
            <w:pPr>
              <w:jc w:val="both"/>
              <w:rPr>
                <w:rStyle w:val="FontStyle16"/>
                <w:rFonts w:ascii="Times New Roman" w:hAnsi="Times New Roman" w:cs="Times New Roman"/>
                <w:spacing w:val="0"/>
              </w:rPr>
            </w:pPr>
            <w:r w:rsidRPr="00666069">
              <w:rPr>
                <w:rStyle w:val="FontStyle15"/>
                <w:rFonts w:ascii="Times New Roman" w:hAnsi="Times New Roman" w:cs="Times New Roman"/>
              </w:rPr>
              <w:t>6.</w:t>
            </w:r>
            <w:r w:rsidRPr="00666069">
              <w:rPr>
                <w:rStyle w:val="FontStyle16"/>
                <w:rFonts w:ascii="Times New Roman" w:hAnsi="Times New Roman" w:cs="Times New Roman"/>
                <w:b/>
                <w:spacing w:val="0"/>
              </w:rPr>
              <w:t>Назначение оборотных ведомостей по аналитическим счетам:</w:t>
            </w:r>
          </w:p>
          <w:p w:rsidR="007315A3" w:rsidRPr="00666069" w:rsidRDefault="007C447F" w:rsidP="009F02F8">
            <w:pPr>
              <w:jc w:val="both"/>
              <w:rPr>
                <w:rStyle w:val="FontStyle16"/>
                <w:rFonts w:ascii="Times New Roman" w:hAnsi="Times New Roman" w:cs="Times New Roman"/>
                <w:spacing w:val="0"/>
              </w:rPr>
            </w:pPr>
            <w:r w:rsidRPr="00666069">
              <w:rPr>
                <w:rStyle w:val="FontStyle16"/>
                <w:rFonts w:ascii="Times New Roman" w:hAnsi="Times New Roman" w:cs="Times New Roman"/>
                <w:spacing w:val="0"/>
              </w:rPr>
              <w:t xml:space="preserve">а) </w:t>
            </w:r>
            <w:r w:rsidR="00FA52B2">
              <w:rPr>
                <w:rStyle w:val="FontStyle16"/>
                <w:rFonts w:ascii="Times New Roman" w:hAnsi="Times New Roman" w:cs="Times New Roman"/>
                <w:spacing w:val="0"/>
              </w:rPr>
              <w:t>д</w:t>
            </w:r>
            <w:r w:rsidR="007315A3" w:rsidRPr="00666069">
              <w:rPr>
                <w:rStyle w:val="FontStyle16"/>
                <w:rFonts w:ascii="Times New Roman" w:hAnsi="Times New Roman" w:cs="Times New Roman"/>
                <w:spacing w:val="0"/>
              </w:rPr>
              <w:t>ля  выявления  взаимосвязи     между  счетами  аналитического  и синтетического учета</w:t>
            </w:r>
            <w:r w:rsidR="009539ED" w:rsidRPr="00666069">
              <w:rPr>
                <w:rStyle w:val="FontStyle16"/>
                <w:rFonts w:ascii="Times New Roman" w:hAnsi="Times New Roman" w:cs="Times New Roman"/>
                <w:spacing w:val="0"/>
              </w:rPr>
              <w:t>;</w:t>
            </w:r>
          </w:p>
          <w:p w:rsidR="007315A3" w:rsidRPr="00666069" w:rsidRDefault="007C447F" w:rsidP="009F02F8">
            <w:pPr>
              <w:jc w:val="both"/>
              <w:rPr>
                <w:rStyle w:val="FontStyle16"/>
                <w:rFonts w:ascii="Times New Roman" w:hAnsi="Times New Roman" w:cs="Times New Roman"/>
                <w:spacing w:val="0"/>
              </w:rPr>
            </w:pPr>
            <w:r w:rsidRPr="00666069">
              <w:rPr>
                <w:rStyle w:val="FontStyle16"/>
                <w:rFonts w:ascii="Times New Roman" w:hAnsi="Times New Roman" w:cs="Times New Roman"/>
                <w:spacing w:val="0"/>
              </w:rPr>
              <w:t xml:space="preserve">б) </w:t>
            </w:r>
            <w:r w:rsidR="00FA52B2">
              <w:rPr>
                <w:rStyle w:val="FontStyle16"/>
                <w:rFonts w:ascii="Times New Roman" w:hAnsi="Times New Roman" w:cs="Times New Roman"/>
                <w:spacing w:val="0"/>
              </w:rPr>
              <w:t>д</w:t>
            </w:r>
            <w:r w:rsidR="007315A3" w:rsidRPr="00666069">
              <w:rPr>
                <w:rStyle w:val="FontStyle16"/>
                <w:rFonts w:ascii="Times New Roman" w:hAnsi="Times New Roman" w:cs="Times New Roman"/>
                <w:spacing w:val="0"/>
              </w:rPr>
              <w:t>ля установления полноты аналитического учета</w:t>
            </w:r>
            <w:r w:rsidR="009539ED" w:rsidRPr="00666069">
              <w:rPr>
                <w:rStyle w:val="FontStyle16"/>
                <w:rFonts w:ascii="Times New Roman" w:hAnsi="Times New Roman" w:cs="Times New Roman"/>
                <w:spacing w:val="0"/>
              </w:rPr>
              <w:t>;</w:t>
            </w:r>
          </w:p>
          <w:p w:rsidR="007315A3" w:rsidRPr="00666069" w:rsidRDefault="007315A3" w:rsidP="009F02F8">
            <w:pPr>
              <w:jc w:val="both"/>
              <w:rPr>
                <w:rStyle w:val="FontStyle16"/>
                <w:rFonts w:ascii="Times New Roman" w:hAnsi="Times New Roman" w:cs="Times New Roman"/>
                <w:spacing w:val="0"/>
              </w:rPr>
            </w:pPr>
            <w:r w:rsidRPr="00666069">
              <w:rPr>
                <w:rStyle w:val="FontStyle16"/>
                <w:rFonts w:ascii="Times New Roman" w:hAnsi="Times New Roman" w:cs="Times New Roman"/>
                <w:spacing w:val="0"/>
              </w:rPr>
              <w:t>в</w:t>
            </w:r>
            <w:r w:rsidR="007C447F" w:rsidRPr="00666069">
              <w:rPr>
                <w:rStyle w:val="FontStyle16"/>
                <w:rFonts w:ascii="Times New Roman" w:hAnsi="Times New Roman" w:cs="Times New Roman"/>
                <w:spacing w:val="0"/>
              </w:rPr>
              <w:t xml:space="preserve">) </w:t>
            </w:r>
            <w:r w:rsidR="00FA52B2">
              <w:rPr>
                <w:rStyle w:val="FontStyle16"/>
                <w:rFonts w:ascii="Times New Roman" w:hAnsi="Times New Roman" w:cs="Times New Roman"/>
                <w:spacing w:val="0"/>
              </w:rPr>
              <w:t>д</w:t>
            </w:r>
            <w:r w:rsidRPr="00666069">
              <w:rPr>
                <w:rStyle w:val="FontStyle16"/>
                <w:rFonts w:ascii="Times New Roman" w:hAnsi="Times New Roman" w:cs="Times New Roman"/>
                <w:spacing w:val="0"/>
              </w:rPr>
              <w:t>ля контроля за остатками, поступлением, расходованием ценностей и состоянием расчетов</w:t>
            </w:r>
            <w:r w:rsidR="009539ED" w:rsidRPr="00666069">
              <w:rPr>
                <w:rStyle w:val="FontStyle16"/>
                <w:rFonts w:ascii="Times New Roman" w:hAnsi="Times New Roman" w:cs="Times New Roman"/>
                <w:spacing w:val="0"/>
              </w:rPr>
              <w:t>;</w:t>
            </w:r>
          </w:p>
          <w:p w:rsidR="007315A3" w:rsidRPr="00666069" w:rsidRDefault="007C447F" w:rsidP="009F02F8">
            <w:pPr>
              <w:jc w:val="both"/>
              <w:rPr>
                <w:rStyle w:val="FontStyle15"/>
                <w:rFonts w:ascii="Times New Roman" w:hAnsi="Times New Roman" w:cs="Times New Roman"/>
                <w:b w:val="0"/>
                <w:bCs w:val="0"/>
              </w:rPr>
            </w:pPr>
            <w:r w:rsidRPr="00666069">
              <w:rPr>
                <w:rStyle w:val="FontStyle16"/>
                <w:rFonts w:ascii="Times New Roman" w:hAnsi="Times New Roman" w:cs="Times New Roman"/>
                <w:spacing w:val="0"/>
              </w:rPr>
              <w:t xml:space="preserve">г) </w:t>
            </w:r>
            <w:r w:rsidR="00FA52B2">
              <w:rPr>
                <w:rStyle w:val="FontStyle16"/>
                <w:rFonts w:ascii="Times New Roman" w:hAnsi="Times New Roman" w:cs="Times New Roman"/>
                <w:spacing w:val="0"/>
              </w:rPr>
              <w:t>д</w:t>
            </w:r>
            <w:r w:rsidR="007315A3" w:rsidRPr="00666069">
              <w:rPr>
                <w:rStyle w:val="FontStyle16"/>
                <w:rFonts w:ascii="Times New Roman" w:hAnsi="Times New Roman" w:cs="Times New Roman"/>
                <w:spacing w:val="0"/>
              </w:rPr>
              <w:t>ля взаимной сверки корреспонденции счетов.</w:t>
            </w:r>
          </w:p>
        </w:tc>
        <w:tc>
          <w:tcPr>
            <w:tcW w:w="1383" w:type="dxa"/>
          </w:tcPr>
          <w:p w:rsidR="007315A3" w:rsidRPr="00666069" w:rsidRDefault="007315A3" w:rsidP="002B40FD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66606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 балл</w:t>
            </w:r>
          </w:p>
        </w:tc>
      </w:tr>
      <w:tr w:rsidR="00A07A3F" w:rsidRPr="00193F47" w:rsidTr="00193F47">
        <w:tc>
          <w:tcPr>
            <w:tcW w:w="1147" w:type="dxa"/>
            <w:vAlign w:val="center"/>
          </w:tcPr>
          <w:p w:rsidR="00A07A3F" w:rsidRPr="00193F47" w:rsidRDefault="00A07A3F" w:rsidP="002B40FD">
            <w:pPr>
              <w:jc w:val="center"/>
              <w:rPr>
                <w:rStyle w:val="FontStyle15"/>
                <w:rFonts w:ascii="Times New Roman" w:hAnsi="Times New Roman" w:cs="Times New Roman"/>
                <w:lang w:val="en-US"/>
              </w:rPr>
            </w:pPr>
            <w:r w:rsidRPr="00193F47">
              <w:rPr>
                <w:rStyle w:val="FontStyle15"/>
                <w:rFonts w:ascii="Times New Roman" w:hAnsi="Times New Roman" w:cs="Times New Roman"/>
                <w:lang w:val="en-US"/>
              </w:rPr>
              <w:t>II</w:t>
            </w:r>
          </w:p>
        </w:tc>
        <w:tc>
          <w:tcPr>
            <w:tcW w:w="7325" w:type="dxa"/>
          </w:tcPr>
          <w:p w:rsidR="00A07A3F" w:rsidRPr="00193F47" w:rsidRDefault="00A07A3F" w:rsidP="009F02F8">
            <w:pPr>
              <w:jc w:val="both"/>
              <w:rPr>
                <w:rStyle w:val="FontStyle16"/>
                <w:rFonts w:ascii="Times New Roman" w:hAnsi="Times New Roman" w:cs="Times New Roman"/>
                <w:b/>
                <w:spacing w:val="0"/>
                <w:sz w:val="24"/>
                <w:szCs w:val="24"/>
              </w:rPr>
            </w:pPr>
            <w:r w:rsidRPr="00193F47">
              <w:rPr>
                <w:rStyle w:val="FontStyle16"/>
                <w:rFonts w:ascii="Times New Roman" w:hAnsi="Times New Roman" w:cs="Times New Roman"/>
                <w:b/>
                <w:spacing w:val="0"/>
                <w:sz w:val="24"/>
                <w:szCs w:val="24"/>
              </w:rPr>
              <w:t>7.</w:t>
            </w:r>
            <w:r w:rsidRPr="00193F47">
              <w:rPr>
                <w:rStyle w:val="FontStyle16"/>
                <w:rFonts w:ascii="Times New Roman" w:hAnsi="Times New Roman" w:cs="Times New Roman"/>
                <w:b/>
                <w:spacing w:val="0"/>
                <w:sz w:val="24"/>
                <w:szCs w:val="24"/>
              </w:rPr>
              <w:tab/>
              <w:t xml:space="preserve">Составить корреспонденции счетов и определить тип балансовых изменений </w:t>
            </w:r>
            <w:r w:rsidRPr="00193F47">
              <w:rPr>
                <w:rStyle w:val="FontStyle13"/>
                <w:rFonts w:ascii="Times New Roman" w:hAnsi="Times New Roman" w:cs="Times New Roman"/>
                <w:b/>
                <w:i w:val="0"/>
                <w:spacing w:val="0"/>
                <w:sz w:val="24"/>
                <w:szCs w:val="24"/>
              </w:rPr>
              <w:t>по</w:t>
            </w:r>
            <w:r w:rsidRPr="00193F47">
              <w:rPr>
                <w:rStyle w:val="FontStyle16"/>
                <w:rFonts w:ascii="Times New Roman" w:hAnsi="Times New Roman" w:cs="Times New Roman"/>
                <w:b/>
                <w:spacing w:val="0"/>
                <w:sz w:val="24"/>
                <w:szCs w:val="24"/>
              </w:rPr>
              <w:t>следующим хозяйственным операциям:</w:t>
            </w:r>
          </w:p>
          <w:p w:rsidR="00A07A3F" w:rsidRPr="00193F47" w:rsidRDefault="00A07A3F" w:rsidP="009F02F8">
            <w:pPr>
              <w:jc w:val="both"/>
              <w:rPr>
                <w:rStyle w:val="FontStyle16"/>
                <w:rFonts w:ascii="Times New Roman" w:hAnsi="Times New Roman" w:cs="Times New Roman"/>
                <w:i/>
                <w:spacing w:val="0"/>
                <w:sz w:val="24"/>
                <w:szCs w:val="24"/>
              </w:rPr>
            </w:pPr>
            <w:r w:rsidRPr="00193F47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 xml:space="preserve">7.1. оприходован бензин, поступивший в хозяйство от Минской нефтебазы, на </w:t>
            </w:r>
            <w:r w:rsidR="009539ED" w:rsidRPr="00193F47">
              <w:rPr>
                <w:rStyle w:val="FontStyle13"/>
                <w:rFonts w:ascii="Times New Roman" w:hAnsi="Times New Roman" w:cs="Times New Roman"/>
                <w:i w:val="0"/>
                <w:spacing w:val="0"/>
                <w:sz w:val="24"/>
                <w:szCs w:val="24"/>
              </w:rPr>
              <w:t>сумму 71</w:t>
            </w:r>
            <w:r w:rsidR="0007398C">
              <w:rPr>
                <w:rStyle w:val="FontStyle13"/>
                <w:rFonts w:ascii="Times New Roman" w:hAnsi="Times New Roman" w:cs="Times New Roman"/>
                <w:i w:val="0"/>
                <w:spacing w:val="0"/>
                <w:sz w:val="24"/>
                <w:szCs w:val="24"/>
              </w:rPr>
              <w:t> </w:t>
            </w:r>
            <w:r w:rsidR="009539ED" w:rsidRPr="00193F47">
              <w:rPr>
                <w:rStyle w:val="FontStyle13"/>
                <w:rFonts w:ascii="Times New Roman" w:hAnsi="Times New Roman" w:cs="Times New Roman"/>
                <w:i w:val="0"/>
                <w:spacing w:val="0"/>
                <w:sz w:val="24"/>
                <w:szCs w:val="24"/>
              </w:rPr>
              <w:t>2</w:t>
            </w:r>
            <w:r w:rsidR="00193F47" w:rsidRPr="00193F47">
              <w:rPr>
                <w:rStyle w:val="FontStyle13"/>
                <w:rFonts w:ascii="Times New Roman" w:hAnsi="Times New Roman" w:cs="Times New Roman"/>
                <w:i w:val="0"/>
                <w:spacing w:val="0"/>
                <w:sz w:val="24"/>
                <w:szCs w:val="24"/>
              </w:rPr>
              <w:t>00</w:t>
            </w:r>
            <w:r w:rsidR="0007398C">
              <w:rPr>
                <w:rStyle w:val="FontStyle13"/>
                <w:rFonts w:ascii="Times New Roman" w:hAnsi="Times New Roman" w:cs="Times New Roman"/>
                <w:i w:val="0"/>
                <w:spacing w:val="0"/>
                <w:sz w:val="24"/>
                <w:szCs w:val="24"/>
              </w:rPr>
              <w:t>,00</w:t>
            </w:r>
            <w:r w:rsidR="009539ED" w:rsidRPr="00193F47">
              <w:rPr>
                <w:rStyle w:val="FontStyle13"/>
                <w:rFonts w:ascii="Times New Roman" w:hAnsi="Times New Roman" w:cs="Times New Roman"/>
                <w:i w:val="0"/>
                <w:spacing w:val="0"/>
                <w:sz w:val="24"/>
                <w:szCs w:val="24"/>
              </w:rPr>
              <w:t xml:space="preserve"> руб.</w:t>
            </w:r>
            <w:r w:rsidRPr="00193F47">
              <w:rPr>
                <w:rStyle w:val="FontStyle13"/>
                <w:rFonts w:ascii="Times New Roman" w:hAnsi="Times New Roman" w:cs="Times New Roman"/>
                <w:i w:val="0"/>
                <w:spacing w:val="0"/>
                <w:sz w:val="24"/>
                <w:szCs w:val="24"/>
              </w:rPr>
              <w:t>;</w:t>
            </w:r>
          </w:p>
          <w:p w:rsidR="00A07A3F" w:rsidRPr="00193F47" w:rsidRDefault="00A07A3F" w:rsidP="009F02F8">
            <w:pPr>
              <w:jc w:val="both"/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</w:pPr>
            <w:r w:rsidRPr="00193F47">
              <w:rPr>
                <w:rStyle w:val="FontStyle14"/>
                <w:rFonts w:ascii="Times New Roman" w:hAnsi="Times New Roman" w:cs="Times New Roman"/>
                <w:b w:val="0"/>
                <w:spacing w:val="0"/>
                <w:sz w:val="24"/>
                <w:szCs w:val="24"/>
              </w:rPr>
              <w:t xml:space="preserve">7.2. получены деньги </w:t>
            </w:r>
            <w:r w:rsidRPr="00193F47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 xml:space="preserve">в </w:t>
            </w:r>
            <w:r w:rsidRPr="00193F47">
              <w:rPr>
                <w:rStyle w:val="FontStyle14"/>
                <w:rFonts w:ascii="Times New Roman" w:hAnsi="Times New Roman" w:cs="Times New Roman"/>
                <w:b w:val="0"/>
                <w:spacing w:val="0"/>
                <w:sz w:val="24"/>
                <w:szCs w:val="24"/>
              </w:rPr>
              <w:t xml:space="preserve">кассу с </w:t>
            </w:r>
            <w:r w:rsidRPr="00193F47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расчетного счета для выплаты заработной</w:t>
            </w:r>
            <w:r w:rsidR="009539ED" w:rsidRPr="00193F47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платы в сумме 20</w:t>
            </w:r>
            <w:r w:rsidRPr="00193F47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49</w:t>
            </w:r>
            <w:r w:rsidR="009539ED" w:rsidRPr="00193F47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,80</w:t>
            </w:r>
            <w:r w:rsidRPr="00193F47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руб.</w:t>
            </w:r>
          </w:p>
          <w:p w:rsidR="00193F47" w:rsidRPr="00193F47" w:rsidRDefault="00193F47" w:rsidP="009F02F8">
            <w:pPr>
              <w:jc w:val="both"/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</w:pPr>
            <w:r w:rsidRPr="00193F47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7.3. на расчетный счет зачислены денежные средства от Минского мясокомбината на сумму 342</w:t>
            </w:r>
            <w:r w:rsidR="0007398C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 </w:t>
            </w:r>
            <w:r w:rsidRPr="00193F47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700</w:t>
            </w:r>
            <w:r w:rsidR="0007398C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,00</w:t>
            </w:r>
            <w:r w:rsidRPr="00193F47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руб.</w:t>
            </w:r>
          </w:p>
          <w:p w:rsidR="00193F47" w:rsidRPr="00193F47" w:rsidRDefault="00193F47" w:rsidP="009F02F8">
            <w:pPr>
              <w:jc w:val="both"/>
              <w:rPr>
                <w:rStyle w:val="FontStyle15"/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 w:rsidRPr="00193F47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lastRenderedPageBreak/>
              <w:t>7.4. начислена заработная плата рабочим основного производства на сумму 56</w:t>
            </w:r>
            <w:r w:rsidR="0007398C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 </w:t>
            </w:r>
            <w:r w:rsidRPr="00193F47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000</w:t>
            </w:r>
            <w:r w:rsidR="0007398C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>,00</w:t>
            </w:r>
            <w:r w:rsidRPr="00193F47">
              <w:rPr>
                <w:rStyle w:val="FontStyle16"/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руб.</w:t>
            </w:r>
          </w:p>
        </w:tc>
        <w:tc>
          <w:tcPr>
            <w:tcW w:w="1383" w:type="dxa"/>
          </w:tcPr>
          <w:p w:rsidR="00A07A3F" w:rsidRPr="00193F47" w:rsidRDefault="00193F47" w:rsidP="002B40FD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93F4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  <w:r w:rsidR="00A07A3F" w:rsidRPr="00193F4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 балла</w:t>
            </w:r>
          </w:p>
        </w:tc>
      </w:tr>
    </w:tbl>
    <w:p w:rsidR="00193F47" w:rsidRDefault="00193F47" w:rsidP="00193F47">
      <w:pPr>
        <w:pStyle w:val="a3"/>
        <w:rPr>
          <w:rStyle w:val="FontStyle44"/>
          <w:rFonts w:ascii="Times New Roman" w:hAnsi="Times New Roman" w:cs="Times New Roman"/>
          <w:b/>
          <w:sz w:val="22"/>
          <w:szCs w:val="22"/>
        </w:rPr>
      </w:pPr>
    </w:p>
    <w:p w:rsidR="00193F47" w:rsidRDefault="00193F47" w:rsidP="00347C13">
      <w:pPr>
        <w:pStyle w:val="a3"/>
        <w:jc w:val="center"/>
        <w:rPr>
          <w:rStyle w:val="FontStyle44"/>
          <w:rFonts w:ascii="Times New Roman" w:hAnsi="Times New Roman" w:cs="Times New Roman"/>
          <w:b/>
          <w:sz w:val="22"/>
          <w:szCs w:val="22"/>
        </w:rPr>
      </w:pPr>
    </w:p>
    <w:p w:rsidR="00347C13" w:rsidRPr="00193F47" w:rsidRDefault="00347C13" w:rsidP="00347C13">
      <w:pPr>
        <w:pStyle w:val="a3"/>
        <w:jc w:val="center"/>
        <w:rPr>
          <w:rStyle w:val="FontStyle44"/>
          <w:rFonts w:ascii="Times New Roman" w:hAnsi="Times New Roman" w:cs="Times New Roman"/>
          <w:b/>
          <w:sz w:val="22"/>
          <w:szCs w:val="22"/>
        </w:rPr>
      </w:pPr>
      <w:r w:rsidRPr="00193F47">
        <w:rPr>
          <w:rStyle w:val="FontStyle44"/>
          <w:rFonts w:ascii="Times New Roman" w:hAnsi="Times New Roman" w:cs="Times New Roman"/>
          <w:b/>
          <w:sz w:val="22"/>
          <w:szCs w:val="22"/>
        </w:rPr>
        <w:t>ВАРИАНТ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25"/>
        <w:gridCol w:w="7266"/>
        <w:gridCol w:w="1364"/>
      </w:tblGrid>
      <w:tr w:rsidR="000B575F" w:rsidRPr="00193F47" w:rsidTr="002B40FD">
        <w:tc>
          <w:tcPr>
            <w:tcW w:w="1225" w:type="dxa"/>
          </w:tcPr>
          <w:p w:rsidR="000B575F" w:rsidRPr="00193F47" w:rsidRDefault="000B575F" w:rsidP="002B40FD">
            <w:pPr>
              <w:pStyle w:val="a3"/>
              <w:jc w:val="center"/>
              <w:rPr>
                <w:rStyle w:val="FontStyle44"/>
                <w:rFonts w:ascii="Times New Roman" w:hAnsi="Times New Roman" w:cs="Times New Roman"/>
                <w:b/>
              </w:rPr>
            </w:pPr>
            <w:r w:rsidRPr="00193F47">
              <w:rPr>
                <w:rStyle w:val="FontStyle44"/>
                <w:rFonts w:ascii="Times New Roman" w:hAnsi="Times New Roman" w:cs="Times New Roman"/>
                <w:b/>
              </w:rPr>
              <w:t>Уровень</w:t>
            </w:r>
          </w:p>
        </w:tc>
        <w:tc>
          <w:tcPr>
            <w:tcW w:w="7266" w:type="dxa"/>
          </w:tcPr>
          <w:p w:rsidR="000B575F" w:rsidRPr="00193F47" w:rsidRDefault="000B575F" w:rsidP="002B40FD">
            <w:pPr>
              <w:pStyle w:val="a3"/>
              <w:jc w:val="center"/>
              <w:rPr>
                <w:rStyle w:val="FontStyle44"/>
                <w:rFonts w:ascii="Times New Roman" w:hAnsi="Times New Roman" w:cs="Times New Roman"/>
                <w:b/>
              </w:rPr>
            </w:pPr>
            <w:r w:rsidRPr="00193F47">
              <w:rPr>
                <w:rStyle w:val="FontStyle44"/>
                <w:rFonts w:ascii="Times New Roman" w:hAnsi="Times New Roman" w:cs="Times New Roman"/>
                <w:b/>
              </w:rPr>
              <w:t>Задание</w:t>
            </w:r>
          </w:p>
        </w:tc>
        <w:tc>
          <w:tcPr>
            <w:tcW w:w="1364" w:type="dxa"/>
          </w:tcPr>
          <w:p w:rsidR="000B575F" w:rsidRPr="00193F47" w:rsidRDefault="000B575F" w:rsidP="002B40FD">
            <w:pPr>
              <w:pStyle w:val="a3"/>
              <w:jc w:val="center"/>
              <w:rPr>
                <w:rStyle w:val="FontStyle44"/>
                <w:rFonts w:ascii="Times New Roman" w:hAnsi="Times New Roman" w:cs="Times New Roman"/>
                <w:b/>
              </w:rPr>
            </w:pPr>
            <w:r w:rsidRPr="00193F47">
              <w:rPr>
                <w:rStyle w:val="FontStyle44"/>
                <w:rFonts w:ascii="Times New Roman" w:hAnsi="Times New Roman" w:cs="Times New Roman"/>
                <w:b/>
              </w:rPr>
              <w:t>Результат</w:t>
            </w:r>
          </w:p>
        </w:tc>
      </w:tr>
      <w:tr w:rsidR="007315A3" w:rsidRPr="00193F47" w:rsidTr="002B40FD">
        <w:tc>
          <w:tcPr>
            <w:tcW w:w="1225" w:type="dxa"/>
            <w:vMerge w:val="restart"/>
            <w:vAlign w:val="center"/>
          </w:tcPr>
          <w:p w:rsidR="007315A3" w:rsidRPr="00193F47" w:rsidRDefault="007315A3" w:rsidP="002B40FD">
            <w:pPr>
              <w:jc w:val="center"/>
              <w:rPr>
                <w:rStyle w:val="FontStyle44"/>
                <w:rFonts w:ascii="Times New Roman" w:hAnsi="Times New Roman" w:cs="Times New Roman"/>
              </w:rPr>
            </w:pPr>
            <w:r w:rsidRPr="00193F47"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7266" w:type="dxa"/>
          </w:tcPr>
          <w:p w:rsidR="007315A3" w:rsidRPr="00193F47" w:rsidRDefault="009539ED" w:rsidP="007315A3">
            <w:pPr>
              <w:pStyle w:val="a3"/>
              <w:rPr>
                <w:rStyle w:val="FontStyle44"/>
                <w:rFonts w:ascii="Times New Roman" w:hAnsi="Times New Roman" w:cs="Times New Roman"/>
              </w:rPr>
            </w:pPr>
            <w:r w:rsidRPr="00193F4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Выберите правильный вариант ответа</w:t>
            </w:r>
            <w:r w:rsidR="007315A3" w:rsidRPr="00193F4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364" w:type="dxa"/>
          </w:tcPr>
          <w:p w:rsidR="007315A3" w:rsidRPr="00193F47" w:rsidRDefault="007315A3" w:rsidP="002B40FD">
            <w:pPr>
              <w:pStyle w:val="a3"/>
              <w:jc w:val="center"/>
              <w:rPr>
                <w:rStyle w:val="FontStyle44"/>
                <w:rFonts w:ascii="Times New Roman" w:hAnsi="Times New Roman" w:cs="Times New Roman"/>
              </w:rPr>
            </w:pPr>
          </w:p>
        </w:tc>
      </w:tr>
      <w:tr w:rsidR="007315A3" w:rsidRPr="00193F47" w:rsidTr="002B40FD">
        <w:tc>
          <w:tcPr>
            <w:tcW w:w="1225" w:type="dxa"/>
            <w:vMerge/>
            <w:vAlign w:val="center"/>
          </w:tcPr>
          <w:p w:rsidR="007315A3" w:rsidRPr="00193F47" w:rsidRDefault="007315A3" w:rsidP="002B40FD">
            <w:pPr>
              <w:jc w:val="center"/>
              <w:rPr>
                <w:rStyle w:val="FontStyle15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7266" w:type="dxa"/>
          </w:tcPr>
          <w:p w:rsidR="007315A3" w:rsidRPr="00193F47" w:rsidRDefault="007C447F" w:rsidP="009F02F8">
            <w:pPr>
              <w:pStyle w:val="a3"/>
              <w:ind w:left="51" w:hanging="51"/>
              <w:jc w:val="both"/>
              <w:rPr>
                <w:rStyle w:val="FontStyle43"/>
                <w:rFonts w:ascii="Times New Roman" w:hAnsi="Times New Roman" w:cs="Times New Roman"/>
              </w:rPr>
            </w:pPr>
            <w:r>
              <w:rPr>
                <w:rStyle w:val="FontStyle43"/>
                <w:rFonts w:ascii="Times New Roman" w:hAnsi="Times New Roman" w:cs="Times New Roman"/>
              </w:rPr>
              <w:t xml:space="preserve">1. </w:t>
            </w:r>
            <w:r w:rsidR="007315A3" w:rsidRPr="00193F47">
              <w:rPr>
                <w:rStyle w:val="FontStyle43"/>
                <w:rFonts w:ascii="Times New Roman" w:hAnsi="Times New Roman" w:cs="Times New Roman"/>
              </w:rPr>
              <w:t>К какому виду хозяйственных средст</w:t>
            </w:r>
            <w:r w:rsidR="009539ED" w:rsidRPr="00193F47">
              <w:rPr>
                <w:rStyle w:val="FontStyle43"/>
                <w:rFonts w:ascii="Times New Roman" w:hAnsi="Times New Roman" w:cs="Times New Roman"/>
              </w:rPr>
              <w:t>в относятся средства на расчетных счетах</w:t>
            </w:r>
            <w:r w:rsidR="007315A3" w:rsidRPr="00193F47">
              <w:rPr>
                <w:rStyle w:val="FontStyle43"/>
                <w:rFonts w:ascii="Times New Roman" w:hAnsi="Times New Roman" w:cs="Times New Roman"/>
              </w:rPr>
              <w:t xml:space="preserve"> в банке?</w:t>
            </w:r>
          </w:p>
          <w:p w:rsidR="007315A3" w:rsidRPr="00193F47" w:rsidRDefault="007C447F" w:rsidP="009F02F8">
            <w:pPr>
              <w:pStyle w:val="a3"/>
              <w:ind w:left="51" w:hanging="51"/>
              <w:jc w:val="both"/>
              <w:rPr>
                <w:rStyle w:val="FontStyle47"/>
                <w:rFonts w:ascii="Times New Roman" w:hAnsi="Times New Roman" w:cs="Times New Roman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а)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к</w:t>
            </w:r>
            <w:r w:rsidR="007315A3" w:rsidRPr="00193F47">
              <w:rPr>
                <w:rStyle w:val="FontStyle43"/>
                <w:rFonts w:ascii="Times New Roman" w:hAnsi="Times New Roman" w:cs="Times New Roman"/>
                <w:b w:val="0"/>
              </w:rPr>
              <w:t>раткосрочные финансовые вложения</w:t>
            </w:r>
            <w:r w:rsidR="009539ED" w:rsidRPr="00193F47">
              <w:rPr>
                <w:rStyle w:val="FontStyle43"/>
                <w:rFonts w:ascii="Times New Roman" w:hAnsi="Times New Roman" w:cs="Times New Roman"/>
                <w:b w:val="0"/>
              </w:rPr>
              <w:t>;</w:t>
            </w:r>
            <w:r w:rsidR="007315A3" w:rsidRPr="00193F47">
              <w:rPr>
                <w:rStyle w:val="FontStyle43"/>
                <w:rFonts w:ascii="Times New Roman" w:hAnsi="Times New Roman" w:cs="Times New Roman"/>
                <w:b w:val="0"/>
              </w:rPr>
              <w:tab/>
            </w:r>
          </w:p>
          <w:p w:rsidR="007315A3" w:rsidRPr="00193F47" w:rsidRDefault="007C447F" w:rsidP="009F02F8">
            <w:pPr>
              <w:pStyle w:val="a3"/>
              <w:ind w:left="51" w:hanging="51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б)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д</w:t>
            </w:r>
            <w:r w:rsidR="009539ED" w:rsidRPr="00193F47">
              <w:rPr>
                <w:rStyle w:val="FontStyle43"/>
                <w:rFonts w:ascii="Times New Roman" w:hAnsi="Times New Roman" w:cs="Times New Roman"/>
                <w:b w:val="0"/>
              </w:rPr>
              <w:t>олгосрочные</w:t>
            </w:r>
            <w:r w:rsidR="007315A3" w:rsidRPr="00193F47">
              <w:rPr>
                <w:rStyle w:val="FontStyle43"/>
                <w:rFonts w:ascii="Times New Roman" w:hAnsi="Times New Roman" w:cs="Times New Roman"/>
                <w:b w:val="0"/>
              </w:rPr>
              <w:t xml:space="preserve"> активы</w:t>
            </w:r>
            <w:r w:rsidR="009539ED" w:rsidRPr="00193F47">
              <w:rPr>
                <w:rStyle w:val="FontStyle43"/>
                <w:rFonts w:ascii="Times New Roman" w:hAnsi="Times New Roman" w:cs="Times New Roman"/>
                <w:b w:val="0"/>
              </w:rPr>
              <w:t>;</w:t>
            </w:r>
          </w:p>
          <w:p w:rsidR="007315A3" w:rsidRPr="00193F47" w:rsidRDefault="007C447F" w:rsidP="009F02F8">
            <w:pPr>
              <w:pStyle w:val="a3"/>
              <w:ind w:left="51" w:hanging="51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в)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з</w:t>
            </w:r>
            <w:r w:rsidR="009539ED" w:rsidRPr="00193F47">
              <w:rPr>
                <w:rStyle w:val="FontStyle43"/>
                <w:rFonts w:ascii="Times New Roman" w:hAnsi="Times New Roman" w:cs="Times New Roman"/>
                <w:b w:val="0"/>
              </w:rPr>
              <w:t>апасы и затраты;</w:t>
            </w:r>
          </w:p>
          <w:p w:rsidR="007315A3" w:rsidRPr="00193F47" w:rsidRDefault="007C447F" w:rsidP="009F02F8">
            <w:pPr>
              <w:pStyle w:val="a3"/>
              <w:ind w:left="51" w:hanging="51"/>
              <w:jc w:val="both"/>
              <w:rPr>
                <w:rStyle w:val="FontStyle44"/>
                <w:rFonts w:ascii="Times New Roman" w:hAnsi="Times New Roman" w:cs="Times New Roman"/>
                <w:bCs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г)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д</w:t>
            </w:r>
            <w:r w:rsidR="009539ED" w:rsidRPr="00193F47">
              <w:rPr>
                <w:rStyle w:val="FontStyle43"/>
                <w:rFonts w:ascii="Times New Roman" w:hAnsi="Times New Roman" w:cs="Times New Roman"/>
                <w:b w:val="0"/>
              </w:rPr>
              <w:t>енежные средства.</w:t>
            </w:r>
          </w:p>
        </w:tc>
        <w:tc>
          <w:tcPr>
            <w:tcW w:w="1364" w:type="dxa"/>
          </w:tcPr>
          <w:p w:rsidR="007315A3" w:rsidRPr="00193F47" w:rsidRDefault="007315A3" w:rsidP="002B40FD">
            <w:pPr>
              <w:pStyle w:val="a3"/>
              <w:jc w:val="center"/>
              <w:rPr>
                <w:rStyle w:val="FontStyle44"/>
                <w:rFonts w:ascii="Times New Roman" w:hAnsi="Times New Roman" w:cs="Times New Roman"/>
                <w:b/>
              </w:rPr>
            </w:pPr>
            <w:r w:rsidRPr="00193F47">
              <w:rPr>
                <w:rStyle w:val="FontStyle44"/>
                <w:rFonts w:ascii="Times New Roman" w:hAnsi="Times New Roman" w:cs="Times New Roman"/>
                <w:b/>
              </w:rPr>
              <w:t>1 балл</w:t>
            </w:r>
          </w:p>
        </w:tc>
      </w:tr>
      <w:tr w:rsidR="007315A3" w:rsidRPr="00193F47" w:rsidTr="002B40FD">
        <w:tc>
          <w:tcPr>
            <w:tcW w:w="1225" w:type="dxa"/>
            <w:vMerge/>
            <w:vAlign w:val="center"/>
          </w:tcPr>
          <w:p w:rsidR="007315A3" w:rsidRPr="00193F47" w:rsidRDefault="007315A3" w:rsidP="002B40FD">
            <w:pPr>
              <w:pStyle w:val="a3"/>
              <w:jc w:val="center"/>
              <w:rPr>
                <w:rStyle w:val="FontStyle44"/>
                <w:rFonts w:ascii="Times New Roman" w:hAnsi="Times New Roman" w:cs="Times New Roman"/>
                <w:b/>
              </w:rPr>
            </w:pPr>
          </w:p>
        </w:tc>
        <w:tc>
          <w:tcPr>
            <w:tcW w:w="7266" w:type="dxa"/>
          </w:tcPr>
          <w:p w:rsidR="007315A3" w:rsidRPr="00193F47" w:rsidRDefault="007C447F" w:rsidP="009F02F8">
            <w:pPr>
              <w:pStyle w:val="a3"/>
              <w:ind w:left="51" w:hanging="51"/>
              <w:jc w:val="both"/>
              <w:rPr>
                <w:rStyle w:val="FontStyle43"/>
                <w:rFonts w:ascii="Times New Roman" w:hAnsi="Times New Roman" w:cs="Times New Roman"/>
              </w:rPr>
            </w:pPr>
            <w:r>
              <w:rPr>
                <w:rStyle w:val="FontStyle43"/>
                <w:rFonts w:ascii="Times New Roman" w:hAnsi="Times New Roman" w:cs="Times New Roman"/>
              </w:rPr>
              <w:t xml:space="preserve">2. </w:t>
            </w:r>
            <w:r w:rsidR="009539ED" w:rsidRPr="00193F47">
              <w:rPr>
                <w:rStyle w:val="FontStyle43"/>
                <w:rFonts w:ascii="Times New Roman" w:hAnsi="Times New Roman" w:cs="Times New Roman"/>
              </w:rPr>
              <w:t>К собственным источникам</w:t>
            </w:r>
            <w:r w:rsidR="007315A3" w:rsidRPr="00193F47">
              <w:rPr>
                <w:rStyle w:val="FontStyle43"/>
                <w:rFonts w:ascii="Times New Roman" w:hAnsi="Times New Roman" w:cs="Times New Roman"/>
              </w:rPr>
              <w:t xml:space="preserve"> относятся:</w:t>
            </w:r>
          </w:p>
          <w:p w:rsidR="007315A3" w:rsidRPr="00193F47" w:rsidRDefault="007C447F" w:rsidP="009F02F8">
            <w:pPr>
              <w:pStyle w:val="a3"/>
              <w:ind w:left="51" w:hanging="51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а)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д</w:t>
            </w:r>
            <w:r w:rsidR="007315A3" w:rsidRPr="00193F47">
              <w:rPr>
                <w:rStyle w:val="FontStyle43"/>
                <w:rFonts w:ascii="Times New Roman" w:hAnsi="Times New Roman" w:cs="Times New Roman"/>
                <w:b w:val="0"/>
              </w:rPr>
              <w:t>олгосрочные кредиты и займы</w:t>
            </w:r>
            <w:r w:rsidR="009539ED" w:rsidRPr="00193F47">
              <w:rPr>
                <w:rStyle w:val="FontStyle43"/>
                <w:rFonts w:ascii="Times New Roman" w:hAnsi="Times New Roman" w:cs="Times New Roman"/>
                <w:b w:val="0"/>
              </w:rPr>
              <w:t>;</w:t>
            </w:r>
          </w:p>
          <w:p w:rsidR="007315A3" w:rsidRPr="00193F47" w:rsidRDefault="007C447F" w:rsidP="009F02F8">
            <w:pPr>
              <w:pStyle w:val="a3"/>
              <w:ind w:left="51" w:hanging="51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б)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д</w:t>
            </w:r>
            <w:r w:rsidR="007315A3" w:rsidRPr="00193F47">
              <w:rPr>
                <w:rStyle w:val="FontStyle43"/>
                <w:rFonts w:ascii="Times New Roman" w:hAnsi="Times New Roman" w:cs="Times New Roman"/>
                <w:b w:val="0"/>
              </w:rPr>
              <w:t>ебиторская задолженность</w:t>
            </w:r>
            <w:r w:rsidR="009539ED" w:rsidRPr="00193F47">
              <w:rPr>
                <w:rStyle w:val="FontStyle43"/>
                <w:rFonts w:ascii="Times New Roman" w:hAnsi="Times New Roman" w:cs="Times New Roman"/>
                <w:b w:val="0"/>
              </w:rPr>
              <w:t>;</w:t>
            </w:r>
          </w:p>
          <w:p w:rsidR="007315A3" w:rsidRPr="00193F47" w:rsidRDefault="007C447F" w:rsidP="009F02F8">
            <w:pPr>
              <w:pStyle w:val="a3"/>
              <w:ind w:left="51" w:hanging="51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в)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н</w:t>
            </w:r>
            <w:r w:rsidR="009539ED" w:rsidRPr="00193F47">
              <w:rPr>
                <w:rStyle w:val="FontStyle43"/>
                <w:rFonts w:ascii="Times New Roman" w:hAnsi="Times New Roman" w:cs="Times New Roman"/>
                <w:b w:val="0"/>
              </w:rPr>
              <w:t>ераспределенная п</w:t>
            </w:r>
            <w:r w:rsidR="007315A3" w:rsidRPr="00193F47">
              <w:rPr>
                <w:rStyle w:val="FontStyle43"/>
                <w:rFonts w:ascii="Times New Roman" w:hAnsi="Times New Roman" w:cs="Times New Roman"/>
                <w:b w:val="0"/>
              </w:rPr>
              <w:t>рибыль</w:t>
            </w:r>
            <w:r w:rsidR="009539ED" w:rsidRPr="00193F47">
              <w:rPr>
                <w:rStyle w:val="FontStyle43"/>
                <w:rFonts w:ascii="Times New Roman" w:hAnsi="Times New Roman" w:cs="Times New Roman"/>
                <w:b w:val="0"/>
              </w:rPr>
              <w:t>;</w:t>
            </w:r>
          </w:p>
          <w:p w:rsidR="007315A3" w:rsidRPr="00193F47" w:rsidRDefault="007C447F" w:rsidP="009F02F8">
            <w:pPr>
              <w:pStyle w:val="a3"/>
              <w:ind w:left="51" w:hanging="51"/>
              <w:jc w:val="both"/>
              <w:rPr>
                <w:rStyle w:val="FontStyle44"/>
                <w:rFonts w:ascii="Times New Roman" w:hAnsi="Times New Roman" w:cs="Times New Roman"/>
                <w:bCs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г)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з</w:t>
            </w:r>
            <w:r w:rsidR="007315A3" w:rsidRPr="00193F47">
              <w:rPr>
                <w:rStyle w:val="FontStyle43"/>
                <w:rFonts w:ascii="Times New Roman" w:hAnsi="Times New Roman" w:cs="Times New Roman"/>
                <w:b w:val="0"/>
              </w:rPr>
              <w:t>адолженность по заработной плате</w:t>
            </w:r>
            <w:r w:rsidR="009539ED" w:rsidRPr="00193F47">
              <w:rPr>
                <w:rStyle w:val="FontStyle43"/>
                <w:rFonts w:ascii="Times New Roman" w:hAnsi="Times New Roman" w:cs="Times New Roman"/>
                <w:b w:val="0"/>
              </w:rPr>
              <w:t>.</w:t>
            </w:r>
          </w:p>
        </w:tc>
        <w:tc>
          <w:tcPr>
            <w:tcW w:w="1364" w:type="dxa"/>
          </w:tcPr>
          <w:p w:rsidR="007315A3" w:rsidRPr="00193F47" w:rsidRDefault="007315A3" w:rsidP="002B40FD">
            <w:pPr>
              <w:pStyle w:val="a3"/>
              <w:jc w:val="center"/>
              <w:rPr>
                <w:rStyle w:val="FontStyle44"/>
                <w:rFonts w:ascii="Times New Roman" w:hAnsi="Times New Roman" w:cs="Times New Roman"/>
                <w:b/>
              </w:rPr>
            </w:pPr>
            <w:r w:rsidRPr="00193F47">
              <w:rPr>
                <w:rStyle w:val="FontStyle44"/>
                <w:rFonts w:ascii="Times New Roman" w:hAnsi="Times New Roman" w:cs="Times New Roman"/>
                <w:b/>
              </w:rPr>
              <w:t>1 балл</w:t>
            </w:r>
          </w:p>
        </w:tc>
      </w:tr>
      <w:tr w:rsidR="007315A3" w:rsidRPr="00193F47" w:rsidTr="002B40FD">
        <w:tc>
          <w:tcPr>
            <w:tcW w:w="1225" w:type="dxa"/>
            <w:vMerge/>
          </w:tcPr>
          <w:p w:rsidR="007315A3" w:rsidRPr="00193F47" w:rsidRDefault="007315A3" w:rsidP="002B40FD">
            <w:pPr>
              <w:pStyle w:val="a3"/>
              <w:jc w:val="center"/>
              <w:rPr>
                <w:rStyle w:val="FontStyle44"/>
                <w:rFonts w:ascii="Times New Roman" w:hAnsi="Times New Roman" w:cs="Times New Roman"/>
                <w:b/>
              </w:rPr>
            </w:pPr>
          </w:p>
        </w:tc>
        <w:tc>
          <w:tcPr>
            <w:tcW w:w="7266" w:type="dxa"/>
          </w:tcPr>
          <w:p w:rsidR="007315A3" w:rsidRPr="00193F47" w:rsidRDefault="007C447F" w:rsidP="009F02F8">
            <w:pPr>
              <w:pStyle w:val="a3"/>
              <w:ind w:left="51" w:hanging="51"/>
              <w:jc w:val="both"/>
              <w:rPr>
                <w:rStyle w:val="FontStyle43"/>
                <w:rFonts w:ascii="Times New Roman" w:hAnsi="Times New Roman" w:cs="Times New Roman"/>
              </w:rPr>
            </w:pPr>
            <w:r>
              <w:rPr>
                <w:rStyle w:val="FontStyle43"/>
                <w:rFonts w:ascii="Times New Roman" w:hAnsi="Times New Roman" w:cs="Times New Roman"/>
              </w:rPr>
              <w:t xml:space="preserve">3. </w:t>
            </w:r>
            <w:r w:rsidR="007315A3" w:rsidRPr="00193F47">
              <w:rPr>
                <w:rStyle w:val="FontStyle43"/>
                <w:rFonts w:ascii="Times New Roman" w:hAnsi="Times New Roman" w:cs="Times New Roman"/>
              </w:rPr>
              <w:t>Можно ли по данным баланса рассчитать показатель ликвидности?</w:t>
            </w:r>
          </w:p>
          <w:p w:rsidR="007315A3" w:rsidRPr="00193F47" w:rsidRDefault="007C447F" w:rsidP="009F02F8">
            <w:pPr>
              <w:pStyle w:val="a3"/>
              <w:ind w:left="51" w:hanging="51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а)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н</w:t>
            </w:r>
            <w:r w:rsidR="007315A3" w:rsidRPr="00193F47">
              <w:rPr>
                <w:rStyle w:val="FontStyle43"/>
                <w:rFonts w:ascii="Times New Roman" w:hAnsi="Times New Roman" w:cs="Times New Roman"/>
                <w:b w:val="0"/>
              </w:rPr>
              <w:t>ет</w:t>
            </w:r>
            <w:r w:rsidR="009539ED" w:rsidRPr="00193F47">
              <w:rPr>
                <w:rStyle w:val="FontStyle43"/>
                <w:rFonts w:ascii="Times New Roman" w:hAnsi="Times New Roman" w:cs="Times New Roman"/>
                <w:b w:val="0"/>
              </w:rPr>
              <w:t>;</w:t>
            </w:r>
          </w:p>
          <w:p w:rsidR="007315A3" w:rsidRPr="00193F47" w:rsidRDefault="007C447F" w:rsidP="009F02F8">
            <w:pPr>
              <w:pStyle w:val="a3"/>
              <w:ind w:left="51" w:hanging="51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б)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д</w:t>
            </w:r>
            <w:r w:rsidR="007315A3" w:rsidRPr="00193F47">
              <w:rPr>
                <w:rStyle w:val="FontStyle43"/>
                <w:rFonts w:ascii="Times New Roman" w:hAnsi="Times New Roman" w:cs="Times New Roman"/>
                <w:b w:val="0"/>
              </w:rPr>
              <w:t>а</w:t>
            </w:r>
            <w:r w:rsidR="009539ED" w:rsidRPr="00193F47">
              <w:rPr>
                <w:rStyle w:val="FontStyle43"/>
                <w:rFonts w:ascii="Times New Roman" w:hAnsi="Times New Roman" w:cs="Times New Roman"/>
                <w:b w:val="0"/>
              </w:rPr>
              <w:t>;</w:t>
            </w:r>
          </w:p>
          <w:p w:rsidR="007315A3" w:rsidRPr="00193F47" w:rsidRDefault="007C447F" w:rsidP="009F02F8">
            <w:pPr>
              <w:pStyle w:val="a3"/>
              <w:ind w:left="51" w:hanging="51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в)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н</w:t>
            </w:r>
            <w:r w:rsidR="007315A3" w:rsidRPr="00193F47">
              <w:rPr>
                <w:rStyle w:val="FontStyle43"/>
                <w:rFonts w:ascii="Times New Roman" w:hAnsi="Times New Roman" w:cs="Times New Roman"/>
                <w:b w:val="0"/>
              </w:rPr>
              <w:t>е всегда, только при заданных условиях</w:t>
            </w:r>
            <w:r w:rsidR="009539ED" w:rsidRPr="00193F47">
              <w:rPr>
                <w:rStyle w:val="FontStyle43"/>
                <w:rFonts w:ascii="Times New Roman" w:hAnsi="Times New Roman" w:cs="Times New Roman"/>
                <w:b w:val="0"/>
              </w:rPr>
              <w:t>;</w:t>
            </w:r>
          </w:p>
          <w:p w:rsidR="007315A3" w:rsidRPr="00193F47" w:rsidRDefault="007C447F" w:rsidP="009F02F8">
            <w:pPr>
              <w:pStyle w:val="a3"/>
              <w:ind w:left="51" w:hanging="51"/>
              <w:jc w:val="both"/>
              <w:rPr>
                <w:rStyle w:val="FontStyle44"/>
                <w:rFonts w:ascii="Times New Roman" w:hAnsi="Times New Roman" w:cs="Times New Roman"/>
                <w:bCs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г)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т</w:t>
            </w:r>
            <w:r w:rsidR="007315A3" w:rsidRPr="00193F47">
              <w:rPr>
                <w:rStyle w:val="FontStyle43"/>
                <w:rFonts w:ascii="Times New Roman" w:hAnsi="Times New Roman" w:cs="Times New Roman"/>
                <w:b w:val="0"/>
              </w:rPr>
              <w:t>ребуется дополнительная информация</w:t>
            </w:r>
            <w:r w:rsidR="009539ED" w:rsidRPr="00193F47">
              <w:rPr>
                <w:rStyle w:val="FontStyle43"/>
                <w:rFonts w:ascii="Times New Roman" w:hAnsi="Times New Roman" w:cs="Times New Roman"/>
                <w:b w:val="0"/>
              </w:rPr>
              <w:t>.</w:t>
            </w:r>
          </w:p>
        </w:tc>
        <w:tc>
          <w:tcPr>
            <w:tcW w:w="1364" w:type="dxa"/>
          </w:tcPr>
          <w:p w:rsidR="007315A3" w:rsidRPr="00193F47" w:rsidRDefault="007315A3" w:rsidP="002B40FD">
            <w:pPr>
              <w:pStyle w:val="a3"/>
              <w:jc w:val="center"/>
              <w:rPr>
                <w:rStyle w:val="FontStyle44"/>
                <w:rFonts w:ascii="Times New Roman" w:hAnsi="Times New Roman" w:cs="Times New Roman"/>
                <w:b/>
              </w:rPr>
            </w:pPr>
            <w:r w:rsidRPr="00193F47">
              <w:rPr>
                <w:rStyle w:val="FontStyle44"/>
                <w:rFonts w:ascii="Times New Roman" w:hAnsi="Times New Roman" w:cs="Times New Roman"/>
                <w:b/>
              </w:rPr>
              <w:t>1 балл</w:t>
            </w:r>
          </w:p>
        </w:tc>
      </w:tr>
      <w:tr w:rsidR="007315A3" w:rsidRPr="00193F47" w:rsidTr="002B40FD">
        <w:tc>
          <w:tcPr>
            <w:tcW w:w="1225" w:type="dxa"/>
            <w:vMerge/>
          </w:tcPr>
          <w:p w:rsidR="007315A3" w:rsidRPr="00193F47" w:rsidRDefault="007315A3" w:rsidP="002B40FD">
            <w:pPr>
              <w:pStyle w:val="a3"/>
              <w:jc w:val="center"/>
              <w:rPr>
                <w:rStyle w:val="FontStyle44"/>
                <w:rFonts w:ascii="Times New Roman" w:hAnsi="Times New Roman" w:cs="Times New Roman"/>
                <w:b/>
              </w:rPr>
            </w:pPr>
          </w:p>
        </w:tc>
        <w:tc>
          <w:tcPr>
            <w:tcW w:w="7266" w:type="dxa"/>
          </w:tcPr>
          <w:p w:rsidR="007315A3" w:rsidRPr="00193F47" w:rsidRDefault="007315A3" w:rsidP="009F02F8">
            <w:pPr>
              <w:pStyle w:val="a3"/>
              <w:ind w:left="51" w:hanging="51"/>
              <w:jc w:val="both"/>
              <w:rPr>
                <w:rStyle w:val="FontStyle43"/>
                <w:rFonts w:ascii="Times New Roman" w:hAnsi="Times New Roman" w:cs="Times New Roman"/>
              </w:rPr>
            </w:pPr>
            <w:r w:rsidRPr="00193F47">
              <w:rPr>
                <w:rStyle w:val="FontStyle43"/>
                <w:rFonts w:ascii="Times New Roman" w:hAnsi="Times New Roman" w:cs="Times New Roman"/>
              </w:rPr>
              <w:t>4</w:t>
            </w:r>
            <w:r w:rsidR="007C447F">
              <w:rPr>
                <w:rStyle w:val="FontStyle43"/>
                <w:rFonts w:ascii="Times New Roman" w:hAnsi="Times New Roman" w:cs="Times New Roman"/>
              </w:rPr>
              <w:t xml:space="preserve">. </w:t>
            </w:r>
            <w:r w:rsidRPr="00193F47">
              <w:rPr>
                <w:rStyle w:val="FontStyle43"/>
                <w:rFonts w:ascii="Times New Roman" w:hAnsi="Times New Roman" w:cs="Times New Roman"/>
              </w:rPr>
              <w:t>Операции третьего типа итог баланса:</w:t>
            </w:r>
          </w:p>
          <w:p w:rsidR="007315A3" w:rsidRPr="00193F47" w:rsidRDefault="007C447F" w:rsidP="009F02F8">
            <w:pPr>
              <w:pStyle w:val="a3"/>
              <w:ind w:left="51" w:hanging="51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а)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у</w:t>
            </w:r>
            <w:r w:rsidR="007315A3" w:rsidRPr="00193F47">
              <w:rPr>
                <w:rStyle w:val="FontStyle43"/>
                <w:rFonts w:ascii="Times New Roman" w:hAnsi="Times New Roman" w:cs="Times New Roman"/>
                <w:b w:val="0"/>
              </w:rPr>
              <w:t>величивают</w:t>
            </w:r>
            <w:r w:rsidR="009539ED" w:rsidRPr="00193F47">
              <w:rPr>
                <w:rStyle w:val="FontStyle43"/>
                <w:rFonts w:ascii="Times New Roman" w:hAnsi="Times New Roman" w:cs="Times New Roman"/>
                <w:b w:val="0"/>
              </w:rPr>
              <w:t>;</w:t>
            </w:r>
          </w:p>
          <w:p w:rsidR="007315A3" w:rsidRPr="00193F47" w:rsidRDefault="007C447F" w:rsidP="009F02F8">
            <w:pPr>
              <w:pStyle w:val="a3"/>
              <w:ind w:left="51" w:hanging="51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б)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у</w:t>
            </w:r>
            <w:r w:rsidR="007315A3" w:rsidRPr="00193F47">
              <w:rPr>
                <w:rStyle w:val="FontStyle43"/>
                <w:rFonts w:ascii="Times New Roman" w:hAnsi="Times New Roman" w:cs="Times New Roman"/>
                <w:b w:val="0"/>
              </w:rPr>
              <w:t>меньшают</w:t>
            </w:r>
            <w:r w:rsidR="009539ED" w:rsidRPr="00193F47">
              <w:rPr>
                <w:rStyle w:val="FontStyle43"/>
                <w:rFonts w:ascii="Times New Roman" w:hAnsi="Times New Roman" w:cs="Times New Roman"/>
                <w:b w:val="0"/>
              </w:rPr>
              <w:t>;</w:t>
            </w:r>
          </w:p>
          <w:p w:rsidR="007315A3" w:rsidRPr="00193F47" w:rsidRDefault="007C447F" w:rsidP="009F02F8">
            <w:pPr>
              <w:pStyle w:val="a3"/>
              <w:ind w:left="51" w:hanging="51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в)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н</w:t>
            </w:r>
            <w:r w:rsidR="007315A3" w:rsidRPr="00193F47">
              <w:rPr>
                <w:rStyle w:val="FontStyle43"/>
                <w:rFonts w:ascii="Times New Roman" w:hAnsi="Times New Roman" w:cs="Times New Roman"/>
                <w:b w:val="0"/>
              </w:rPr>
              <w:t>е изменяют</w:t>
            </w:r>
            <w:r w:rsidR="009539ED" w:rsidRPr="00193F47">
              <w:rPr>
                <w:rStyle w:val="FontStyle43"/>
                <w:rFonts w:ascii="Times New Roman" w:hAnsi="Times New Roman" w:cs="Times New Roman"/>
                <w:b w:val="0"/>
              </w:rPr>
              <w:t>;</w:t>
            </w:r>
          </w:p>
          <w:p w:rsidR="007315A3" w:rsidRPr="00193F47" w:rsidRDefault="007C447F" w:rsidP="009F02F8">
            <w:pPr>
              <w:pStyle w:val="a3"/>
              <w:ind w:left="51" w:hanging="51"/>
              <w:jc w:val="both"/>
              <w:rPr>
                <w:rStyle w:val="FontStyle44"/>
                <w:rFonts w:ascii="Times New Roman" w:hAnsi="Times New Roman" w:cs="Times New Roman"/>
                <w:bCs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г)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у</w:t>
            </w:r>
            <w:r w:rsidR="007315A3" w:rsidRPr="00193F47">
              <w:rPr>
                <w:rStyle w:val="FontStyle43"/>
                <w:rFonts w:ascii="Times New Roman" w:hAnsi="Times New Roman" w:cs="Times New Roman"/>
                <w:b w:val="0"/>
              </w:rPr>
              <w:t>величивается итог пассива</w:t>
            </w:r>
            <w:r w:rsidR="009539ED" w:rsidRPr="00193F47">
              <w:rPr>
                <w:rStyle w:val="FontStyle43"/>
                <w:rFonts w:ascii="Times New Roman" w:hAnsi="Times New Roman" w:cs="Times New Roman"/>
                <w:b w:val="0"/>
              </w:rPr>
              <w:t>.</w:t>
            </w:r>
          </w:p>
        </w:tc>
        <w:tc>
          <w:tcPr>
            <w:tcW w:w="1364" w:type="dxa"/>
          </w:tcPr>
          <w:p w:rsidR="007315A3" w:rsidRPr="00193F47" w:rsidRDefault="007315A3" w:rsidP="002B40FD">
            <w:pPr>
              <w:pStyle w:val="a3"/>
              <w:jc w:val="center"/>
              <w:rPr>
                <w:rStyle w:val="FontStyle44"/>
                <w:rFonts w:ascii="Times New Roman" w:hAnsi="Times New Roman" w:cs="Times New Roman"/>
                <w:b/>
              </w:rPr>
            </w:pPr>
            <w:r w:rsidRPr="00193F47">
              <w:rPr>
                <w:rStyle w:val="FontStyle44"/>
                <w:rFonts w:ascii="Times New Roman" w:hAnsi="Times New Roman" w:cs="Times New Roman"/>
                <w:b/>
              </w:rPr>
              <w:t>1 балл</w:t>
            </w:r>
          </w:p>
        </w:tc>
      </w:tr>
      <w:tr w:rsidR="007315A3" w:rsidRPr="00193F47" w:rsidTr="002B40FD">
        <w:tc>
          <w:tcPr>
            <w:tcW w:w="1225" w:type="dxa"/>
            <w:vMerge/>
          </w:tcPr>
          <w:p w:rsidR="007315A3" w:rsidRPr="00193F47" w:rsidRDefault="007315A3" w:rsidP="002B40FD">
            <w:pPr>
              <w:pStyle w:val="a3"/>
              <w:jc w:val="center"/>
              <w:rPr>
                <w:rStyle w:val="FontStyle44"/>
                <w:rFonts w:ascii="Times New Roman" w:hAnsi="Times New Roman" w:cs="Times New Roman"/>
                <w:b/>
              </w:rPr>
            </w:pPr>
          </w:p>
        </w:tc>
        <w:tc>
          <w:tcPr>
            <w:tcW w:w="7266" w:type="dxa"/>
          </w:tcPr>
          <w:p w:rsidR="007315A3" w:rsidRPr="00193F47" w:rsidRDefault="007C447F" w:rsidP="009F02F8">
            <w:pPr>
              <w:pStyle w:val="a3"/>
              <w:ind w:left="51" w:hanging="51"/>
              <w:jc w:val="both"/>
              <w:rPr>
                <w:rStyle w:val="FontStyle43"/>
                <w:rFonts w:ascii="Times New Roman" w:hAnsi="Times New Roman" w:cs="Times New Roman"/>
              </w:rPr>
            </w:pPr>
            <w:r>
              <w:rPr>
                <w:rStyle w:val="FontStyle43"/>
                <w:rFonts w:ascii="Times New Roman" w:hAnsi="Times New Roman" w:cs="Times New Roman"/>
              </w:rPr>
              <w:t xml:space="preserve">5. </w:t>
            </w:r>
            <w:r w:rsidR="007315A3" w:rsidRPr="00193F47">
              <w:rPr>
                <w:rStyle w:val="FontStyle43"/>
                <w:rFonts w:ascii="Times New Roman" w:hAnsi="Times New Roman" w:cs="Times New Roman"/>
              </w:rPr>
              <w:t>Открыть счет - это значит:</w:t>
            </w:r>
          </w:p>
          <w:p w:rsidR="007315A3" w:rsidRPr="00193F47" w:rsidRDefault="007C447F" w:rsidP="009F02F8">
            <w:pPr>
              <w:pStyle w:val="a3"/>
              <w:ind w:left="51" w:hanging="51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а)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д</w:t>
            </w:r>
            <w:r w:rsidR="007315A3" w:rsidRPr="00193F47">
              <w:rPr>
                <w:rStyle w:val="FontStyle43"/>
                <w:rFonts w:ascii="Times New Roman" w:hAnsi="Times New Roman" w:cs="Times New Roman"/>
                <w:b w:val="0"/>
              </w:rPr>
              <w:t>ать ему название, записать о</w:t>
            </w:r>
            <w:r w:rsidR="009539ED" w:rsidRPr="00193F47">
              <w:rPr>
                <w:rStyle w:val="FontStyle43"/>
                <w:rFonts w:ascii="Times New Roman" w:hAnsi="Times New Roman" w:cs="Times New Roman"/>
                <w:b w:val="0"/>
              </w:rPr>
              <w:t>бороты, вывести конечное сальдо;</w:t>
            </w:r>
          </w:p>
          <w:p w:rsidR="007315A3" w:rsidRPr="00193F47" w:rsidRDefault="007C447F" w:rsidP="009F02F8">
            <w:pPr>
              <w:pStyle w:val="a3"/>
              <w:ind w:left="51" w:hanging="51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б)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д</w:t>
            </w:r>
            <w:r w:rsidR="007315A3" w:rsidRPr="00193F47">
              <w:rPr>
                <w:rStyle w:val="FontStyle43"/>
                <w:rFonts w:ascii="Times New Roman" w:hAnsi="Times New Roman" w:cs="Times New Roman"/>
                <w:b w:val="0"/>
              </w:rPr>
              <w:t>ать ему название, записать начальное сальдо, обороты и вывести конеч</w:t>
            </w:r>
            <w:r w:rsidR="009539ED" w:rsidRPr="00193F47">
              <w:rPr>
                <w:rStyle w:val="FontStyle43"/>
                <w:rFonts w:ascii="Times New Roman" w:hAnsi="Times New Roman" w:cs="Times New Roman"/>
                <w:b w:val="0"/>
              </w:rPr>
              <w:t>ное сальдо;</w:t>
            </w:r>
          </w:p>
          <w:p w:rsidR="007315A3" w:rsidRPr="00193F47" w:rsidRDefault="007C447F" w:rsidP="009F02F8">
            <w:pPr>
              <w:pStyle w:val="a3"/>
              <w:ind w:left="51" w:hanging="51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в)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д</w:t>
            </w:r>
            <w:r w:rsidR="007315A3" w:rsidRPr="00193F47">
              <w:rPr>
                <w:rStyle w:val="FontStyle43"/>
                <w:rFonts w:ascii="Times New Roman" w:hAnsi="Times New Roman" w:cs="Times New Roman"/>
                <w:b w:val="0"/>
              </w:rPr>
              <w:t xml:space="preserve">ать ему название, проставить код согласно плану счетов и записать </w:t>
            </w:r>
            <w:r w:rsidR="009539ED" w:rsidRPr="00193F47">
              <w:rPr>
                <w:rStyle w:val="FontStyle43"/>
                <w:rFonts w:ascii="Times New Roman" w:hAnsi="Times New Roman" w:cs="Times New Roman"/>
                <w:b w:val="0"/>
              </w:rPr>
              <w:t>начальное сальдо, если оно есть;</w:t>
            </w:r>
          </w:p>
          <w:p w:rsidR="007315A3" w:rsidRPr="00193F47" w:rsidRDefault="007C447F" w:rsidP="009F02F8">
            <w:pPr>
              <w:pStyle w:val="a3"/>
              <w:ind w:left="51" w:hanging="51"/>
              <w:jc w:val="both"/>
              <w:rPr>
                <w:rStyle w:val="FontStyle44"/>
                <w:rFonts w:ascii="Times New Roman" w:hAnsi="Times New Roman" w:cs="Times New Roman"/>
                <w:bCs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г)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д</w:t>
            </w:r>
            <w:r w:rsidR="007315A3" w:rsidRPr="00193F47">
              <w:rPr>
                <w:rStyle w:val="FontStyle43"/>
                <w:rFonts w:ascii="Times New Roman" w:hAnsi="Times New Roman" w:cs="Times New Roman"/>
                <w:b w:val="0"/>
              </w:rPr>
              <w:t>ать ему название, обозначить стороны, записать начальное сальдо, если оно есть.</w:t>
            </w:r>
          </w:p>
        </w:tc>
        <w:tc>
          <w:tcPr>
            <w:tcW w:w="1364" w:type="dxa"/>
          </w:tcPr>
          <w:p w:rsidR="007315A3" w:rsidRPr="00193F47" w:rsidRDefault="007315A3" w:rsidP="002B40FD">
            <w:pPr>
              <w:pStyle w:val="a3"/>
              <w:jc w:val="center"/>
              <w:rPr>
                <w:rStyle w:val="FontStyle44"/>
                <w:rFonts w:ascii="Times New Roman" w:hAnsi="Times New Roman" w:cs="Times New Roman"/>
                <w:b/>
              </w:rPr>
            </w:pPr>
            <w:r w:rsidRPr="00193F47">
              <w:rPr>
                <w:rStyle w:val="FontStyle44"/>
                <w:rFonts w:ascii="Times New Roman" w:hAnsi="Times New Roman" w:cs="Times New Roman"/>
                <w:b/>
              </w:rPr>
              <w:t>1 балл</w:t>
            </w:r>
          </w:p>
        </w:tc>
      </w:tr>
      <w:tr w:rsidR="007315A3" w:rsidRPr="00193F47" w:rsidTr="002B40FD">
        <w:tc>
          <w:tcPr>
            <w:tcW w:w="1225" w:type="dxa"/>
            <w:vMerge/>
          </w:tcPr>
          <w:p w:rsidR="007315A3" w:rsidRPr="00193F47" w:rsidRDefault="007315A3" w:rsidP="002B40FD">
            <w:pPr>
              <w:pStyle w:val="a3"/>
              <w:jc w:val="center"/>
              <w:rPr>
                <w:rStyle w:val="FontStyle44"/>
                <w:rFonts w:ascii="Times New Roman" w:hAnsi="Times New Roman" w:cs="Times New Roman"/>
                <w:b/>
              </w:rPr>
            </w:pPr>
          </w:p>
        </w:tc>
        <w:tc>
          <w:tcPr>
            <w:tcW w:w="7266" w:type="dxa"/>
          </w:tcPr>
          <w:p w:rsidR="007315A3" w:rsidRPr="00193F47" w:rsidRDefault="007C447F" w:rsidP="009F02F8">
            <w:pPr>
              <w:pStyle w:val="a3"/>
              <w:ind w:left="51" w:hanging="51"/>
              <w:jc w:val="both"/>
              <w:rPr>
                <w:rStyle w:val="FontStyle43"/>
                <w:rFonts w:ascii="Times New Roman" w:hAnsi="Times New Roman" w:cs="Times New Roman"/>
              </w:rPr>
            </w:pPr>
            <w:r>
              <w:rPr>
                <w:rStyle w:val="FontStyle43"/>
                <w:rFonts w:ascii="Times New Roman" w:hAnsi="Times New Roman" w:cs="Times New Roman"/>
              </w:rPr>
              <w:t xml:space="preserve">6. </w:t>
            </w:r>
            <w:r w:rsidR="007315A3" w:rsidRPr="00193F47">
              <w:rPr>
                <w:rStyle w:val="FontStyle43"/>
                <w:rFonts w:ascii="Times New Roman" w:hAnsi="Times New Roman" w:cs="Times New Roman"/>
              </w:rPr>
              <w:t>В оборотной ведомости по счетам синтетического учета равенство второй пары итога вытекает:</w:t>
            </w:r>
          </w:p>
          <w:p w:rsidR="007315A3" w:rsidRPr="00193F47" w:rsidRDefault="007C447F" w:rsidP="009F02F8">
            <w:pPr>
              <w:pStyle w:val="a3"/>
              <w:ind w:left="51" w:hanging="51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а)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и</w:t>
            </w:r>
            <w:r w:rsidR="009539ED" w:rsidRPr="00193F47">
              <w:rPr>
                <w:rStyle w:val="FontStyle43"/>
                <w:rFonts w:ascii="Times New Roman" w:hAnsi="Times New Roman" w:cs="Times New Roman"/>
                <w:b w:val="0"/>
              </w:rPr>
              <w:t>з баланса;</w:t>
            </w:r>
          </w:p>
          <w:p w:rsidR="007315A3" w:rsidRPr="00193F47" w:rsidRDefault="007C447F" w:rsidP="009F02F8">
            <w:pPr>
              <w:pStyle w:val="a3"/>
              <w:ind w:left="51" w:hanging="51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б)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и</w:t>
            </w:r>
            <w:r w:rsidR="009539ED" w:rsidRPr="00193F47">
              <w:rPr>
                <w:rStyle w:val="FontStyle43"/>
                <w:rFonts w:ascii="Times New Roman" w:hAnsi="Times New Roman" w:cs="Times New Roman"/>
                <w:b w:val="0"/>
              </w:rPr>
              <w:t>з принципа двойной записи;</w:t>
            </w:r>
          </w:p>
          <w:p w:rsidR="007315A3" w:rsidRPr="00193F47" w:rsidRDefault="007C447F" w:rsidP="009F02F8">
            <w:pPr>
              <w:pStyle w:val="a3"/>
              <w:ind w:left="51" w:hanging="51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в)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и</w:t>
            </w:r>
            <w:r w:rsidR="007315A3" w:rsidRPr="00193F47">
              <w:rPr>
                <w:rStyle w:val="FontStyle43"/>
                <w:rFonts w:ascii="Times New Roman" w:hAnsi="Times New Roman" w:cs="Times New Roman"/>
                <w:b w:val="0"/>
              </w:rPr>
              <w:t>з ба</w:t>
            </w:r>
            <w:r w:rsidR="009539ED" w:rsidRPr="00193F47">
              <w:rPr>
                <w:rStyle w:val="FontStyle43"/>
                <w:rFonts w:ascii="Times New Roman" w:hAnsi="Times New Roman" w:cs="Times New Roman"/>
                <w:b w:val="0"/>
              </w:rPr>
              <w:t>ланса и принципа двойной записи;</w:t>
            </w:r>
          </w:p>
          <w:p w:rsidR="007315A3" w:rsidRPr="00193F47" w:rsidRDefault="007C447F" w:rsidP="009F02F8">
            <w:pPr>
              <w:pStyle w:val="a3"/>
              <w:ind w:left="51" w:hanging="51"/>
              <w:jc w:val="both"/>
              <w:rPr>
                <w:rStyle w:val="FontStyle44"/>
                <w:rFonts w:ascii="Times New Roman" w:hAnsi="Times New Roman" w:cs="Times New Roman"/>
                <w:bCs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г)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и</w:t>
            </w:r>
            <w:r w:rsidR="007315A3" w:rsidRPr="00193F47">
              <w:rPr>
                <w:rStyle w:val="FontStyle43"/>
                <w:rFonts w:ascii="Times New Roman" w:hAnsi="Times New Roman" w:cs="Times New Roman"/>
                <w:b w:val="0"/>
              </w:rPr>
              <w:t>з равенства первой пары итогов.</w:t>
            </w:r>
          </w:p>
        </w:tc>
        <w:tc>
          <w:tcPr>
            <w:tcW w:w="1364" w:type="dxa"/>
          </w:tcPr>
          <w:p w:rsidR="007315A3" w:rsidRPr="00193F47" w:rsidRDefault="007315A3" w:rsidP="002B40FD">
            <w:pPr>
              <w:pStyle w:val="a3"/>
              <w:jc w:val="center"/>
              <w:rPr>
                <w:rStyle w:val="FontStyle44"/>
                <w:rFonts w:ascii="Times New Roman" w:hAnsi="Times New Roman" w:cs="Times New Roman"/>
                <w:b/>
              </w:rPr>
            </w:pPr>
            <w:r w:rsidRPr="00193F47">
              <w:rPr>
                <w:rStyle w:val="FontStyle44"/>
                <w:rFonts w:ascii="Times New Roman" w:hAnsi="Times New Roman" w:cs="Times New Roman"/>
                <w:b/>
              </w:rPr>
              <w:t>1 балл</w:t>
            </w:r>
          </w:p>
        </w:tc>
      </w:tr>
      <w:tr w:rsidR="007315A3" w:rsidRPr="00193F47" w:rsidTr="002B40FD">
        <w:tc>
          <w:tcPr>
            <w:tcW w:w="1225" w:type="dxa"/>
            <w:vAlign w:val="center"/>
          </w:tcPr>
          <w:p w:rsidR="007315A3" w:rsidRPr="00193F47" w:rsidRDefault="007315A3" w:rsidP="002B40FD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93F47"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7266" w:type="dxa"/>
          </w:tcPr>
          <w:p w:rsidR="007315A3" w:rsidRPr="00193F47" w:rsidRDefault="007315A3" w:rsidP="009F02F8">
            <w:pPr>
              <w:pStyle w:val="a3"/>
              <w:ind w:left="51" w:hanging="51"/>
              <w:jc w:val="both"/>
              <w:rPr>
                <w:rStyle w:val="FontStyle43"/>
                <w:rFonts w:ascii="Times New Roman" w:hAnsi="Times New Roman" w:cs="Times New Roman"/>
              </w:rPr>
            </w:pPr>
            <w:r w:rsidRPr="00193F47">
              <w:rPr>
                <w:rStyle w:val="FontStyle48"/>
                <w:rFonts w:ascii="Times New Roman" w:hAnsi="Times New Roman" w:cs="Times New Roman"/>
                <w:spacing w:val="0"/>
              </w:rPr>
              <w:t>7.</w:t>
            </w:r>
            <w:r w:rsidRPr="00193F47">
              <w:rPr>
                <w:rStyle w:val="FontStyle48"/>
                <w:rFonts w:ascii="Times New Roman" w:hAnsi="Times New Roman" w:cs="Times New Roman"/>
                <w:spacing w:val="0"/>
              </w:rPr>
              <w:tab/>
            </w:r>
            <w:r w:rsidRPr="00193F47">
              <w:rPr>
                <w:rStyle w:val="FontStyle43"/>
                <w:rFonts w:ascii="Times New Roman" w:hAnsi="Times New Roman" w:cs="Times New Roman"/>
              </w:rPr>
              <w:t>Составить корреспонденции счетов и определить тип балансовых изменений по следующим хозяйственным операциям:</w:t>
            </w:r>
          </w:p>
          <w:p w:rsidR="007315A3" w:rsidRPr="00193F47" w:rsidRDefault="007315A3" w:rsidP="009F02F8">
            <w:pPr>
              <w:pStyle w:val="a3"/>
              <w:ind w:left="51" w:hanging="51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193F47">
              <w:rPr>
                <w:rStyle w:val="FontStyle43"/>
                <w:rFonts w:ascii="Times New Roman" w:hAnsi="Times New Roman" w:cs="Times New Roman"/>
                <w:b w:val="0"/>
              </w:rPr>
              <w:t>7.1. удержан из заработной платы рабочих подоходный налог в пользу бюджета в сумме 62</w:t>
            </w:r>
            <w:r w:rsidR="00DA1BE9" w:rsidRPr="00193F47">
              <w:rPr>
                <w:rStyle w:val="FontStyle43"/>
                <w:rFonts w:ascii="Times New Roman" w:hAnsi="Times New Roman" w:cs="Times New Roman"/>
                <w:b w:val="0"/>
              </w:rPr>
              <w:t>,20</w:t>
            </w:r>
            <w:r w:rsidRPr="00193F47">
              <w:rPr>
                <w:rStyle w:val="FontStyle43"/>
                <w:rFonts w:ascii="Times New Roman" w:hAnsi="Times New Roman" w:cs="Times New Roman"/>
                <w:b w:val="0"/>
              </w:rPr>
              <w:t xml:space="preserve"> руб.;</w:t>
            </w:r>
          </w:p>
          <w:p w:rsidR="007315A3" w:rsidRPr="00193F47" w:rsidRDefault="007315A3" w:rsidP="009F02F8">
            <w:pPr>
              <w:pStyle w:val="a3"/>
              <w:ind w:left="51" w:hanging="51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193F47">
              <w:rPr>
                <w:rStyle w:val="FontStyle43"/>
                <w:rFonts w:ascii="Times New Roman" w:hAnsi="Times New Roman" w:cs="Times New Roman"/>
                <w:b w:val="0"/>
              </w:rPr>
              <w:t>7.2. н</w:t>
            </w:r>
            <w:r w:rsidR="009539ED" w:rsidRPr="00193F47">
              <w:rPr>
                <w:rStyle w:val="FontStyle43"/>
                <w:rFonts w:ascii="Times New Roman" w:hAnsi="Times New Roman" w:cs="Times New Roman"/>
                <w:b w:val="0"/>
              </w:rPr>
              <w:t>аправлена часть резервного капитала</w:t>
            </w:r>
            <w:r w:rsidRPr="00193F47">
              <w:rPr>
                <w:rStyle w:val="FontStyle43"/>
                <w:rFonts w:ascii="Times New Roman" w:hAnsi="Times New Roman" w:cs="Times New Roman"/>
                <w:b w:val="0"/>
              </w:rPr>
              <w:t xml:space="preserve"> на пополнение уставно</w:t>
            </w:r>
            <w:r w:rsidR="009539ED" w:rsidRPr="00193F47">
              <w:rPr>
                <w:rStyle w:val="FontStyle43"/>
                <w:rFonts w:ascii="Times New Roman" w:hAnsi="Times New Roman" w:cs="Times New Roman"/>
                <w:b w:val="0"/>
              </w:rPr>
              <w:t>го капитала</w:t>
            </w:r>
            <w:r w:rsidR="00DA1BE9" w:rsidRPr="00193F47">
              <w:rPr>
                <w:rStyle w:val="FontStyle43"/>
                <w:rFonts w:ascii="Times New Roman" w:hAnsi="Times New Roman" w:cs="Times New Roman"/>
                <w:b w:val="0"/>
              </w:rPr>
              <w:t xml:space="preserve"> в сумме 2</w:t>
            </w:r>
            <w:r w:rsidRPr="00193F47">
              <w:rPr>
                <w:rStyle w:val="FontStyle43"/>
                <w:rFonts w:ascii="Times New Roman" w:hAnsi="Times New Roman" w:cs="Times New Roman"/>
                <w:b w:val="0"/>
              </w:rPr>
              <w:t>40</w:t>
            </w:r>
            <w:r w:rsidR="00DA1BE9" w:rsidRPr="00193F47">
              <w:rPr>
                <w:rStyle w:val="FontStyle43"/>
                <w:rFonts w:ascii="Times New Roman" w:hAnsi="Times New Roman" w:cs="Times New Roman"/>
                <w:b w:val="0"/>
              </w:rPr>
              <w:t>,00</w:t>
            </w:r>
            <w:r w:rsidRPr="00193F47">
              <w:rPr>
                <w:rStyle w:val="FontStyle43"/>
                <w:rFonts w:ascii="Times New Roman" w:hAnsi="Times New Roman" w:cs="Times New Roman"/>
                <w:b w:val="0"/>
              </w:rPr>
              <w:t xml:space="preserve"> руб.</w:t>
            </w:r>
          </w:p>
          <w:p w:rsidR="00193F47" w:rsidRPr="00193F47" w:rsidRDefault="00193F47" w:rsidP="009F02F8">
            <w:pPr>
              <w:pStyle w:val="a3"/>
              <w:ind w:left="51" w:hanging="51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193F47">
              <w:rPr>
                <w:rStyle w:val="FontStyle43"/>
                <w:rFonts w:ascii="Times New Roman" w:hAnsi="Times New Roman" w:cs="Times New Roman"/>
                <w:b w:val="0"/>
              </w:rPr>
              <w:t>7.3. выдана из кассы заработная плата рабочим организации в сумме 34</w:t>
            </w:r>
            <w:r w:rsidR="0007398C">
              <w:rPr>
                <w:rStyle w:val="FontStyle43"/>
                <w:rFonts w:ascii="Times New Roman" w:hAnsi="Times New Roman" w:cs="Times New Roman"/>
                <w:b w:val="0"/>
              </w:rPr>
              <w:t> </w:t>
            </w:r>
            <w:r w:rsidRPr="00193F47">
              <w:rPr>
                <w:rStyle w:val="FontStyle43"/>
                <w:rFonts w:ascii="Times New Roman" w:hAnsi="Times New Roman" w:cs="Times New Roman"/>
                <w:b w:val="0"/>
              </w:rPr>
              <w:t>700</w:t>
            </w:r>
            <w:r w:rsidR="0007398C">
              <w:rPr>
                <w:rStyle w:val="FontStyle43"/>
                <w:rFonts w:ascii="Times New Roman" w:hAnsi="Times New Roman" w:cs="Times New Roman"/>
                <w:b w:val="0"/>
              </w:rPr>
              <w:t>,00</w:t>
            </w:r>
            <w:r w:rsidRPr="00193F47">
              <w:rPr>
                <w:rStyle w:val="FontStyle43"/>
                <w:rFonts w:ascii="Times New Roman" w:hAnsi="Times New Roman" w:cs="Times New Roman"/>
                <w:b w:val="0"/>
              </w:rPr>
              <w:t xml:space="preserve"> руб.</w:t>
            </w:r>
          </w:p>
          <w:p w:rsidR="00193F47" w:rsidRPr="00193F47" w:rsidRDefault="00193F47" w:rsidP="00193F47">
            <w:pPr>
              <w:pStyle w:val="a3"/>
              <w:ind w:left="51" w:hanging="51"/>
              <w:jc w:val="both"/>
              <w:rPr>
                <w:rStyle w:val="FontStyle44"/>
                <w:rFonts w:ascii="Times New Roman" w:hAnsi="Times New Roman" w:cs="Times New Roman"/>
                <w:bCs/>
              </w:rPr>
            </w:pPr>
            <w:r w:rsidRPr="00193F47">
              <w:rPr>
                <w:rStyle w:val="FontStyle43"/>
                <w:rFonts w:ascii="Times New Roman" w:hAnsi="Times New Roman" w:cs="Times New Roman"/>
                <w:b w:val="0"/>
              </w:rPr>
              <w:t xml:space="preserve">7.4. с расчетного счета погашена задолженность бюджету по </w:t>
            </w:r>
            <w:r w:rsidRPr="00193F47">
              <w:rPr>
                <w:rStyle w:val="FontStyle43"/>
                <w:rFonts w:ascii="Times New Roman" w:hAnsi="Times New Roman" w:cs="Times New Roman"/>
                <w:b w:val="0"/>
              </w:rPr>
              <w:lastRenderedPageBreak/>
              <w:t>налогам и сборам на сумму 436</w:t>
            </w:r>
            <w:r w:rsidR="0007398C">
              <w:rPr>
                <w:rStyle w:val="FontStyle43"/>
                <w:rFonts w:ascii="Times New Roman" w:hAnsi="Times New Roman" w:cs="Times New Roman"/>
                <w:b w:val="0"/>
              </w:rPr>
              <w:t>,00</w:t>
            </w:r>
            <w:r w:rsidRPr="00193F47">
              <w:rPr>
                <w:rStyle w:val="FontStyle43"/>
                <w:rFonts w:ascii="Times New Roman" w:hAnsi="Times New Roman" w:cs="Times New Roman"/>
                <w:b w:val="0"/>
              </w:rPr>
              <w:t xml:space="preserve"> руб.</w:t>
            </w:r>
          </w:p>
        </w:tc>
        <w:tc>
          <w:tcPr>
            <w:tcW w:w="1364" w:type="dxa"/>
          </w:tcPr>
          <w:p w:rsidR="007315A3" w:rsidRPr="00193F47" w:rsidRDefault="00193F47" w:rsidP="002B40FD">
            <w:pPr>
              <w:pStyle w:val="a3"/>
              <w:jc w:val="center"/>
              <w:rPr>
                <w:rStyle w:val="FontStyle44"/>
                <w:rFonts w:ascii="Times New Roman" w:hAnsi="Times New Roman" w:cs="Times New Roman"/>
                <w:b/>
              </w:rPr>
            </w:pPr>
            <w:r w:rsidRPr="00193F47">
              <w:rPr>
                <w:rStyle w:val="FontStyle44"/>
                <w:rFonts w:ascii="Times New Roman" w:hAnsi="Times New Roman" w:cs="Times New Roman"/>
                <w:b/>
              </w:rPr>
              <w:lastRenderedPageBreak/>
              <w:t>4</w:t>
            </w:r>
            <w:r w:rsidR="007315A3" w:rsidRPr="00193F47">
              <w:rPr>
                <w:rStyle w:val="FontStyle44"/>
                <w:rFonts w:ascii="Times New Roman" w:hAnsi="Times New Roman" w:cs="Times New Roman"/>
                <w:b/>
              </w:rPr>
              <w:t xml:space="preserve"> балла</w:t>
            </w:r>
          </w:p>
        </w:tc>
      </w:tr>
    </w:tbl>
    <w:p w:rsidR="007C447F" w:rsidRPr="00193F47" w:rsidRDefault="007C447F" w:rsidP="00666069">
      <w:pPr>
        <w:pStyle w:val="a3"/>
        <w:rPr>
          <w:rStyle w:val="FontStyle44"/>
          <w:rFonts w:ascii="Times New Roman" w:hAnsi="Times New Roman" w:cs="Times New Roman"/>
          <w:b/>
          <w:sz w:val="22"/>
          <w:szCs w:val="22"/>
        </w:rPr>
      </w:pPr>
    </w:p>
    <w:p w:rsidR="005D5CAD" w:rsidRPr="00193F47" w:rsidRDefault="005D5CAD" w:rsidP="009F02F8">
      <w:pPr>
        <w:pStyle w:val="a3"/>
        <w:rPr>
          <w:rStyle w:val="FontStyle43"/>
          <w:rFonts w:ascii="Times New Roman" w:hAnsi="Times New Roman" w:cs="Times New Roman"/>
          <w:spacing w:val="-10"/>
          <w:sz w:val="22"/>
          <w:szCs w:val="22"/>
        </w:rPr>
      </w:pPr>
    </w:p>
    <w:p w:rsidR="00347C13" w:rsidRPr="0007398C" w:rsidRDefault="00347C13" w:rsidP="00347C13">
      <w:pPr>
        <w:pStyle w:val="a3"/>
        <w:jc w:val="center"/>
        <w:rPr>
          <w:rStyle w:val="FontStyle43"/>
          <w:rFonts w:ascii="Times New Roman" w:hAnsi="Times New Roman" w:cs="Times New Roman"/>
          <w:spacing w:val="-10"/>
        </w:rPr>
      </w:pPr>
      <w:r w:rsidRPr="0007398C">
        <w:rPr>
          <w:rStyle w:val="FontStyle43"/>
          <w:rFonts w:ascii="Times New Roman" w:hAnsi="Times New Roman" w:cs="Times New Roman"/>
          <w:spacing w:val="-10"/>
        </w:rPr>
        <w:t>ВАРИАНТ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31"/>
        <w:gridCol w:w="7250"/>
        <w:gridCol w:w="1374"/>
      </w:tblGrid>
      <w:tr w:rsidR="000B575F" w:rsidRPr="0007398C" w:rsidTr="005D5CAD">
        <w:tc>
          <w:tcPr>
            <w:tcW w:w="1231" w:type="dxa"/>
          </w:tcPr>
          <w:p w:rsidR="000B575F" w:rsidRPr="0007398C" w:rsidRDefault="000B575F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  <w:r w:rsidRPr="0007398C">
              <w:rPr>
                <w:rStyle w:val="FontStyle43"/>
                <w:rFonts w:ascii="Times New Roman" w:hAnsi="Times New Roman" w:cs="Times New Roman"/>
              </w:rPr>
              <w:t>Уровень</w:t>
            </w:r>
          </w:p>
        </w:tc>
        <w:tc>
          <w:tcPr>
            <w:tcW w:w="7250" w:type="dxa"/>
          </w:tcPr>
          <w:p w:rsidR="000B575F" w:rsidRPr="0007398C" w:rsidRDefault="000B575F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  <w:r w:rsidRPr="0007398C">
              <w:rPr>
                <w:rStyle w:val="FontStyle43"/>
                <w:rFonts w:ascii="Times New Roman" w:hAnsi="Times New Roman" w:cs="Times New Roman"/>
              </w:rPr>
              <w:t>Задание</w:t>
            </w:r>
          </w:p>
        </w:tc>
        <w:tc>
          <w:tcPr>
            <w:tcW w:w="1374" w:type="dxa"/>
          </w:tcPr>
          <w:p w:rsidR="000B575F" w:rsidRPr="0007398C" w:rsidRDefault="000B575F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  <w:r w:rsidRPr="0007398C">
              <w:rPr>
                <w:rStyle w:val="FontStyle43"/>
                <w:rFonts w:ascii="Times New Roman" w:hAnsi="Times New Roman" w:cs="Times New Roman"/>
              </w:rPr>
              <w:t>Результат</w:t>
            </w:r>
          </w:p>
        </w:tc>
      </w:tr>
      <w:tr w:rsidR="005D5CAD" w:rsidRPr="0007398C" w:rsidTr="005D5CAD">
        <w:tc>
          <w:tcPr>
            <w:tcW w:w="1231" w:type="dxa"/>
          </w:tcPr>
          <w:p w:rsidR="005D5CAD" w:rsidRPr="0007398C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</w:p>
        </w:tc>
        <w:tc>
          <w:tcPr>
            <w:tcW w:w="7250" w:type="dxa"/>
          </w:tcPr>
          <w:p w:rsidR="005D5CAD" w:rsidRPr="0007398C" w:rsidRDefault="005D5CAD" w:rsidP="005D5CAD">
            <w:pPr>
              <w:pStyle w:val="a3"/>
              <w:rPr>
                <w:rStyle w:val="FontStyle43"/>
                <w:rFonts w:ascii="Times New Roman" w:hAnsi="Times New Roman" w:cs="Times New Roman"/>
              </w:rPr>
            </w:pPr>
            <w:r w:rsidRPr="0007398C">
              <w:rPr>
                <w:rStyle w:val="FontStyle43"/>
                <w:rFonts w:ascii="Times New Roman" w:hAnsi="Times New Roman" w:cs="Times New Roman"/>
              </w:rPr>
              <w:t>Выберите правильный вариант ответа:</w:t>
            </w:r>
          </w:p>
        </w:tc>
        <w:tc>
          <w:tcPr>
            <w:tcW w:w="1374" w:type="dxa"/>
          </w:tcPr>
          <w:p w:rsidR="005D5CAD" w:rsidRPr="0007398C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</w:p>
        </w:tc>
      </w:tr>
      <w:tr w:rsidR="005D5CAD" w:rsidRPr="0007398C" w:rsidTr="005D5CAD">
        <w:tc>
          <w:tcPr>
            <w:tcW w:w="1231" w:type="dxa"/>
            <w:vMerge w:val="restart"/>
          </w:tcPr>
          <w:p w:rsidR="005D5CAD" w:rsidRPr="0007398C" w:rsidRDefault="005D5CAD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07398C" w:rsidRDefault="005D5CAD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07398C" w:rsidRDefault="005D5CAD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07398C" w:rsidRDefault="005D5CAD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07398C" w:rsidRDefault="005D5CAD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07398C" w:rsidRDefault="005D5CAD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07398C" w:rsidRDefault="005D5CAD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07398C" w:rsidRDefault="005D5CAD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07398C" w:rsidRDefault="005D5CAD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07398C" w:rsidRDefault="005D5CAD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07398C" w:rsidRDefault="005D5CAD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07398C" w:rsidRDefault="005D5CAD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07398C" w:rsidRDefault="005D5CAD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07398C" w:rsidRDefault="005D5CAD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07398C" w:rsidRDefault="005D5CAD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07398C" w:rsidRDefault="005D5CAD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07398C" w:rsidRDefault="005D5CAD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07398C" w:rsidRDefault="005D5CAD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07398C" w:rsidRDefault="005D5CAD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07398C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  <w:r w:rsidRPr="0007398C"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7250" w:type="dxa"/>
          </w:tcPr>
          <w:p w:rsidR="005D5CAD" w:rsidRPr="0007398C" w:rsidRDefault="007C447F" w:rsidP="009F02F8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</w:rPr>
            </w:pPr>
            <w:r>
              <w:rPr>
                <w:rStyle w:val="FontStyle43"/>
                <w:rFonts w:ascii="Times New Roman" w:hAnsi="Times New Roman" w:cs="Times New Roman"/>
              </w:rPr>
              <w:t xml:space="preserve">1. </w:t>
            </w:r>
            <w:r w:rsidR="005D5CAD" w:rsidRPr="0007398C">
              <w:rPr>
                <w:rStyle w:val="FontStyle43"/>
                <w:rFonts w:ascii="Times New Roman" w:hAnsi="Times New Roman" w:cs="Times New Roman"/>
              </w:rPr>
              <w:t>К какому виду хозяйственных средств относятся сертификаты?</w:t>
            </w:r>
          </w:p>
          <w:p w:rsidR="005D5CAD" w:rsidRPr="0007398C" w:rsidRDefault="007C447F" w:rsidP="009F02F8">
            <w:pPr>
              <w:pStyle w:val="a3"/>
              <w:ind w:left="618" w:hanging="57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а)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д</w:t>
            </w:r>
            <w:r w:rsidR="005D5CAD" w:rsidRPr="0007398C">
              <w:rPr>
                <w:rStyle w:val="FontStyle43"/>
                <w:rFonts w:ascii="Times New Roman" w:hAnsi="Times New Roman" w:cs="Times New Roman"/>
                <w:b w:val="0"/>
              </w:rPr>
              <w:t>енежные средства;</w:t>
            </w:r>
            <w:r w:rsidR="005D5CAD" w:rsidRPr="0007398C">
              <w:rPr>
                <w:rStyle w:val="FontStyle43"/>
                <w:rFonts w:ascii="Times New Roman" w:hAnsi="Times New Roman" w:cs="Times New Roman"/>
                <w:b w:val="0"/>
              </w:rPr>
              <w:tab/>
            </w:r>
          </w:p>
          <w:p w:rsidR="005D5CAD" w:rsidRPr="0007398C" w:rsidRDefault="007C447F" w:rsidP="009F02F8">
            <w:pPr>
              <w:pStyle w:val="a3"/>
              <w:ind w:left="618" w:hanging="57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б)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д</w:t>
            </w:r>
            <w:r w:rsidR="005D5CAD" w:rsidRPr="0007398C">
              <w:rPr>
                <w:rStyle w:val="FontStyle43"/>
                <w:rFonts w:ascii="Times New Roman" w:hAnsi="Times New Roman" w:cs="Times New Roman"/>
                <w:b w:val="0"/>
              </w:rPr>
              <w:t>олгосрочные финансовые вложения;</w:t>
            </w:r>
          </w:p>
          <w:p w:rsidR="005D5CAD" w:rsidRPr="0007398C" w:rsidRDefault="007C447F" w:rsidP="009F02F8">
            <w:pPr>
              <w:pStyle w:val="a3"/>
              <w:ind w:left="618" w:hanging="57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в)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о</w:t>
            </w:r>
            <w:r w:rsidR="005D5CAD" w:rsidRPr="0007398C">
              <w:rPr>
                <w:rStyle w:val="FontStyle43"/>
                <w:rFonts w:ascii="Times New Roman" w:hAnsi="Times New Roman" w:cs="Times New Roman"/>
                <w:b w:val="0"/>
              </w:rPr>
              <w:t>боротные активы в сфере обращения;</w:t>
            </w:r>
            <w:r w:rsidR="005D5CAD" w:rsidRPr="0007398C">
              <w:rPr>
                <w:rStyle w:val="FontStyle43"/>
                <w:rFonts w:ascii="Times New Roman" w:hAnsi="Times New Roman" w:cs="Times New Roman"/>
                <w:b w:val="0"/>
              </w:rPr>
              <w:tab/>
            </w:r>
          </w:p>
          <w:p w:rsidR="005D5CAD" w:rsidRPr="0007398C" w:rsidRDefault="007C447F" w:rsidP="009F02F8">
            <w:pPr>
              <w:pStyle w:val="a3"/>
              <w:ind w:left="618" w:hanging="57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г)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н</w:t>
            </w:r>
            <w:r w:rsidR="005D5CAD" w:rsidRPr="0007398C">
              <w:rPr>
                <w:rStyle w:val="FontStyle43"/>
                <w:rFonts w:ascii="Times New Roman" w:hAnsi="Times New Roman" w:cs="Times New Roman"/>
                <w:b w:val="0"/>
              </w:rPr>
              <w:t>ематериальные активы.</w:t>
            </w:r>
          </w:p>
        </w:tc>
        <w:tc>
          <w:tcPr>
            <w:tcW w:w="1374" w:type="dxa"/>
          </w:tcPr>
          <w:p w:rsidR="005D5CAD" w:rsidRPr="0007398C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  <w:r w:rsidRPr="0007398C">
              <w:rPr>
                <w:rStyle w:val="FontStyle43"/>
                <w:rFonts w:ascii="Times New Roman" w:hAnsi="Times New Roman" w:cs="Times New Roman"/>
              </w:rPr>
              <w:t>1 балл</w:t>
            </w:r>
          </w:p>
        </w:tc>
      </w:tr>
      <w:tr w:rsidR="005D5CAD" w:rsidRPr="0007398C" w:rsidTr="005D5CAD">
        <w:tc>
          <w:tcPr>
            <w:tcW w:w="1231" w:type="dxa"/>
            <w:vMerge/>
          </w:tcPr>
          <w:p w:rsidR="005D5CAD" w:rsidRPr="0007398C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</w:p>
        </w:tc>
        <w:tc>
          <w:tcPr>
            <w:tcW w:w="7250" w:type="dxa"/>
          </w:tcPr>
          <w:p w:rsidR="005D5CAD" w:rsidRPr="0007398C" w:rsidRDefault="007C447F" w:rsidP="009F02F8">
            <w:pPr>
              <w:pStyle w:val="a3"/>
              <w:ind w:left="45" w:firstLine="142"/>
              <w:jc w:val="both"/>
              <w:rPr>
                <w:rStyle w:val="FontStyle43"/>
                <w:rFonts w:ascii="Times New Roman" w:hAnsi="Times New Roman" w:cs="Times New Roman"/>
              </w:rPr>
            </w:pPr>
            <w:r>
              <w:rPr>
                <w:rStyle w:val="FontStyle43"/>
                <w:rFonts w:ascii="Times New Roman" w:hAnsi="Times New Roman" w:cs="Times New Roman"/>
              </w:rPr>
              <w:t xml:space="preserve">2. </w:t>
            </w:r>
            <w:r w:rsidR="005D5CAD" w:rsidRPr="0007398C">
              <w:rPr>
                <w:rStyle w:val="FontStyle43"/>
                <w:rFonts w:ascii="Times New Roman" w:hAnsi="Times New Roman" w:cs="Times New Roman"/>
              </w:rPr>
              <w:t>К краткосрочным активам относятся:</w:t>
            </w:r>
          </w:p>
          <w:p w:rsidR="005D5CAD" w:rsidRPr="0007398C" w:rsidRDefault="007C447F" w:rsidP="009F02F8">
            <w:pPr>
              <w:pStyle w:val="a3"/>
              <w:ind w:left="45" w:firstLine="142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а)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з</w:t>
            </w:r>
            <w:r w:rsidR="005D5CAD" w:rsidRPr="0007398C">
              <w:rPr>
                <w:rStyle w:val="FontStyle43"/>
                <w:rFonts w:ascii="Times New Roman" w:hAnsi="Times New Roman" w:cs="Times New Roman"/>
                <w:b w:val="0"/>
              </w:rPr>
              <w:t>адолженность подотчетных лиц;</w:t>
            </w:r>
          </w:p>
          <w:p w:rsidR="005D5CAD" w:rsidRPr="0007398C" w:rsidRDefault="007C447F" w:rsidP="009F02F8">
            <w:pPr>
              <w:pStyle w:val="a3"/>
              <w:ind w:left="45" w:firstLine="142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б)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л</w:t>
            </w:r>
            <w:r w:rsidR="005D5CAD" w:rsidRPr="0007398C">
              <w:rPr>
                <w:rStyle w:val="FontStyle43"/>
                <w:rFonts w:ascii="Times New Roman" w:hAnsi="Times New Roman" w:cs="Times New Roman"/>
                <w:b w:val="0"/>
              </w:rPr>
              <w:t>ицензии;</w:t>
            </w:r>
          </w:p>
          <w:p w:rsidR="005D5CAD" w:rsidRPr="0007398C" w:rsidRDefault="007C447F" w:rsidP="009F02F8">
            <w:pPr>
              <w:pStyle w:val="a3"/>
              <w:ind w:left="45" w:firstLine="142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в)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а</w:t>
            </w:r>
            <w:r w:rsidR="005D5CAD" w:rsidRPr="0007398C">
              <w:rPr>
                <w:rStyle w:val="FontStyle43"/>
                <w:rFonts w:ascii="Times New Roman" w:hAnsi="Times New Roman" w:cs="Times New Roman"/>
                <w:b w:val="0"/>
              </w:rPr>
              <w:t>рендованный склад;</w:t>
            </w:r>
          </w:p>
          <w:p w:rsidR="005D5CAD" w:rsidRPr="0007398C" w:rsidRDefault="007C447F" w:rsidP="009F02F8">
            <w:pPr>
              <w:pStyle w:val="a3"/>
              <w:ind w:left="45" w:firstLine="142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г)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а</w:t>
            </w:r>
            <w:r w:rsidR="005D5CAD" w:rsidRPr="0007398C">
              <w:rPr>
                <w:rStyle w:val="FontStyle43"/>
                <w:rFonts w:ascii="Times New Roman" w:hAnsi="Times New Roman" w:cs="Times New Roman"/>
                <w:b w:val="0"/>
              </w:rPr>
              <w:t>кции со сроком погашения до 3-х лет.</w:t>
            </w:r>
          </w:p>
        </w:tc>
        <w:tc>
          <w:tcPr>
            <w:tcW w:w="1374" w:type="dxa"/>
          </w:tcPr>
          <w:p w:rsidR="005D5CAD" w:rsidRPr="0007398C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  <w:r w:rsidRPr="0007398C">
              <w:rPr>
                <w:rStyle w:val="FontStyle43"/>
                <w:rFonts w:ascii="Times New Roman" w:hAnsi="Times New Roman" w:cs="Times New Roman"/>
              </w:rPr>
              <w:t>1 балл</w:t>
            </w:r>
          </w:p>
        </w:tc>
      </w:tr>
      <w:tr w:rsidR="005D5CAD" w:rsidRPr="0007398C" w:rsidTr="005D5CAD">
        <w:tc>
          <w:tcPr>
            <w:tcW w:w="1231" w:type="dxa"/>
            <w:vMerge/>
          </w:tcPr>
          <w:p w:rsidR="005D5CAD" w:rsidRPr="0007398C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</w:p>
        </w:tc>
        <w:tc>
          <w:tcPr>
            <w:tcW w:w="7250" w:type="dxa"/>
          </w:tcPr>
          <w:p w:rsidR="005D5CAD" w:rsidRPr="0007398C" w:rsidRDefault="007C447F" w:rsidP="009F02F8">
            <w:pPr>
              <w:pStyle w:val="a3"/>
              <w:ind w:firstLine="187"/>
              <w:jc w:val="both"/>
              <w:rPr>
                <w:rStyle w:val="FontStyle43"/>
                <w:rFonts w:ascii="Times New Roman" w:hAnsi="Times New Roman" w:cs="Times New Roman"/>
              </w:rPr>
            </w:pPr>
            <w:r>
              <w:rPr>
                <w:rStyle w:val="FontStyle43"/>
                <w:rFonts w:ascii="Times New Roman" w:hAnsi="Times New Roman" w:cs="Times New Roman"/>
              </w:rPr>
              <w:t xml:space="preserve">3. </w:t>
            </w:r>
            <w:r w:rsidR="005D5CAD" w:rsidRPr="0007398C">
              <w:rPr>
                <w:rStyle w:val="FontStyle43"/>
                <w:rFonts w:ascii="Times New Roman" w:hAnsi="Times New Roman" w:cs="Times New Roman"/>
              </w:rPr>
              <w:t>Являются ли работники ресурсом предприятия, отражаемым в балансе?</w:t>
            </w:r>
          </w:p>
          <w:p w:rsidR="005D5CAD" w:rsidRPr="0007398C" w:rsidRDefault="007C447F" w:rsidP="009F02F8">
            <w:pPr>
              <w:pStyle w:val="a3"/>
              <w:ind w:left="45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а)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д</w:t>
            </w:r>
            <w:r w:rsidR="00DA1BE9" w:rsidRPr="0007398C">
              <w:rPr>
                <w:rStyle w:val="FontStyle43"/>
                <w:rFonts w:ascii="Times New Roman" w:hAnsi="Times New Roman" w:cs="Times New Roman"/>
                <w:b w:val="0"/>
              </w:rPr>
              <w:t>а;</w:t>
            </w:r>
          </w:p>
          <w:p w:rsidR="005D5CAD" w:rsidRPr="0007398C" w:rsidRDefault="007C447F" w:rsidP="009F02F8">
            <w:pPr>
              <w:pStyle w:val="a3"/>
              <w:ind w:left="45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б)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н</w:t>
            </w:r>
            <w:r w:rsidR="00DA1BE9" w:rsidRPr="0007398C">
              <w:rPr>
                <w:rStyle w:val="FontStyle43"/>
                <w:rFonts w:ascii="Times New Roman" w:hAnsi="Times New Roman" w:cs="Times New Roman"/>
                <w:b w:val="0"/>
              </w:rPr>
              <w:t>е всегда;</w:t>
            </w:r>
          </w:p>
          <w:p w:rsidR="005D5CAD" w:rsidRPr="0007398C" w:rsidRDefault="007C447F" w:rsidP="009F02F8">
            <w:pPr>
              <w:pStyle w:val="a3"/>
              <w:ind w:left="45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в)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п</w:t>
            </w:r>
            <w:r w:rsidR="005D5CAD" w:rsidRPr="0007398C">
              <w:rPr>
                <w:rStyle w:val="FontStyle43"/>
                <w:rFonts w:ascii="Times New Roman" w:hAnsi="Times New Roman" w:cs="Times New Roman"/>
                <w:b w:val="0"/>
              </w:rPr>
              <w:t>о требованию органов управле</w:t>
            </w:r>
            <w:r w:rsidR="00DA1BE9" w:rsidRPr="0007398C">
              <w:rPr>
                <w:rStyle w:val="FontStyle43"/>
                <w:rFonts w:ascii="Times New Roman" w:hAnsi="Times New Roman" w:cs="Times New Roman"/>
                <w:b w:val="0"/>
              </w:rPr>
              <w:t>ния (собственников) предприятия;</w:t>
            </w:r>
          </w:p>
          <w:p w:rsidR="005D5CAD" w:rsidRPr="0007398C" w:rsidRDefault="007C447F" w:rsidP="009F02F8">
            <w:pPr>
              <w:pStyle w:val="a3"/>
              <w:ind w:left="45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г)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н</w:t>
            </w:r>
            <w:r w:rsidR="005D5CAD" w:rsidRPr="0007398C">
              <w:rPr>
                <w:rStyle w:val="FontStyle43"/>
                <w:rFonts w:ascii="Times New Roman" w:hAnsi="Times New Roman" w:cs="Times New Roman"/>
                <w:b w:val="0"/>
              </w:rPr>
              <w:t>ет.</w:t>
            </w:r>
          </w:p>
        </w:tc>
        <w:tc>
          <w:tcPr>
            <w:tcW w:w="1374" w:type="dxa"/>
          </w:tcPr>
          <w:p w:rsidR="005D5CAD" w:rsidRPr="0007398C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  <w:r w:rsidRPr="0007398C">
              <w:rPr>
                <w:rStyle w:val="FontStyle43"/>
                <w:rFonts w:ascii="Times New Roman" w:hAnsi="Times New Roman" w:cs="Times New Roman"/>
              </w:rPr>
              <w:t>1 балл</w:t>
            </w:r>
          </w:p>
        </w:tc>
      </w:tr>
      <w:tr w:rsidR="005D5CAD" w:rsidRPr="0007398C" w:rsidTr="005D5CAD">
        <w:tc>
          <w:tcPr>
            <w:tcW w:w="1231" w:type="dxa"/>
            <w:vMerge/>
          </w:tcPr>
          <w:p w:rsidR="005D5CAD" w:rsidRPr="0007398C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</w:p>
        </w:tc>
        <w:tc>
          <w:tcPr>
            <w:tcW w:w="7250" w:type="dxa"/>
          </w:tcPr>
          <w:p w:rsidR="005D5CAD" w:rsidRPr="0007398C" w:rsidRDefault="007C447F" w:rsidP="009F02F8">
            <w:pPr>
              <w:pStyle w:val="a3"/>
              <w:ind w:firstLine="45"/>
              <w:jc w:val="both"/>
              <w:rPr>
                <w:rStyle w:val="FontStyle43"/>
                <w:rFonts w:ascii="Times New Roman" w:hAnsi="Times New Roman" w:cs="Times New Roman"/>
              </w:rPr>
            </w:pPr>
            <w:r>
              <w:rPr>
                <w:rStyle w:val="FontStyle43"/>
                <w:rFonts w:ascii="Times New Roman" w:hAnsi="Times New Roman" w:cs="Times New Roman"/>
              </w:rPr>
              <w:t xml:space="preserve">4. </w:t>
            </w:r>
            <w:r w:rsidR="005D5CAD" w:rsidRPr="0007398C">
              <w:rPr>
                <w:rStyle w:val="FontStyle43"/>
                <w:rFonts w:ascii="Times New Roman" w:hAnsi="Times New Roman" w:cs="Times New Roman"/>
              </w:rPr>
              <w:t>Активы подразделяются на:</w:t>
            </w:r>
          </w:p>
          <w:p w:rsidR="005D5CAD" w:rsidRPr="0007398C" w:rsidRDefault="007C447F" w:rsidP="009F02F8">
            <w:pPr>
              <w:pStyle w:val="a3"/>
              <w:ind w:firstLine="45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а)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т</w:t>
            </w:r>
            <w:r w:rsidR="005D5CAD" w:rsidRPr="0007398C">
              <w:rPr>
                <w:rStyle w:val="FontStyle43"/>
                <w:rFonts w:ascii="Times New Roman" w:hAnsi="Times New Roman" w:cs="Times New Roman"/>
                <w:b w:val="0"/>
              </w:rPr>
              <w:t>екущ</w:t>
            </w:r>
            <w:r w:rsidR="00DA1BE9" w:rsidRPr="0007398C">
              <w:rPr>
                <w:rStyle w:val="FontStyle43"/>
                <w:rFonts w:ascii="Times New Roman" w:hAnsi="Times New Roman" w:cs="Times New Roman"/>
                <w:b w:val="0"/>
              </w:rPr>
              <w:t>ие, среднесрочные, долгосрочные;</w:t>
            </w:r>
          </w:p>
          <w:p w:rsidR="005D5CAD" w:rsidRPr="0007398C" w:rsidRDefault="007C447F" w:rsidP="009F02F8">
            <w:pPr>
              <w:pStyle w:val="a3"/>
              <w:ind w:firstLine="45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б)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д</w:t>
            </w:r>
            <w:r w:rsidR="005D5CAD" w:rsidRPr="0007398C">
              <w:rPr>
                <w:rStyle w:val="FontStyle43"/>
                <w:rFonts w:ascii="Times New Roman" w:hAnsi="Times New Roman" w:cs="Times New Roman"/>
                <w:b w:val="0"/>
              </w:rPr>
              <w:t>олгосрочные, нематериальные, оборотны</w:t>
            </w:r>
            <w:r w:rsidR="00DA1BE9" w:rsidRPr="0007398C">
              <w:rPr>
                <w:rStyle w:val="FontStyle43"/>
                <w:rFonts w:ascii="Times New Roman" w:hAnsi="Times New Roman" w:cs="Times New Roman"/>
                <w:b w:val="0"/>
              </w:rPr>
              <w:t>е;</w:t>
            </w:r>
          </w:p>
          <w:p w:rsidR="005D5CAD" w:rsidRPr="0007398C" w:rsidRDefault="007C447F" w:rsidP="009F02F8">
            <w:pPr>
              <w:pStyle w:val="a3"/>
              <w:ind w:firstLine="45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в)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д</w:t>
            </w:r>
            <w:r w:rsidR="00DA1BE9" w:rsidRPr="0007398C">
              <w:rPr>
                <w:rStyle w:val="FontStyle43"/>
                <w:rFonts w:ascii="Times New Roman" w:hAnsi="Times New Roman" w:cs="Times New Roman"/>
                <w:b w:val="0"/>
              </w:rPr>
              <w:t>олгосрочные</w:t>
            </w:r>
            <w:r w:rsidR="005D5CAD" w:rsidRPr="0007398C">
              <w:rPr>
                <w:rStyle w:val="FontStyle43"/>
                <w:rFonts w:ascii="Times New Roman" w:hAnsi="Times New Roman" w:cs="Times New Roman"/>
                <w:b w:val="0"/>
              </w:rPr>
              <w:t xml:space="preserve">, </w:t>
            </w:r>
            <w:r w:rsidR="00DA1BE9" w:rsidRPr="0007398C">
              <w:rPr>
                <w:rStyle w:val="FontStyle43"/>
                <w:rFonts w:ascii="Times New Roman" w:hAnsi="Times New Roman" w:cs="Times New Roman"/>
                <w:b w:val="0"/>
              </w:rPr>
              <w:t>краткосрочные, отвлеченные;</w:t>
            </w:r>
          </w:p>
          <w:p w:rsidR="005D5CAD" w:rsidRPr="0007398C" w:rsidRDefault="007C447F" w:rsidP="009F02F8">
            <w:pPr>
              <w:pStyle w:val="a3"/>
              <w:ind w:firstLine="45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г)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краткосрочные</w:t>
            </w:r>
            <w:r w:rsidR="005D5CAD" w:rsidRPr="0007398C">
              <w:rPr>
                <w:rStyle w:val="FontStyle43"/>
                <w:rFonts w:ascii="Times New Roman" w:hAnsi="Times New Roman" w:cs="Times New Roman"/>
                <w:b w:val="0"/>
              </w:rPr>
              <w:t>, долгосрочные.</w:t>
            </w:r>
          </w:p>
        </w:tc>
        <w:tc>
          <w:tcPr>
            <w:tcW w:w="1374" w:type="dxa"/>
          </w:tcPr>
          <w:p w:rsidR="005D5CAD" w:rsidRPr="0007398C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  <w:r w:rsidRPr="0007398C">
              <w:rPr>
                <w:rStyle w:val="FontStyle43"/>
                <w:rFonts w:ascii="Times New Roman" w:hAnsi="Times New Roman" w:cs="Times New Roman"/>
              </w:rPr>
              <w:t>1 балл</w:t>
            </w:r>
          </w:p>
        </w:tc>
      </w:tr>
      <w:tr w:rsidR="005D5CAD" w:rsidRPr="0007398C" w:rsidTr="005D5CAD">
        <w:tc>
          <w:tcPr>
            <w:tcW w:w="1231" w:type="dxa"/>
            <w:vMerge/>
          </w:tcPr>
          <w:p w:rsidR="005D5CAD" w:rsidRPr="0007398C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</w:p>
        </w:tc>
        <w:tc>
          <w:tcPr>
            <w:tcW w:w="7250" w:type="dxa"/>
          </w:tcPr>
          <w:p w:rsidR="005D5CAD" w:rsidRPr="0007398C" w:rsidRDefault="007C447F" w:rsidP="00983E65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</w:rPr>
            </w:pPr>
            <w:r>
              <w:rPr>
                <w:rStyle w:val="FontStyle43"/>
                <w:rFonts w:ascii="Times New Roman" w:hAnsi="Times New Roman" w:cs="Times New Roman"/>
              </w:rPr>
              <w:t xml:space="preserve">5. </w:t>
            </w:r>
            <w:r w:rsidR="005D5CAD" w:rsidRPr="0007398C">
              <w:rPr>
                <w:rStyle w:val="FontStyle43"/>
                <w:rFonts w:ascii="Times New Roman" w:hAnsi="Times New Roman" w:cs="Times New Roman"/>
              </w:rPr>
              <w:t>В чем заключается сущность двойной записи?</w:t>
            </w:r>
          </w:p>
          <w:p w:rsidR="005D5CAD" w:rsidRPr="0007398C" w:rsidRDefault="007C447F" w:rsidP="009F02F8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а)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у</w:t>
            </w:r>
            <w:r w:rsidR="005D5CAD" w:rsidRPr="0007398C">
              <w:rPr>
                <w:rStyle w:val="FontStyle43"/>
                <w:rFonts w:ascii="Times New Roman" w:hAnsi="Times New Roman" w:cs="Times New Roman"/>
                <w:b w:val="0"/>
              </w:rPr>
              <w:t>величении и уменьшении активов и</w:t>
            </w:r>
            <w:r w:rsidR="00DA1BE9" w:rsidRPr="0007398C">
              <w:rPr>
                <w:rStyle w:val="FontStyle43"/>
                <w:rFonts w:ascii="Times New Roman" w:hAnsi="Times New Roman" w:cs="Times New Roman"/>
                <w:b w:val="0"/>
              </w:rPr>
              <w:t xml:space="preserve"> пассивов предприятия на счетах;</w:t>
            </w:r>
          </w:p>
          <w:p w:rsidR="005D5CAD" w:rsidRPr="0007398C" w:rsidRDefault="007C447F" w:rsidP="009F02F8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б)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р</w:t>
            </w:r>
            <w:r w:rsidR="005D5CAD" w:rsidRPr="0007398C">
              <w:rPr>
                <w:rStyle w:val="FontStyle43"/>
                <w:rFonts w:ascii="Times New Roman" w:hAnsi="Times New Roman" w:cs="Times New Roman"/>
                <w:b w:val="0"/>
              </w:rPr>
              <w:t>егистрации фактов хозяйственной деятельности по дебету и к</w:t>
            </w:r>
            <w:r w:rsidR="00DA1BE9" w:rsidRPr="0007398C">
              <w:rPr>
                <w:rStyle w:val="FontStyle43"/>
                <w:rFonts w:ascii="Times New Roman" w:hAnsi="Times New Roman" w:cs="Times New Roman"/>
                <w:b w:val="0"/>
              </w:rPr>
              <w:t>редиту счетов;</w:t>
            </w:r>
          </w:p>
          <w:p w:rsidR="005D5CAD" w:rsidRPr="0007398C" w:rsidRDefault="007C447F" w:rsidP="009F02F8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в)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о</w:t>
            </w:r>
            <w:r w:rsidR="005D5CAD" w:rsidRPr="0007398C">
              <w:rPr>
                <w:rStyle w:val="FontStyle43"/>
                <w:rFonts w:ascii="Times New Roman" w:hAnsi="Times New Roman" w:cs="Times New Roman"/>
                <w:b w:val="0"/>
              </w:rPr>
              <w:t>тражении каждой хозяйственной операции по дебету одного счета и кредиту друго</w:t>
            </w:r>
            <w:r w:rsidR="00DA1BE9" w:rsidRPr="0007398C">
              <w:rPr>
                <w:rStyle w:val="FontStyle43"/>
                <w:rFonts w:ascii="Times New Roman" w:hAnsi="Times New Roman" w:cs="Times New Roman"/>
                <w:b w:val="0"/>
              </w:rPr>
              <w:t>го счета в одной и той же сумме;</w:t>
            </w:r>
          </w:p>
          <w:p w:rsidR="005D5CAD" w:rsidRPr="0007398C" w:rsidRDefault="007C447F" w:rsidP="009F02F8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г)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р</w:t>
            </w:r>
            <w:r w:rsidR="005D5CAD" w:rsidRPr="0007398C">
              <w:rPr>
                <w:rStyle w:val="FontStyle43"/>
                <w:rFonts w:ascii="Times New Roman" w:hAnsi="Times New Roman" w:cs="Times New Roman"/>
                <w:b w:val="0"/>
              </w:rPr>
              <w:t>егистрации каждой хозяйственной операции по дебету и кредиту счетов на определенную дату.</w:t>
            </w:r>
          </w:p>
        </w:tc>
        <w:tc>
          <w:tcPr>
            <w:tcW w:w="1374" w:type="dxa"/>
          </w:tcPr>
          <w:p w:rsidR="005D5CAD" w:rsidRPr="0007398C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  <w:r w:rsidRPr="0007398C">
              <w:rPr>
                <w:rStyle w:val="FontStyle43"/>
                <w:rFonts w:ascii="Times New Roman" w:hAnsi="Times New Roman" w:cs="Times New Roman"/>
              </w:rPr>
              <w:t>1 балл</w:t>
            </w:r>
          </w:p>
        </w:tc>
      </w:tr>
      <w:tr w:rsidR="005D5CAD" w:rsidRPr="0007398C" w:rsidTr="005D5CAD">
        <w:tc>
          <w:tcPr>
            <w:tcW w:w="1231" w:type="dxa"/>
            <w:vMerge/>
          </w:tcPr>
          <w:p w:rsidR="005D5CAD" w:rsidRPr="0007398C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</w:p>
        </w:tc>
        <w:tc>
          <w:tcPr>
            <w:tcW w:w="7250" w:type="dxa"/>
          </w:tcPr>
          <w:p w:rsidR="005D5CAD" w:rsidRPr="0007398C" w:rsidRDefault="007C447F" w:rsidP="009F02F8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</w:rPr>
            </w:pPr>
            <w:r>
              <w:rPr>
                <w:rStyle w:val="FontStyle43"/>
                <w:rFonts w:ascii="Times New Roman" w:hAnsi="Times New Roman" w:cs="Times New Roman"/>
              </w:rPr>
              <w:t xml:space="preserve">6. </w:t>
            </w:r>
            <w:r w:rsidR="005D5CAD" w:rsidRPr="0007398C">
              <w:rPr>
                <w:rStyle w:val="FontStyle43"/>
                <w:rFonts w:ascii="Times New Roman" w:hAnsi="Times New Roman" w:cs="Times New Roman"/>
              </w:rPr>
              <w:t>При отражении хозяйственных операций на синтетических счетах используются измерители:</w:t>
            </w:r>
          </w:p>
          <w:p w:rsidR="005D5CAD" w:rsidRPr="0007398C" w:rsidRDefault="007C447F" w:rsidP="009F02F8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а)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т</w:t>
            </w:r>
            <w:r w:rsidR="00DA1BE9" w:rsidRPr="0007398C">
              <w:rPr>
                <w:rStyle w:val="FontStyle43"/>
                <w:rFonts w:ascii="Times New Roman" w:hAnsi="Times New Roman" w:cs="Times New Roman"/>
                <w:b w:val="0"/>
              </w:rPr>
              <w:t>рудовые и денежные;</w:t>
            </w:r>
          </w:p>
          <w:p w:rsidR="005D5CAD" w:rsidRPr="0007398C" w:rsidRDefault="007C447F" w:rsidP="009F02F8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б)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д</w:t>
            </w:r>
            <w:r w:rsidR="00DA1BE9" w:rsidRPr="0007398C">
              <w:rPr>
                <w:rStyle w:val="FontStyle43"/>
                <w:rFonts w:ascii="Times New Roman" w:hAnsi="Times New Roman" w:cs="Times New Roman"/>
                <w:b w:val="0"/>
              </w:rPr>
              <w:t>енежные;</w:t>
            </w:r>
          </w:p>
          <w:p w:rsidR="005D5CAD" w:rsidRPr="0007398C" w:rsidRDefault="007C447F" w:rsidP="009F02F8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в)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н</w:t>
            </w:r>
            <w:r w:rsidR="00DA1BE9" w:rsidRPr="0007398C">
              <w:rPr>
                <w:rStyle w:val="FontStyle43"/>
                <w:rFonts w:ascii="Times New Roman" w:hAnsi="Times New Roman" w:cs="Times New Roman"/>
                <w:b w:val="0"/>
              </w:rPr>
              <w:t>атуральные и денежные;</w:t>
            </w:r>
          </w:p>
          <w:p w:rsidR="005D5CAD" w:rsidRPr="0007398C" w:rsidRDefault="007C447F" w:rsidP="009F02F8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</w:rPr>
              <w:t xml:space="preserve">г)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</w:rPr>
              <w:t>д</w:t>
            </w:r>
            <w:r w:rsidR="005D5CAD" w:rsidRPr="0007398C">
              <w:rPr>
                <w:rStyle w:val="FontStyle43"/>
                <w:rFonts w:ascii="Times New Roman" w:hAnsi="Times New Roman" w:cs="Times New Roman"/>
                <w:b w:val="0"/>
              </w:rPr>
              <w:t>енежные, трудовые и натуральные.</w:t>
            </w:r>
          </w:p>
        </w:tc>
        <w:tc>
          <w:tcPr>
            <w:tcW w:w="1374" w:type="dxa"/>
          </w:tcPr>
          <w:p w:rsidR="005D5CAD" w:rsidRPr="0007398C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  <w:r w:rsidRPr="0007398C">
              <w:rPr>
                <w:rStyle w:val="FontStyle43"/>
                <w:rFonts w:ascii="Times New Roman" w:hAnsi="Times New Roman" w:cs="Times New Roman"/>
              </w:rPr>
              <w:t>1 балл</w:t>
            </w:r>
          </w:p>
        </w:tc>
      </w:tr>
      <w:tr w:rsidR="005D5CAD" w:rsidRPr="0007398C" w:rsidTr="005D5CAD">
        <w:tc>
          <w:tcPr>
            <w:tcW w:w="1231" w:type="dxa"/>
          </w:tcPr>
          <w:p w:rsidR="005D5CAD" w:rsidRPr="0007398C" w:rsidRDefault="005D5CAD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07398C" w:rsidRDefault="005D5CAD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07398C" w:rsidRDefault="005D5CAD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07398C" w:rsidRDefault="005D5CAD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07398C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  <w:r w:rsidRPr="0007398C"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7250" w:type="dxa"/>
          </w:tcPr>
          <w:p w:rsidR="005D5CAD" w:rsidRPr="0007398C" w:rsidRDefault="005D5CAD" w:rsidP="009F02F8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</w:rPr>
            </w:pPr>
            <w:r w:rsidRPr="0007398C">
              <w:rPr>
                <w:rStyle w:val="FontStyle43"/>
                <w:rFonts w:ascii="Times New Roman" w:hAnsi="Times New Roman" w:cs="Times New Roman"/>
              </w:rPr>
              <w:t>7.</w:t>
            </w:r>
            <w:r w:rsidRPr="0007398C">
              <w:rPr>
                <w:rStyle w:val="FontStyle43"/>
                <w:rFonts w:ascii="Times New Roman" w:hAnsi="Times New Roman" w:cs="Times New Roman"/>
              </w:rPr>
              <w:tab/>
              <w:t>Составить корреспонденции счетов и определить тип балансовых изменений по следующим хозяйственным операциям:</w:t>
            </w:r>
          </w:p>
          <w:p w:rsidR="005D5CAD" w:rsidRPr="0007398C" w:rsidRDefault="0007398C" w:rsidP="009F02F8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07398C">
              <w:rPr>
                <w:rStyle w:val="FontStyle43"/>
                <w:rFonts w:ascii="Times New Roman" w:hAnsi="Times New Roman" w:cs="Times New Roman"/>
                <w:b w:val="0"/>
              </w:rPr>
              <w:t>7.1. зачислен</w:t>
            </w:r>
            <w:r w:rsidR="005D5CAD" w:rsidRPr="0007398C">
              <w:rPr>
                <w:rStyle w:val="FontStyle43"/>
                <w:rFonts w:ascii="Times New Roman" w:hAnsi="Times New Roman" w:cs="Times New Roman"/>
                <w:b w:val="0"/>
              </w:rPr>
              <w:t xml:space="preserve"> на расчетный </w:t>
            </w:r>
            <w:r w:rsidRPr="0007398C">
              <w:rPr>
                <w:rStyle w:val="FontStyle43"/>
                <w:rFonts w:ascii="Times New Roman" w:hAnsi="Times New Roman" w:cs="Times New Roman"/>
                <w:b w:val="0"/>
              </w:rPr>
              <w:t>счет краткосрочный кредит на сумму6 </w:t>
            </w:r>
            <w:r w:rsidR="00DA1BE9" w:rsidRPr="0007398C">
              <w:rPr>
                <w:rStyle w:val="FontStyle43"/>
                <w:rFonts w:ascii="Times New Roman" w:hAnsi="Times New Roman" w:cs="Times New Roman"/>
                <w:b w:val="0"/>
              </w:rPr>
              <w:t>3</w:t>
            </w:r>
            <w:r w:rsidR="005D5CAD" w:rsidRPr="0007398C">
              <w:rPr>
                <w:rStyle w:val="FontStyle43"/>
                <w:rFonts w:ascii="Times New Roman" w:hAnsi="Times New Roman" w:cs="Times New Roman"/>
                <w:b w:val="0"/>
              </w:rPr>
              <w:t>15</w:t>
            </w:r>
            <w:r w:rsidRPr="0007398C">
              <w:rPr>
                <w:rStyle w:val="FontStyle43"/>
                <w:rFonts w:ascii="Times New Roman" w:hAnsi="Times New Roman" w:cs="Times New Roman"/>
                <w:b w:val="0"/>
              </w:rPr>
              <w:t>,00</w:t>
            </w:r>
            <w:r w:rsidR="005D5CAD" w:rsidRPr="0007398C">
              <w:rPr>
                <w:rStyle w:val="FontStyle43"/>
                <w:rFonts w:ascii="Times New Roman" w:hAnsi="Times New Roman" w:cs="Times New Roman"/>
                <w:b w:val="0"/>
              </w:rPr>
              <w:t xml:space="preserve"> руб.;</w:t>
            </w:r>
          </w:p>
          <w:p w:rsidR="005D5CAD" w:rsidRPr="0007398C" w:rsidRDefault="005D5CAD" w:rsidP="009F02F8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07398C">
              <w:rPr>
                <w:rStyle w:val="FontStyle43"/>
                <w:rFonts w:ascii="Times New Roman" w:hAnsi="Times New Roman" w:cs="Times New Roman"/>
                <w:b w:val="0"/>
              </w:rPr>
              <w:t>7.2. удержано из заработной платы в возмещение материального ущерба в сумме 18</w:t>
            </w:r>
            <w:r w:rsidR="00DA1BE9" w:rsidRPr="0007398C">
              <w:rPr>
                <w:rStyle w:val="FontStyle43"/>
                <w:rFonts w:ascii="Times New Roman" w:hAnsi="Times New Roman" w:cs="Times New Roman"/>
                <w:b w:val="0"/>
              </w:rPr>
              <w:t>,50</w:t>
            </w:r>
            <w:r w:rsidRPr="0007398C">
              <w:rPr>
                <w:rStyle w:val="FontStyle43"/>
                <w:rFonts w:ascii="Times New Roman" w:hAnsi="Times New Roman" w:cs="Times New Roman"/>
                <w:b w:val="0"/>
              </w:rPr>
              <w:t xml:space="preserve"> руб.</w:t>
            </w:r>
          </w:p>
          <w:p w:rsidR="0007398C" w:rsidRPr="0007398C" w:rsidRDefault="0007398C" w:rsidP="009F02F8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07398C">
              <w:rPr>
                <w:rStyle w:val="FontStyle43"/>
                <w:rFonts w:ascii="Times New Roman" w:hAnsi="Times New Roman" w:cs="Times New Roman"/>
                <w:b w:val="0"/>
              </w:rPr>
              <w:t>7.3. с расчетного счета погашена задолженность  Белнефтехиму на сумму 56 300,00 руб.</w:t>
            </w:r>
          </w:p>
          <w:p w:rsidR="0007398C" w:rsidRPr="0007398C" w:rsidRDefault="0007398C" w:rsidP="009F02F8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</w:rPr>
            </w:pPr>
            <w:r w:rsidRPr="0007398C">
              <w:rPr>
                <w:rStyle w:val="FontStyle43"/>
                <w:rFonts w:ascii="Times New Roman" w:hAnsi="Times New Roman" w:cs="Times New Roman"/>
                <w:b w:val="0"/>
              </w:rPr>
              <w:lastRenderedPageBreak/>
              <w:t>7.4. списаны минеральные удобрения, израсходованные для подкормки зерновых культур на сумму 32 700,00 руб.</w:t>
            </w:r>
          </w:p>
        </w:tc>
        <w:tc>
          <w:tcPr>
            <w:tcW w:w="1374" w:type="dxa"/>
          </w:tcPr>
          <w:p w:rsidR="005D5CAD" w:rsidRPr="0007398C" w:rsidRDefault="0007398C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</w:rPr>
            </w:pPr>
            <w:r w:rsidRPr="0007398C">
              <w:rPr>
                <w:rStyle w:val="FontStyle43"/>
                <w:rFonts w:ascii="Times New Roman" w:hAnsi="Times New Roman" w:cs="Times New Roman"/>
              </w:rPr>
              <w:lastRenderedPageBreak/>
              <w:t>4</w:t>
            </w:r>
            <w:r w:rsidR="005D5CAD" w:rsidRPr="0007398C">
              <w:rPr>
                <w:rStyle w:val="FontStyle43"/>
                <w:rFonts w:ascii="Times New Roman" w:hAnsi="Times New Roman" w:cs="Times New Roman"/>
              </w:rPr>
              <w:t xml:space="preserve"> балла</w:t>
            </w:r>
          </w:p>
        </w:tc>
      </w:tr>
    </w:tbl>
    <w:p w:rsidR="005D5CAD" w:rsidRPr="00193F47" w:rsidRDefault="005D5CAD" w:rsidP="004454A0">
      <w:pPr>
        <w:pStyle w:val="a3"/>
        <w:rPr>
          <w:rStyle w:val="FontStyle43"/>
          <w:rFonts w:ascii="Times New Roman" w:hAnsi="Times New Roman" w:cs="Times New Roman"/>
          <w:spacing w:val="-10"/>
          <w:sz w:val="22"/>
          <w:szCs w:val="22"/>
        </w:rPr>
      </w:pPr>
    </w:p>
    <w:p w:rsidR="00347C13" w:rsidRPr="004454A0" w:rsidRDefault="00347C13" w:rsidP="00347C13">
      <w:pPr>
        <w:pStyle w:val="a3"/>
        <w:jc w:val="center"/>
        <w:rPr>
          <w:rStyle w:val="FontStyle43"/>
          <w:rFonts w:ascii="Times New Roman" w:hAnsi="Times New Roman" w:cs="Times New Roman"/>
          <w:spacing w:val="-10"/>
        </w:rPr>
      </w:pPr>
      <w:r w:rsidRPr="004454A0">
        <w:rPr>
          <w:rStyle w:val="FontStyle43"/>
          <w:rFonts w:ascii="Times New Roman" w:hAnsi="Times New Roman" w:cs="Times New Roman"/>
          <w:spacing w:val="-10"/>
        </w:rPr>
        <w:t>ВАРИАНТ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3"/>
        <w:gridCol w:w="7513"/>
        <w:gridCol w:w="1239"/>
      </w:tblGrid>
      <w:tr w:rsidR="00E374FE" w:rsidRPr="004454A0" w:rsidTr="005D5CAD">
        <w:tc>
          <w:tcPr>
            <w:tcW w:w="1224" w:type="dxa"/>
          </w:tcPr>
          <w:p w:rsidR="00E374FE" w:rsidRPr="004454A0" w:rsidRDefault="00E374FE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Уровень</w:t>
            </w:r>
          </w:p>
        </w:tc>
        <w:tc>
          <w:tcPr>
            <w:tcW w:w="7266" w:type="dxa"/>
          </w:tcPr>
          <w:p w:rsidR="00E374FE" w:rsidRPr="004454A0" w:rsidRDefault="00E374FE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Задание</w:t>
            </w:r>
          </w:p>
        </w:tc>
        <w:tc>
          <w:tcPr>
            <w:tcW w:w="1365" w:type="dxa"/>
          </w:tcPr>
          <w:p w:rsidR="00E374FE" w:rsidRPr="004454A0" w:rsidRDefault="00E374FE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Результат</w:t>
            </w:r>
          </w:p>
        </w:tc>
      </w:tr>
      <w:tr w:rsidR="005D5CAD" w:rsidRPr="004454A0" w:rsidTr="005D5CAD">
        <w:tc>
          <w:tcPr>
            <w:tcW w:w="1224" w:type="dxa"/>
          </w:tcPr>
          <w:p w:rsidR="005D5CAD" w:rsidRPr="004454A0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</w:p>
        </w:tc>
        <w:tc>
          <w:tcPr>
            <w:tcW w:w="7266" w:type="dxa"/>
          </w:tcPr>
          <w:p w:rsidR="005D5CAD" w:rsidRPr="004454A0" w:rsidRDefault="00DA1BE9" w:rsidP="00DA1BE9">
            <w:pPr>
              <w:pStyle w:val="a3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Выберите правильный вариант ответа:</w:t>
            </w:r>
          </w:p>
        </w:tc>
        <w:tc>
          <w:tcPr>
            <w:tcW w:w="1365" w:type="dxa"/>
          </w:tcPr>
          <w:p w:rsidR="005D5CAD" w:rsidRPr="004454A0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</w:p>
        </w:tc>
      </w:tr>
      <w:tr w:rsidR="005D5CAD" w:rsidRPr="004454A0" w:rsidTr="005D5CAD">
        <w:tc>
          <w:tcPr>
            <w:tcW w:w="1224" w:type="dxa"/>
            <w:vMerge w:val="restart"/>
          </w:tcPr>
          <w:p w:rsidR="005D5CAD" w:rsidRPr="004454A0" w:rsidRDefault="005D5CAD" w:rsidP="005D5CA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4454A0" w:rsidRDefault="005D5CAD" w:rsidP="005D5CA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4454A0" w:rsidRDefault="005D5CAD" w:rsidP="005D5CA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4454A0" w:rsidRDefault="005D5CAD" w:rsidP="005D5CA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4454A0" w:rsidRDefault="005D5CAD" w:rsidP="005D5CA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4454A0" w:rsidRDefault="005D5CAD" w:rsidP="005D5CA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4454A0" w:rsidRDefault="005D5CAD" w:rsidP="005D5CA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4454A0" w:rsidRDefault="005D5CAD" w:rsidP="005D5CA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4454A0" w:rsidRDefault="005D5CAD" w:rsidP="005D5CA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4454A0" w:rsidRDefault="005D5CAD" w:rsidP="005D5CA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4454A0" w:rsidRDefault="005D5CAD" w:rsidP="005D5CA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4454A0" w:rsidRDefault="005D5CAD" w:rsidP="005D5CA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4454A0" w:rsidRDefault="005D5CAD" w:rsidP="005D5CA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4454A0" w:rsidRDefault="005D5CAD" w:rsidP="005D5CA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4454A0" w:rsidRDefault="005D5CAD" w:rsidP="005D5CA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4454A0" w:rsidRDefault="005D5CAD" w:rsidP="005D5CA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4454A0" w:rsidRDefault="005D5CAD" w:rsidP="005D5CA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4454A0" w:rsidRDefault="005D5CAD" w:rsidP="005D5CA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4454A0" w:rsidRDefault="005D5CAD" w:rsidP="005D5CA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4454A0" w:rsidRDefault="005D5CAD" w:rsidP="005D5CA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4454A0" w:rsidRDefault="005D5CAD" w:rsidP="005D5CA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4454A0" w:rsidRDefault="005D5CAD" w:rsidP="005D5CA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4454A0"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7266" w:type="dxa"/>
          </w:tcPr>
          <w:p w:rsidR="005D5CAD" w:rsidRPr="004454A0" w:rsidRDefault="005D5CAD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1.</w:t>
            </w:r>
            <w:r w:rsidR="00E0136D">
              <w:rPr>
                <w:rStyle w:val="FontStyle43"/>
                <w:rFonts w:ascii="Times New Roman" w:hAnsi="Times New Roman" w:cs="Times New Roman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К</w:t>
            </w:r>
            <w:r w:rsidR="00E0136D">
              <w:rPr>
                <w:rStyle w:val="FontStyle43"/>
                <w:rFonts w:ascii="Times New Roman" w:hAnsi="Times New Roman" w:cs="Times New Roman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какому</w:t>
            </w:r>
            <w:r w:rsidR="00E0136D">
              <w:rPr>
                <w:rStyle w:val="FontStyle43"/>
                <w:rFonts w:ascii="Times New Roman" w:hAnsi="Times New Roman" w:cs="Times New Roman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виду</w:t>
            </w:r>
            <w:r w:rsidR="00E0136D">
              <w:rPr>
                <w:rStyle w:val="FontStyle43"/>
                <w:rFonts w:ascii="Times New Roman" w:hAnsi="Times New Roman" w:cs="Times New Roman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задолженности</w:t>
            </w:r>
            <w:r w:rsidR="00E0136D">
              <w:rPr>
                <w:rStyle w:val="FontStyle43"/>
                <w:rFonts w:ascii="Times New Roman" w:hAnsi="Times New Roman" w:cs="Times New Roman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относится</w:t>
            </w:r>
            <w:r w:rsidR="00E0136D">
              <w:rPr>
                <w:rStyle w:val="FontStyle43"/>
                <w:rFonts w:ascii="Times New Roman" w:hAnsi="Times New Roman" w:cs="Times New Roman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долг</w:t>
            </w:r>
            <w:r w:rsidR="00E0136D">
              <w:rPr>
                <w:rStyle w:val="FontStyle43"/>
                <w:rFonts w:ascii="Times New Roman" w:hAnsi="Times New Roman" w:cs="Times New Roman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работника</w:t>
            </w:r>
            <w:r w:rsidR="00E0136D">
              <w:rPr>
                <w:rStyle w:val="FontStyle43"/>
                <w:rFonts w:ascii="Times New Roman" w:hAnsi="Times New Roman" w:cs="Times New Roman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по</w:t>
            </w:r>
            <w:r w:rsidR="00E0136D">
              <w:rPr>
                <w:rStyle w:val="FontStyle43"/>
                <w:rFonts w:ascii="Times New Roman" w:hAnsi="Times New Roman" w:cs="Times New Roman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возмещению ущерба,</w:t>
            </w:r>
            <w:r w:rsidR="00E0136D">
              <w:rPr>
                <w:rStyle w:val="FontStyle43"/>
                <w:rFonts w:ascii="Times New Roman" w:hAnsi="Times New Roman" w:cs="Times New Roman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причиненного</w:t>
            </w:r>
            <w:r w:rsidR="00E0136D">
              <w:rPr>
                <w:rStyle w:val="FontStyle43"/>
                <w:rFonts w:ascii="Times New Roman" w:hAnsi="Times New Roman" w:cs="Times New Roman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им</w:t>
            </w:r>
            <w:r w:rsidR="00E0136D">
              <w:rPr>
                <w:rStyle w:val="FontStyle43"/>
                <w:rFonts w:ascii="Times New Roman" w:hAnsi="Times New Roman" w:cs="Times New Roman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предприятию?</w:t>
            </w:r>
          </w:p>
          <w:p w:rsidR="005D5CAD" w:rsidRPr="004454A0" w:rsidRDefault="005D5CAD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vertAlign w:val="subscript"/>
              </w:rPr>
            </w:pP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а)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о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бязательствапорасчетам</w:t>
            </w:r>
            <w:r w:rsidR="00DA1BE9"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;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</w:rPr>
              <w:tab/>
            </w:r>
          </w:p>
          <w:p w:rsidR="005D5CAD" w:rsidRPr="004454A0" w:rsidRDefault="005D5CAD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б)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к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редиторская</w:t>
            </w:r>
            <w:r w:rsidR="00DA1BE9"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;</w:t>
            </w:r>
          </w:p>
          <w:p w:rsidR="005D5CAD" w:rsidRPr="004454A0" w:rsidRDefault="005D5CAD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в)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д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ебиторская</w:t>
            </w:r>
            <w:r w:rsidR="00DA1BE9"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;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</w:rPr>
              <w:tab/>
            </w:r>
          </w:p>
          <w:p w:rsidR="005D5CAD" w:rsidRPr="004454A0" w:rsidRDefault="005D5CAD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г)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о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бязательствапоплатежам.</w:t>
            </w:r>
          </w:p>
        </w:tc>
        <w:tc>
          <w:tcPr>
            <w:tcW w:w="1365" w:type="dxa"/>
          </w:tcPr>
          <w:p w:rsidR="005D5CAD" w:rsidRPr="004454A0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1 балл</w:t>
            </w:r>
          </w:p>
        </w:tc>
      </w:tr>
      <w:tr w:rsidR="005D5CAD" w:rsidRPr="004454A0" w:rsidTr="005D5CAD">
        <w:tc>
          <w:tcPr>
            <w:tcW w:w="1224" w:type="dxa"/>
            <w:vMerge/>
          </w:tcPr>
          <w:p w:rsidR="005D5CAD" w:rsidRPr="004454A0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</w:p>
        </w:tc>
        <w:tc>
          <w:tcPr>
            <w:tcW w:w="7266" w:type="dxa"/>
          </w:tcPr>
          <w:p w:rsidR="005D5CAD" w:rsidRPr="004454A0" w:rsidRDefault="005D5CAD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2.</w:t>
            </w:r>
            <w:r w:rsidR="00157894">
              <w:rPr>
                <w:rStyle w:val="FontStyle43"/>
                <w:rFonts w:ascii="Times New Roman" w:hAnsi="Times New Roman" w:cs="Times New Roman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Основные</w:t>
            </w:r>
            <w:r w:rsidR="00E0136D">
              <w:rPr>
                <w:rStyle w:val="FontStyle43"/>
                <w:rFonts w:ascii="Times New Roman" w:hAnsi="Times New Roman" w:cs="Times New Roman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средства</w:t>
            </w:r>
            <w:r w:rsidR="00E0136D">
              <w:rPr>
                <w:rStyle w:val="FontStyle43"/>
                <w:rFonts w:ascii="Times New Roman" w:hAnsi="Times New Roman" w:cs="Times New Roman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относятся</w:t>
            </w:r>
            <w:r w:rsidR="00E0136D">
              <w:rPr>
                <w:rStyle w:val="FontStyle43"/>
                <w:rFonts w:ascii="Times New Roman" w:hAnsi="Times New Roman" w:cs="Times New Roman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к</w:t>
            </w:r>
            <w:r w:rsidR="00E0136D">
              <w:rPr>
                <w:rStyle w:val="FontStyle43"/>
                <w:rFonts w:ascii="Times New Roman" w:hAnsi="Times New Roman" w:cs="Times New Roman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группе:</w:t>
            </w:r>
          </w:p>
          <w:p w:rsidR="005D5CAD" w:rsidRPr="004454A0" w:rsidRDefault="005D5CAD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а)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с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обственных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="00DA1BE9"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источников;</w:t>
            </w:r>
          </w:p>
          <w:p w:rsidR="005D5CAD" w:rsidRPr="004454A0" w:rsidRDefault="005D5CAD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б)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д</w:t>
            </w:r>
            <w:r w:rsidR="00DA1BE9"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олгосрочных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="00DA1BE9"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активов;</w:t>
            </w:r>
          </w:p>
          <w:p w:rsidR="005D5CAD" w:rsidRPr="004454A0" w:rsidRDefault="005D5CAD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в)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о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боротных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активов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в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сфере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="00DA1BE9"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обращения;</w:t>
            </w:r>
          </w:p>
          <w:p w:rsidR="005D5CAD" w:rsidRPr="004454A0" w:rsidRDefault="005D5CAD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г)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о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боротных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активов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в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сфере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производства.</w:t>
            </w:r>
          </w:p>
        </w:tc>
        <w:tc>
          <w:tcPr>
            <w:tcW w:w="1365" w:type="dxa"/>
          </w:tcPr>
          <w:p w:rsidR="005D5CAD" w:rsidRPr="004454A0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1 балл</w:t>
            </w:r>
          </w:p>
        </w:tc>
      </w:tr>
      <w:tr w:rsidR="005D5CAD" w:rsidRPr="004454A0" w:rsidTr="005D5CAD">
        <w:tc>
          <w:tcPr>
            <w:tcW w:w="1224" w:type="dxa"/>
            <w:vMerge/>
          </w:tcPr>
          <w:p w:rsidR="005D5CAD" w:rsidRPr="004454A0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</w:p>
        </w:tc>
        <w:tc>
          <w:tcPr>
            <w:tcW w:w="7266" w:type="dxa"/>
          </w:tcPr>
          <w:p w:rsidR="005D5CAD" w:rsidRPr="004454A0" w:rsidRDefault="005D5CAD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3.Что</w:t>
            </w:r>
            <w:r w:rsidR="00E0136D">
              <w:rPr>
                <w:rStyle w:val="FontStyle43"/>
                <w:rFonts w:ascii="Times New Roman" w:hAnsi="Times New Roman" w:cs="Times New Roman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является</w:t>
            </w:r>
            <w:r w:rsidR="00157894">
              <w:rPr>
                <w:rStyle w:val="FontStyle43"/>
                <w:rFonts w:ascii="Times New Roman" w:hAnsi="Times New Roman" w:cs="Times New Roman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статьей</w:t>
            </w:r>
            <w:r w:rsidR="00157894">
              <w:rPr>
                <w:rStyle w:val="FontStyle43"/>
                <w:rFonts w:ascii="Times New Roman" w:hAnsi="Times New Roman" w:cs="Times New Roman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баланса?</w:t>
            </w:r>
          </w:p>
          <w:p w:rsidR="005D5CAD" w:rsidRPr="004454A0" w:rsidRDefault="005D5CAD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а)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г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руппа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видов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имущества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и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источников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их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="00DA1BE9"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образования;</w:t>
            </w:r>
          </w:p>
          <w:p w:rsidR="005D5CAD" w:rsidRPr="004454A0" w:rsidRDefault="005D5CAD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б)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п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оказатель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(строка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proofErr w:type="gramStart"/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)а</w:t>
            </w:r>
            <w:proofErr w:type="gramEnd"/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ктива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и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пассива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баланса,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характеризующий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отдельный вид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или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группу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видов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хозяйственных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средств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или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источников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="00DA1BE9"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их образования;</w:t>
            </w:r>
          </w:p>
          <w:p w:rsidR="005D5CAD" w:rsidRPr="004454A0" w:rsidRDefault="005D5CAD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в)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о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тдельный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вид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средств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(активов)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источников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их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образования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="00DA1BE9"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(пассивов);</w:t>
            </w:r>
          </w:p>
          <w:p w:rsidR="005D5CAD" w:rsidRPr="004454A0" w:rsidRDefault="005D5CAD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г)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г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руппа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видов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хозяйственных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средств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и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отдельный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вид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источников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их образования.</w:t>
            </w:r>
          </w:p>
        </w:tc>
        <w:tc>
          <w:tcPr>
            <w:tcW w:w="1365" w:type="dxa"/>
          </w:tcPr>
          <w:p w:rsidR="005D5CAD" w:rsidRPr="004454A0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1 балл</w:t>
            </w:r>
          </w:p>
        </w:tc>
      </w:tr>
      <w:tr w:rsidR="005D5CAD" w:rsidRPr="004454A0" w:rsidTr="005D5CAD">
        <w:tc>
          <w:tcPr>
            <w:tcW w:w="1224" w:type="dxa"/>
            <w:vMerge/>
          </w:tcPr>
          <w:p w:rsidR="005D5CAD" w:rsidRPr="004454A0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</w:p>
        </w:tc>
        <w:tc>
          <w:tcPr>
            <w:tcW w:w="7266" w:type="dxa"/>
          </w:tcPr>
          <w:p w:rsidR="005D5CAD" w:rsidRPr="004454A0" w:rsidRDefault="005D5CAD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4.</w:t>
            </w:r>
            <w:r w:rsidR="00157894">
              <w:rPr>
                <w:rStyle w:val="FontStyle43"/>
                <w:rFonts w:ascii="Times New Roman" w:hAnsi="Times New Roman" w:cs="Times New Roman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О</w:t>
            </w:r>
            <w:r w:rsidR="00157894">
              <w:rPr>
                <w:rStyle w:val="FontStyle43"/>
                <w:rFonts w:ascii="Times New Roman" w:hAnsi="Times New Roman" w:cs="Times New Roman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чем</w:t>
            </w:r>
            <w:r w:rsidR="00157894">
              <w:rPr>
                <w:rStyle w:val="FontStyle43"/>
                <w:rFonts w:ascii="Times New Roman" w:hAnsi="Times New Roman" w:cs="Times New Roman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свидетельствует</w:t>
            </w:r>
            <w:r w:rsidR="00157894">
              <w:rPr>
                <w:rStyle w:val="FontStyle43"/>
                <w:rFonts w:ascii="Times New Roman" w:hAnsi="Times New Roman" w:cs="Times New Roman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ситуация,</w:t>
            </w:r>
            <w:r w:rsidR="00157894">
              <w:rPr>
                <w:rStyle w:val="FontStyle43"/>
                <w:rFonts w:ascii="Times New Roman" w:hAnsi="Times New Roman" w:cs="Times New Roman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когда</w:t>
            </w:r>
            <w:r w:rsidR="00157894">
              <w:rPr>
                <w:rStyle w:val="FontStyle43"/>
                <w:rFonts w:ascii="Times New Roman" w:hAnsi="Times New Roman" w:cs="Times New Roman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итог</w:t>
            </w:r>
            <w:r w:rsidR="00157894">
              <w:rPr>
                <w:rStyle w:val="FontStyle43"/>
                <w:rFonts w:ascii="Times New Roman" w:hAnsi="Times New Roman" w:cs="Times New Roman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актива</w:t>
            </w:r>
            <w:r w:rsidR="00157894">
              <w:rPr>
                <w:rStyle w:val="FontStyle43"/>
                <w:rFonts w:ascii="Times New Roman" w:hAnsi="Times New Roman" w:cs="Times New Roman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оказался</w:t>
            </w:r>
            <w:r w:rsidR="00157894">
              <w:rPr>
                <w:rStyle w:val="FontStyle43"/>
                <w:rFonts w:ascii="Times New Roman" w:hAnsi="Times New Roman" w:cs="Times New Roman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меньше</w:t>
            </w:r>
            <w:r w:rsidR="00157894">
              <w:rPr>
                <w:rStyle w:val="FontStyle43"/>
                <w:rFonts w:ascii="Times New Roman" w:hAnsi="Times New Roman" w:cs="Times New Roman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итога пассива?</w:t>
            </w:r>
          </w:p>
          <w:p w:rsidR="005D5CAD" w:rsidRPr="004454A0" w:rsidRDefault="005D5CAD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а)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н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арушен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принцип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балансового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уравнен</w:t>
            </w:r>
            <w:r w:rsidR="00DA1BE9"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ия;</w:t>
            </w:r>
          </w:p>
          <w:p w:rsidR="005D5CAD" w:rsidRPr="004454A0" w:rsidRDefault="005D5CAD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б)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д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опущена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бухгалтерская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="00DA1BE9"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ошибка;</w:t>
            </w:r>
          </w:p>
          <w:p w:rsidR="005D5CAD" w:rsidRPr="004454A0" w:rsidRDefault="005D5CAD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в)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о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недостаче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="00DA1BE9"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средств;</w:t>
            </w:r>
          </w:p>
          <w:p w:rsidR="005D5CAD" w:rsidRPr="004454A0" w:rsidRDefault="005D5CAD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г)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о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недостаче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источников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образования.</w:t>
            </w:r>
          </w:p>
        </w:tc>
        <w:tc>
          <w:tcPr>
            <w:tcW w:w="1365" w:type="dxa"/>
          </w:tcPr>
          <w:p w:rsidR="005D5CAD" w:rsidRPr="004454A0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1 балл</w:t>
            </w:r>
          </w:p>
        </w:tc>
      </w:tr>
      <w:tr w:rsidR="005D5CAD" w:rsidRPr="004454A0" w:rsidTr="005D5CAD">
        <w:tc>
          <w:tcPr>
            <w:tcW w:w="1224" w:type="dxa"/>
            <w:vMerge/>
          </w:tcPr>
          <w:p w:rsidR="005D5CAD" w:rsidRPr="004454A0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</w:p>
        </w:tc>
        <w:tc>
          <w:tcPr>
            <w:tcW w:w="7266" w:type="dxa"/>
          </w:tcPr>
          <w:p w:rsidR="005D5CAD" w:rsidRPr="004454A0" w:rsidRDefault="005D5CAD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5.</w:t>
            </w:r>
            <w:r w:rsidR="00157894">
              <w:rPr>
                <w:rStyle w:val="FontStyle43"/>
                <w:rFonts w:ascii="Times New Roman" w:hAnsi="Times New Roman" w:cs="Times New Roman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В</w:t>
            </w:r>
            <w:r w:rsidR="00157894">
              <w:rPr>
                <w:rStyle w:val="FontStyle43"/>
                <w:rFonts w:ascii="Times New Roman" w:hAnsi="Times New Roman" w:cs="Times New Roman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чем</w:t>
            </w:r>
            <w:r w:rsidR="00157894">
              <w:rPr>
                <w:rStyle w:val="FontStyle43"/>
                <w:rFonts w:ascii="Times New Roman" w:hAnsi="Times New Roman" w:cs="Times New Roman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проявляется</w:t>
            </w:r>
            <w:r w:rsidR="00157894">
              <w:rPr>
                <w:rStyle w:val="FontStyle43"/>
                <w:rFonts w:ascii="Times New Roman" w:hAnsi="Times New Roman" w:cs="Times New Roman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взаимосвязь</w:t>
            </w:r>
            <w:r w:rsidR="00157894">
              <w:rPr>
                <w:rStyle w:val="FontStyle43"/>
                <w:rFonts w:ascii="Times New Roman" w:hAnsi="Times New Roman" w:cs="Times New Roman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счетов</w:t>
            </w:r>
            <w:r w:rsidR="00157894">
              <w:rPr>
                <w:rStyle w:val="FontStyle43"/>
                <w:rFonts w:ascii="Times New Roman" w:hAnsi="Times New Roman" w:cs="Times New Roman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аналитического</w:t>
            </w:r>
            <w:r w:rsidR="00157894">
              <w:rPr>
                <w:rStyle w:val="FontStyle43"/>
                <w:rFonts w:ascii="Times New Roman" w:hAnsi="Times New Roman" w:cs="Times New Roman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и</w:t>
            </w:r>
            <w:r w:rsidR="00157894">
              <w:rPr>
                <w:rStyle w:val="FontStyle43"/>
                <w:rFonts w:ascii="Times New Roman" w:hAnsi="Times New Roman" w:cs="Times New Roman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синтетического учета?</w:t>
            </w:r>
          </w:p>
          <w:p w:rsidR="005D5CAD" w:rsidRPr="004454A0" w:rsidRDefault="00157894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а) </w:t>
            </w:r>
            <w:proofErr w:type="gramStart"/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р</w:t>
            </w:r>
            <w:r w:rsidR="005D5CAD"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авенстве</w:t>
            </w:r>
            <w:proofErr w:type="gramEnd"/>
            <w:r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="005D5CAD"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оборотов</w:t>
            </w:r>
            <w:r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="005D5CAD"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по</w:t>
            </w:r>
            <w:r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="005D5CAD"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дебету</w:t>
            </w:r>
            <w:r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="005D5CAD"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и</w:t>
            </w:r>
            <w:r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="00DA1BE9"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кредиту;</w:t>
            </w:r>
          </w:p>
          <w:p w:rsidR="005D5CAD" w:rsidRPr="004454A0" w:rsidRDefault="005D5CAD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б)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proofErr w:type="gramStart"/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п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роведении</w:t>
            </w:r>
            <w:proofErr w:type="gramEnd"/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записей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одновременно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в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аналитических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и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="00DA1BE9"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синтетических счетах;</w:t>
            </w:r>
          </w:p>
          <w:p w:rsidR="005D5CAD" w:rsidRPr="004454A0" w:rsidRDefault="005D5CAD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в)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proofErr w:type="gramStart"/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р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авенстве</w:t>
            </w:r>
            <w:proofErr w:type="gramEnd"/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начальных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остатков,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оборотов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по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дебету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и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кредиту,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="00DA1BE9"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конечных остатков;</w:t>
            </w:r>
          </w:p>
          <w:p w:rsidR="005D5CAD" w:rsidRPr="004454A0" w:rsidRDefault="005D5CAD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г)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е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динстве</w:t>
            </w:r>
            <w:r w:rsidR="0015789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измерителей.</w:t>
            </w:r>
          </w:p>
        </w:tc>
        <w:tc>
          <w:tcPr>
            <w:tcW w:w="1365" w:type="dxa"/>
          </w:tcPr>
          <w:p w:rsidR="005D5CAD" w:rsidRPr="004454A0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1 балл</w:t>
            </w:r>
          </w:p>
        </w:tc>
      </w:tr>
      <w:tr w:rsidR="005D5CAD" w:rsidRPr="004454A0" w:rsidTr="005D5CAD">
        <w:tc>
          <w:tcPr>
            <w:tcW w:w="1224" w:type="dxa"/>
            <w:vMerge/>
          </w:tcPr>
          <w:p w:rsidR="005D5CAD" w:rsidRPr="004454A0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</w:p>
        </w:tc>
        <w:tc>
          <w:tcPr>
            <w:tcW w:w="7266" w:type="dxa"/>
          </w:tcPr>
          <w:p w:rsidR="005D5CAD" w:rsidRPr="004454A0" w:rsidRDefault="005D5CAD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6.Вактивномсчетеконечноесальдоравнонулюприусловии:</w:t>
            </w:r>
          </w:p>
          <w:p w:rsidR="005D5CAD" w:rsidRPr="004454A0" w:rsidRDefault="005D5CAD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а)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о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боротподебетуравеноборотупо</w:t>
            </w:r>
            <w:r w:rsidR="00DA1BE9"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кредиту;</w:t>
            </w:r>
          </w:p>
          <w:p w:rsidR="005D5CAD" w:rsidRPr="004454A0" w:rsidRDefault="005D5CAD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б)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п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осчетувтечениемесяцанебылодвижения</w:t>
            </w:r>
            <w:r w:rsidR="00DA1BE9"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средств;</w:t>
            </w:r>
          </w:p>
          <w:p w:rsidR="005D5CAD" w:rsidRPr="004454A0" w:rsidRDefault="005D5CAD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в)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с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умманачальногосальдоиоборотаподебетуравнаоборотупо</w:t>
            </w:r>
            <w:r w:rsidR="00DA1BE9"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кредиту;</w:t>
            </w:r>
          </w:p>
          <w:p w:rsidR="005D5CAD" w:rsidRPr="004454A0" w:rsidRDefault="005D5CAD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г)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о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тсутствуетначальноесальдо.</w:t>
            </w:r>
          </w:p>
        </w:tc>
        <w:tc>
          <w:tcPr>
            <w:tcW w:w="1365" w:type="dxa"/>
          </w:tcPr>
          <w:p w:rsidR="005D5CAD" w:rsidRPr="004454A0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4454A0">
              <w:rPr>
                <w:rStyle w:val="FontStyle43"/>
                <w:rFonts w:ascii="Times New Roman" w:hAnsi="Times New Roman" w:cs="Times New Roman"/>
                <w:spacing w:val="-10"/>
              </w:rPr>
              <w:t>1 балл</w:t>
            </w:r>
          </w:p>
        </w:tc>
      </w:tr>
      <w:tr w:rsidR="005D5CAD" w:rsidRPr="004454A0" w:rsidTr="005D5CAD">
        <w:tc>
          <w:tcPr>
            <w:tcW w:w="1224" w:type="dxa"/>
          </w:tcPr>
          <w:p w:rsidR="005D5CAD" w:rsidRPr="004454A0" w:rsidRDefault="005D5CAD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</w:rPr>
            </w:pPr>
          </w:p>
          <w:p w:rsidR="005D5CAD" w:rsidRPr="004454A0" w:rsidRDefault="005D5CAD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</w:rPr>
            </w:pPr>
          </w:p>
          <w:p w:rsidR="005D5CAD" w:rsidRPr="004454A0" w:rsidRDefault="005D5CAD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</w:rPr>
            </w:pPr>
          </w:p>
          <w:p w:rsidR="005D5CAD" w:rsidRPr="004454A0" w:rsidRDefault="005D5CAD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</w:rPr>
            </w:pPr>
          </w:p>
          <w:p w:rsidR="005D5CAD" w:rsidRPr="004454A0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  <w:sz w:val="22"/>
                <w:szCs w:val="22"/>
              </w:rPr>
            </w:pPr>
            <w:r w:rsidRPr="004454A0">
              <w:rPr>
                <w:rStyle w:val="FontStyle15"/>
                <w:rFonts w:ascii="Times New Roman" w:hAnsi="Times New Roman" w:cs="Times New Roman"/>
                <w:lang w:val="en-US"/>
              </w:rPr>
              <w:t>II</w:t>
            </w:r>
          </w:p>
        </w:tc>
        <w:tc>
          <w:tcPr>
            <w:tcW w:w="7266" w:type="dxa"/>
          </w:tcPr>
          <w:p w:rsidR="005D5CAD" w:rsidRPr="004454A0" w:rsidRDefault="005D5CAD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spacing w:val="-10"/>
                <w:sz w:val="22"/>
                <w:szCs w:val="22"/>
              </w:rPr>
            </w:pPr>
            <w:r w:rsidRPr="004454A0">
              <w:rPr>
                <w:rStyle w:val="FontStyle48"/>
                <w:rFonts w:ascii="Times New Roman" w:hAnsi="Times New Roman" w:cs="Times New Roman"/>
                <w:sz w:val="22"/>
                <w:szCs w:val="22"/>
              </w:rPr>
              <w:t>7.</w:t>
            </w:r>
            <w:r w:rsidRPr="004454A0">
              <w:rPr>
                <w:rStyle w:val="FontStyle48"/>
                <w:rFonts w:ascii="Times New Roman" w:hAnsi="Times New Roman" w:cs="Times New Roman"/>
                <w:spacing w:val="0"/>
                <w:sz w:val="22"/>
                <w:szCs w:val="22"/>
              </w:rPr>
              <w:tab/>
            </w:r>
            <w:r w:rsidRPr="004454A0">
              <w:rPr>
                <w:rStyle w:val="FontStyle43"/>
                <w:rFonts w:ascii="Times New Roman" w:hAnsi="Times New Roman" w:cs="Times New Roman"/>
                <w:spacing w:val="-10"/>
                <w:sz w:val="22"/>
                <w:szCs w:val="22"/>
              </w:rPr>
              <w:t>Составитькорреспонденциисчетовиопределитьтипбалансовыхизменений последующимхозяйственнымоперациям:</w:t>
            </w:r>
          </w:p>
          <w:p w:rsidR="005D5CAD" w:rsidRPr="004454A0" w:rsidRDefault="005D5CAD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2"/>
                <w:szCs w:val="22"/>
              </w:rPr>
            </w:pP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  <w:sz w:val="22"/>
                <w:szCs w:val="22"/>
              </w:rPr>
              <w:t>7.1. начислена</w:t>
            </w:r>
            <w:r w:rsidR="0007398C"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  <w:sz w:val="22"/>
                <w:szCs w:val="22"/>
              </w:rPr>
              <w:t xml:space="preserve">амортизация по основным средствам основного производства 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  <w:sz w:val="22"/>
                <w:szCs w:val="22"/>
              </w:rPr>
              <w:t>на сумму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z w:val="22"/>
                <w:szCs w:val="22"/>
              </w:rPr>
              <w:t xml:space="preserve"> 3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  <w:sz w:val="22"/>
                <w:szCs w:val="22"/>
              </w:rPr>
              <w:t>86</w:t>
            </w:r>
            <w:r w:rsidR="00DA1BE9"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  <w:sz w:val="22"/>
                <w:szCs w:val="22"/>
              </w:rPr>
              <w:t>,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  <w:sz w:val="22"/>
                <w:szCs w:val="22"/>
              </w:rPr>
              <w:t>2</w:t>
            </w:r>
            <w:r w:rsidR="00DA1BE9" w:rsidRPr="004454A0">
              <w:rPr>
                <w:rStyle w:val="FontStyle43"/>
                <w:rFonts w:ascii="Times New Roman" w:hAnsi="Times New Roman" w:cs="Times New Roman"/>
                <w:b w:val="0"/>
                <w:sz w:val="22"/>
                <w:szCs w:val="22"/>
              </w:rPr>
              <w:t>0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  <w:sz w:val="22"/>
                <w:szCs w:val="22"/>
              </w:rPr>
              <w:t>руб.;</w:t>
            </w:r>
          </w:p>
          <w:p w:rsidR="005D5CAD" w:rsidRPr="004454A0" w:rsidRDefault="005D5CAD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2"/>
                <w:szCs w:val="22"/>
              </w:rPr>
            </w:pP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  <w:sz w:val="22"/>
                <w:szCs w:val="22"/>
              </w:rPr>
              <w:t>7.2. выданыденьгиизкассывподотчетдиректоруСПКна командировочныерасходывсумме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z w:val="22"/>
                <w:szCs w:val="22"/>
              </w:rPr>
              <w:t xml:space="preserve"> 5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  <w:sz w:val="22"/>
                <w:szCs w:val="22"/>
              </w:rPr>
              <w:t>4</w:t>
            </w:r>
            <w:r w:rsidR="00DA1BE9"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  <w:sz w:val="22"/>
                <w:szCs w:val="22"/>
              </w:rPr>
              <w:t>,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  <w:sz w:val="22"/>
                <w:szCs w:val="22"/>
              </w:rPr>
              <w:t>9</w:t>
            </w:r>
            <w:r w:rsidR="00DA1BE9" w:rsidRPr="004454A0">
              <w:rPr>
                <w:rStyle w:val="FontStyle43"/>
                <w:rFonts w:ascii="Times New Roman" w:hAnsi="Times New Roman" w:cs="Times New Roman"/>
                <w:b w:val="0"/>
                <w:sz w:val="22"/>
                <w:szCs w:val="22"/>
              </w:rPr>
              <w:t>0</w:t>
            </w: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  <w:sz w:val="22"/>
                <w:szCs w:val="22"/>
              </w:rPr>
              <w:t>руб.</w:t>
            </w:r>
          </w:p>
          <w:p w:rsidR="0007398C" w:rsidRPr="004454A0" w:rsidRDefault="0007398C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2"/>
                <w:szCs w:val="22"/>
              </w:rPr>
            </w:pP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  <w:sz w:val="22"/>
                <w:szCs w:val="22"/>
              </w:rPr>
              <w:t>7.3. начислено пособие по временной нетрудоспособности за счет средств социального страхования на сумму 6 400,00 руб.</w:t>
            </w:r>
          </w:p>
          <w:p w:rsidR="0007398C" w:rsidRPr="004454A0" w:rsidRDefault="0007398C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2"/>
                <w:szCs w:val="22"/>
              </w:rPr>
            </w:pPr>
            <w:r w:rsidRPr="004454A0">
              <w:rPr>
                <w:rStyle w:val="FontStyle43"/>
                <w:rFonts w:ascii="Times New Roman" w:hAnsi="Times New Roman" w:cs="Times New Roman"/>
                <w:b w:val="0"/>
                <w:spacing w:val="-10"/>
                <w:sz w:val="22"/>
                <w:szCs w:val="22"/>
              </w:rPr>
              <w:lastRenderedPageBreak/>
              <w:t>7.4. оприходована готовая продукция, полученная от основного производства на сумму 23 900,00 руб.</w:t>
            </w:r>
          </w:p>
        </w:tc>
        <w:tc>
          <w:tcPr>
            <w:tcW w:w="1365" w:type="dxa"/>
          </w:tcPr>
          <w:p w:rsidR="005D5CAD" w:rsidRPr="004454A0" w:rsidRDefault="004454A0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  <w:sz w:val="22"/>
                <w:szCs w:val="22"/>
              </w:rPr>
            </w:pPr>
            <w:r w:rsidRPr="004454A0">
              <w:rPr>
                <w:rStyle w:val="FontStyle43"/>
                <w:rFonts w:ascii="Times New Roman" w:hAnsi="Times New Roman" w:cs="Times New Roman"/>
                <w:spacing w:val="-10"/>
                <w:sz w:val="22"/>
                <w:szCs w:val="22"/>
              </w:rPr>
              <w:lastRenderedPageBreak/>
              <w:t>4</w:t>
            </w:r>
            <w:r w:rsidR="005D5CAD" w:rsidRPr="004454A0">
              <w:rPr>
                <w:rStyle w:val="FontStyle43"/>
                <w:rFonts w:ascii="Times New Roman" w:hAnsi="Times New Roman" w:cs="Times New Roman"/>
                <w:spacing w:val="-10"/>
                <w:sz w:val="22"/>
                <w:szCs w:val="22"/>
              </w:rPr>
              <w:t xml:space="preserve"> балла</w:t>
            </w:r>
          </w:p>
        </w:tc>
      </w:tr>
    </w:tbl>
    <w:p w:rsidR="00983E65" w:rsidRPr="00193F47" w:rsidRDefault="00983E65" w:rsidP="007C447F">
      <w:pPr>
        <w:pStyle w:val="a3"/>
        <w:rPr>
          <w:rStyle w:val="FontStyle48"/>
          <w:rFonts w:ascii="Times New Roman" w:hAnsi="Times New Roman" w:cs="Times New Roman"/>
          <w:sz w:val="22"/>
          <w:szCs w:val="22"/>
        </w:rPr>
      </w:pPr>
    </w:p>
    <w:p w:rsidR="004335C6" w:rsidRDefault="004335C6" w:rsidP="00263106">
      <w:pPr>
        <w:pStyle w:val="a3"/>
        <w:jc w:val="center"/>
        <w:rPr>
          <w:rStyle w:val="FontStyle48"/>
          <w:rFonts w:ascii="Times New Roman" w:hAnsi="Times New Roman" w:cs="Times New Roman"/>
          <w:sz w:val="22"/>
          <w:szCs w:val="22"/>
        </w:rPr>
      </w:pPr>
    </w:p>
    <w:p w:rsidR="004335C6" w:rsidRDefault="004335C6" w:rsidP="00263106">
      <w:pPr>
        <w:pStyle w:val="a3"/>
        <w:jc w:val="center"/>
        <w:rPr>
          <w:rStyle w:val="FontStyle48"/>
          <w:rFonts w:ascii="Times New Roman" w:hAnsi="Times New Roman" w:cs="Times New Roman"/>
          <w:sz w:val="22"/>
          <w:szCs w:val="22"/>
        </w:rPr>
      </w:pPr>
    </w:p>
    <w:p w:rsidR="004335C6" w:rsidRDefault="004335C6" w:rsidP="00263106">
      <w:pPr>
        <w:pStyle w:val="a3"/>
        <w:jc w:val="center"/>
        <w:rPr>
          <w:rStyle w:val="FontStyle48"/>
          <w:rFonts w:ascii="Times New Roman" w:hAnsi="Times New Roman" w:cs="Times New Roman"/>
          <w:sz w:val="22"/>
          <w:szCs w:val="22"/>
        </w:rPr>
      </w:pPr>
    </w:p>
    <w:p w:rsidR="00B91695" w:rsidRPr="00193F47" w:rsidRDefault="00B91695" w:rsidP="00263106">
      <w:pPr>
        <w:pStyle w:val="a3"/>
        <w:jc w:val="center"/>
        <w:rPr>
          <w:rStyle w:val="FontStyle43"/>
          <w:rFonts w:ascii="Times New Roman" w:hAnsi="Times New Roman" w:cs="Times New Roman"/>
          <w:spacing w:val="-10"/>
          <w:sz w:val="22"/>
          <w:szCs w:val="22"/>
        </w:rPr>
      </w:pPr>
      <w:r w:rsidRPr="00193F47">
        <w:rPr>
          <w:rStyle w:val="FontStyle48"/>
          <w:rFonts w:ascii="Times New Roman" w:hAnsi="Times New Roman" w:cs="Times New Roman"/>
          <w:sz w:val="22"/>
          <w:szCs w:val="22"/>
        </w:rPr>
        <w:t xml:space="preserve">ВАРИАНТ </w:t>
      </w:r>
      <w:r w:rsidRPr="00193F47">
        <w:rPr>
          <w:rStyle w:val="FontStyle43"/>
          <w:rFonts w:ascii="Times New Roman" w:hAnsi="Times New Roman" w:cs="Times New Roman"/>
          <w:spacing w:val="-10"/>
          <w:sz w:val="22"/>
          <w:szCs w:val="22"/>
        </w:rPr>
        <w:t>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24"/>
        <w:gridCol w:w="7679"/>
        <w:gridCol w:w="1152"/>
      </w:tblGrid>
      <w:tr w:rsidR="0010294A" w:rsidRPr="00193F47" w:rsidTr="00263106">
        <w:tc>
          <w:tcPr>
            <w:tcW w:w="1101" w:type="dxa"/>
          </w:tcPr>
          <w:p w:rsidR="0010294A" w:rsidRPr="007C447F" w:rsidRDefault="0010294A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spacing w:val="-10"/>
              </w:rPr>
              <w:t>Уровень</w:t>
            </w:r>
          </w:p>
        </w:tc>
        <w:tc>
          <w:tcPr>
            <w:tcW w:w="7512" w:type="dxa"/>
          </w:tcPr>
          <w:p w:rsidR="0010294A" w:rsidRPr="007C447F" w:rsidRDefault="0010294A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spacing w:val="-10"/>
              </w:rPr>
              <w:t>Задание</w:t>
            </w:r>
          </w:p>
        </w:tc>
        <w:tc>
          <w:tcPr>
            <w:tcW w:w="1242" w:type="dxa"/>
          </w:tcPr>
          <w:p w:rsidR="0010294A" w:rsidRPr="007C447F" w:rsidRDefault="0010294A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spacing w:val="-10"/>
              </w:rPr>
              <w:t>Результат</w:t>
            </w:r>
          </w:p>
        </w:tc>
      </w:tr>
      <w:tr w:rsidR="005D5CAD" w:rsidRPr="00193F47" w:rsidTr="00263106">
        <w:tc>
          <w:tcPr>
            <w:tcW w:w="1101" w:type="dxa"/>
          </w:tcPr>
          <w:p w:rsidR="005D5CAD" w:rsidRPr="007C447F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</w:p>
        </w:tc>
        <w:tc>
          <w:tcPr>
            <w:tcW w:w="7512" w:type="dxa"/>
          </w:tcPr>
          <w:p w:rsidR="005D5CAD" w:rsidRPr="007C447F" w:rsidRDefault="00DA1BE9" w:rsidP="00DA1BE9">
            <w:pPr>
              <w:pStyle w:val="a3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spacing w:val="-10"/>
              </w:rPr>
              <w:t>Выберите правильный вариант ответа:</w:t>
            </w:r>
          </w:p>
        </w:tc>
        <w:tc>
          <w:tcPr>
            <w:tcW w:w="1242" w:type="dxa"/>
          </w:tcPr>
          <w:p w:rsidR="005D5CAD" w:rsidRPr="007C447F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</w:p>
        </w:tc>
      </w:tr>
      <w:tr w:rsidR="005D5CAD" w:rsidRPr="00193F47" w:rsidTr="00263106">
        <w:tc>
          <w:tcPr>
            <w:tcW w:w="1101" w:type="dxa"/>
            <w:vMerge w:val="restart"/>
          </w:tcPr>
          <w:p w:rsidR="009F02F8" w:rsidRPr="007C447F" w:rsidRDefault="009F02F8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F02F8" w:rsidRPr="007C447F" w:rsidRDefault="009F02F8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F02F8" w:rsidRPr="007C447F" w:rsidRDefault="009F02F8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F02F8" w:rsidRPr="007C447F" w:rsidRDefault="009F02F8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F02F8" w:rsidRPr="007C447F" w:rsidRDefault="009F02F8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F02F8" w:rsidRPr="007C447F" w:rsidRDefault="009F02F8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F02F8" w:rsidRPr="007C447F" w:rsidRDefault="009F02F8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F02F8" w:rsidRPr="007C447F" w:rsidRDefault="009F02F8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F02F8" w:rsidRPr="007C447F" w:rsidRDefault="009F02F8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F02F8" w:rsidRPr="007C447F" w:rsidRDefault="009F02F8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F02F8" w:rsidRPr="007C447F" w:rsidRDefault="009F02F8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F02F8" w:rsidRPr="007C447F" w:rsidRDefault="009F02F8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F02F8" w:rsidRPr="007C447F" w:rsidRDefault="009F02F8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F02F8" w:rsidRPr="007C447F" w:rsidRDefault="009F02F8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F02F8" w:rsidRPr="007C447F" w:rsidRDefault="009F02F8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F02F8" w:rsidRPr="007C447F" w:rsidRDefault="009F02F8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F02F8" w:rsidRPr="007C447F" w:rsidRDefault="009F02F8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F02F8" w:rsidRPr="007C447F" w:rsidRDefault="009F02F8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F02F8" w:rsidRPr="007C447F" w:rsidRDefault="009F02F8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F02F8" w:rsidRPr="007C447F" w:rsidRDefault="009F02F8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7C447F" w:rsidRDefault="009F02F8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7C447F"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7512" w:type="dxa"/>
          </w:tcPr>
          <w:p w:rsidR="005D5CAD" w:rsidRPr="007C447F" w:rsidRDefault="005D5CAD" w:rsidP="00983E65">
            <w:pPr>
              <w:pStyle w:val="a3"/>
              <w:ind w:firstLine="33"/>
              <w:jc w:val="both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spacing w:val="-10"/>
              </w:rPr>
              <w:t>1.Источникиобразования хозяйственныхсредствклассифицируются на следующиегруппы:</w:t>
            </w:r>
          </w:p>
          <w:p w:rsidR="005D5CAD" w:rsidRPr="007C447F" w:rsidRDefault="005D5CAD" w:rsidP="00983E65">
            <w:pPr>
              <w:pStyle w:val="a3"/>
              <w:ind w:firstLine="3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а)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з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аемныеиспециального</w:t>
            </w:r>
            <w:r w:rsidR="00DA1BE9"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назначения;</w:t>
            </w:r>
          </w:p>
          <w:p w:rsidR="005D5CAD" w:rsidRPr="007C447F" w:rsidRDefault="005D5CAD" w:rsidP="00983E65">
            <w:pPr>
              <w:pStyle w:val="a3"/>
              <w:ind w:firstLine="3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б)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п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риравненныеи</w:t>
            </w:r>
            <w:r w:rsidR="00DA1BE9"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заемные;</w:t>
            </w:r>
          </w:p>
          <w:p w:rsidR="005D5CAD" w:rsidRPr="007C447F" w:rsidRDefault="005D5CAD" w:rsidP="00983E65">
            <w:pPr>
              <w:pStyle w:val="a3"/>
              <w:ind w:firstLine="3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в)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с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обственныеизаемные</w:t>
            </w:r>
            <w:r w:rsidR="00DA1BE9"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;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</w:rPr>
              <w:tab/>
            </w:r>
          </w:p>
          <w:p w:rsidR="005D5CAD" w:rsidRPr="007C447F" w:rsidRDefault="005D5CAD" w:rsidP="00983E65">
            <w:pPr>
              <w:pStyle w:val="a3"/>
              <w:ind w:firstLine="3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г</w:t>
            </w:r>
            <w:proofErr w:type="gramStart"/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)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с</w:t>
            </w:r>
            <w:proofErr w:type="gramEnd"/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обственные</w:t>
            </w:r>
            <w:r w:rsidR="00DA1BE9"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и приравненные к ним,</w:t>
            </w:r>
            <w:r w:rsidR="00DA1BE9" w:rsidRPr="007C447F">
              <w:rPr>
                <w:rStyle w:val="FontStyle43"/>
                <w:rFonts w:ascii="Times New Roman" w:hAnsi="Times New Roman" w:cs="Times New Roman"/>
                <w:b w:val="0"/>
              </w:rPr>
              <w:t>заемные (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привлеченные</w:t>
            </w:r>
            <w:r w:rsidR="00DA1BE9" w:rsidRPr="007C447F">
              <w:rPr>
                <w:rStyle w:val="FontStyle43"/>
                <w:rFonts w:ascii="Times New Roman" w:hAnsi="Times New Roman" w:cs="Times New Roman"/>
                <w:b w:val="0"/>
              </w:rPr>
              <w:t>)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.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</w:rPr>
              <w:tab/>
            </w:r>
          </w:p>
        </w:tc>
        <w:tc>
          <w:tcPr>
            <w:tcW w:w="1242" w:type="dxa"/>
          </w:tcPr>
          <w:p w:rsidR="005D5CAD" w:rsidRPr="007C447F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spacing w:val="-10"/>
              </w:rPr>
              <w:t>1 балл</w:t>
            </w:r>
          </w:p>
        </w:tc>
      </w:tr>
      <w:tr w:rsidR="005D5CAD" w:rsidRPr="00193F47" w:rsidTr="00263106">
        <w:tc>
          <w:tcPr>
            <w:tcW w:w="1101" w:type="dxa"/>
            <w:vMerge/>
          </w:tcPr>
          <w:p w:rsidR="005D5CAD" w:rsidRPr="007C447F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</w:p>
        </w:tc>
        <w:tc>
          <w:tcPr>
            <w:tcW w:w="7512" w:type="dxa"/>
          </w:tcPr>
          <w:p w:rsidR="005D5CAD" w:rsidRPr="007C447F" w:rsidRDefault="005D5CAD" w:rsidP="00263106">
            <w:pPr>
              <w:pStyle w:val="a3"/>
              <w:ind w:firstLine="33"/>
              <w:jc w:val="both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7C447F">
              <w:rPr>
                <w:rStyle w:val="FontStyle46"/>
                <w:rFonts w:ascii="Times New Roman" w:hAnsi="Times New Roman" w:cs="Times New Roman"/>
                <w:i w:val="0"/>
                <w:spacing w:val="0"/>
                <w:sz w:val="24"/>
                <w:szCs w:val="24"/>
              </w:rPr>
              <w:t>2.</w:t>
            </w:r>
            <w:r w:rsidRPr="007C447F">
              <w:rPr>
                <w:rStyle w:val="FontStyle43"/>
                <w:rFonts w:ascii="Times New Roman" w:hAnsi="Times New Roman" w:cs="Times New Roman"/>
                <w:spacing w:val="-10"/>
              </w:rPr>
              <w:t>Кобязательствампорасчетамотносятсядолги:</w:t>
            </w:r>
            <w:r w:rsidRPr="007C447F">
              <w:rPr>
                <w:rStyle w:val="FontStyle43"/>
                <w:rFonts w:ascii="Times New Roman" w:hAnsi="Times New Roman" w:cs="Times New Roman"/>
              </w:rPr>
              <w:tab/>
            </w:r>
          </w:p>
          <w:p w:rsidR="005D5CAD" w:rsidRPr="007C447F" w:rsidRDefault="005D5CAD" w:rsidP="00AE1752">
            <w:pPr>
              <w:pStyle w:val="a3"/>
              <w:ind w:firstLine="3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а)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б</w:t>
            </w:r>
            <w:r w:rsidR="00DA1BE9"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анкам;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б)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д</w:t>
            </w:r>
            <w:r w:rsidR="00DA1BE9"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ебиторов;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в)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п</w:t>
            </w:r>
            <w:r w:rsidR="00DA1BE9"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оставщикам;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г)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п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окупателей.</w:t>
            </w:r>
          </w:p>
        </w:tc>
        <w:tc>
          <w:tcPr>
            <w:tcW w:w="1242" w:type="dxa"/>
          </w:tcPr>
          <w:p w:rsidR="005D5CAD" w:rsidRPr="007C447F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spacing w:val="-10"/>
              </w:rPr>
              <w:t>1 балл</w:t>
            </w:r>
          </w:p>
        </w:tc>
      </w:tr>
      <w:tr w:rsidR="005D5CAD" w:rsidRPr="00193F47" w:rsidTr="00263106">
        <w:tc>
          <w:tcPr>
            <w:tcW w:w="1101" w:type="dxa"/>
            <w:vMerge/>
          </w:tcPr>
          <w:p w:rsidR="005D5CAD" w:rsidRPr="007C447F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</w:p>
        </w:tc>
        <w:tc>
          <w:tcPr>
            <w:tcW w:w="7512" w:type="dxa"/>
          </w:tcPr>
          <w:p w:rsidR="005D5CAD" w:rsidRPr="007C447F" w:rsidRDefault="005D5CAD" w:rsidP="00263106">
            <w:pPr>
              <w:pStyle w:val="a3"/>
              <w:ind w:firstLine="175"/>
              <w:jc w:val="both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spacing w:val="-10"/>
              </w:rPr>
              <w:t>3.Чтотакоебаланс?</w:t>
            </w:r>
          </w:p>
          <w:p w:rsidR="005D5CAD" w:rsidRPr="007C447F" w:rsidRDefault="005D5CAD" w:rsidP="00263106">
            <w:pPr>
              <w:pStyle w:val="a3"/>
              <w:ind w:firstLine="175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а)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и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нформацияобимуществеорганизациивтечениеопределенного</w:t>
            </w:r>
            <w:r w:rsidR="00DA1BE9"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периода;</w:t>
            </w:r>
          </w:p>
          <w:p w:rsidR="005D5CAD" w:rsidRPr="007C447F" w:rsidRDefault="005D5CAD" w:rsidP="00263106">
            <w:pPr>
              <w:pStyle w:val="a3"/>
              <w:ind w:firstLine="175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б)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ф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инансоваяотчетностьотекущемсостоянииактивови</w:t>
            </w:r>
            <w:r w:rsidR="00DA1BE9"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пассивов предприятия;</w:t>
            </w:r>
          </w:p>
          <w:p w:rsidR="005D5CAD" w:rsidRPr="007C447F" w:rsidRDefault="005D5CAD" w:rsidP="00263106">
            <w:pPr>
              <w:pStyle w:val="a3"/>
              <w:ind w:firstLine="175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в)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с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пособэкономическойгруппировкисредств(активов)иисточникових формирования(пассивов)предприятияна1-оечисломесяца,квар</w:t>
            </w:r>
            <w:r w:rsidR="00263106"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тала, года;</w:t>
            </w:r>
          </w:p>
          <w:p w:rsidR="005D5CAD" w:rsidRPr="007C447F" w:rsidRDefault="005D5CAD" w:rsidP="00263106">
            <w:pPr>
              <w:pStyle w:val="a3"/>
              <w:ind w:firstLine="175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г)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с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пособэкономическойгруппировкииобобщенногоотражениявденежном измерениихозяйственныхсредствпредприятияпоихфункциональной роливпроцессепроизводстваиисточникамихформированияна1-ое числомесяца,квартала,года.</w:t>
            </w:r>
          </w:p>
        </w:tc>
        <w:tc>
          <w:tcPr>
            <w:tcW w:w="1242" w:type="dxa"/>
          </w:tcPr>
          <w:p w:rsidR="005D5CAD" w:rsidRPr="007C447F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spacing w:val="-10"/>
              </w:rPr>
              <w:t>1 балл</w:t>
            </w:r>
          </w:p>
        </w:tc>
      </w:tr>
      <w:tr w:rsidR="005D5CAD" w:rsidRPr="00193F47" w:rsidTr="00263106">
        <w:tc>
          <w:tcPr>
            <w:tcW w:w="1101" w:type="dxa"/>
            <w:vMerge/>
          </w:tcPr>
          <w:p w:rsidR="005D5CAD" w:rsidRPr="007C447F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</w:p>
        </w:tc>
        <w:tc>
          <w:tcPr>
            <w:tcW w:w="7512" w:type="dxa"/>
          </w:tcPr>
          <w:p w:rsidR="005D5CAD" w:rsidRPr="007C447F" w:rsidRDefault="005D5CAD" w:rsidP="00263106">
            <w:pPr>
              <w:pStyle w:val="a3"/>
              <w:ind w:firstLine="33"/>
              <w:jc w:val="both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spacing w:val="-10"/>
              </w:rPr>
              <w:t>4.Операциивтороготипаитогбаланса:</w:t>
            </w:r>
          </w:p>
          <w:p w:rsidR="005D5CAD" w:rsidRPr="007C447F" w:rsidRDefault="005D5CAD" w:rsidP="00263106">
            <w:pPr>
              <w:pStyle w:val="a3"/>
              <w:ind w:firstLine="3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а)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у</w:t>
            </w:r>
            <w:r w:rsidR="00263106"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меньшают;</w:t>
            </w:r>
          </w:p>
          <w:p w:rsidR="005D5CAD" w:rsidRPr="007C447F" w:rsidRDefault="005D5CAD" w:rsidP="00263106">
            <w:pPr>
              <w:pStyle w:val="a3"/>
              <w:ind w:firstLine="3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б)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н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е</w:t>
            </w:r>
            <w:r w:rsidR="00263106"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изменяют;</w:t>
            </w:r>
          </w:p>
          <w:p w:rsidR="005D5CAD" w:rsidRPr="007C447F" w:rsidRDefault="005D5CAD" w:rsidP="00263106">
            <w:pPr>
              <w:pStyle w:val="a3"/>
              <w:ind w:firstLine="3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в)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у</w:t>
            </w:r>
            <w:r w:rsidR="00263106"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величивают;</w:t>
            </w:r>
          </w:p>
          <w:p w:rsidR="005D5CAD" w:rsidRPr="007C447F" w:rsidRDefault="005D5CAD" w:rsidP="00263106">
            <w:pPr>
              <w:pStyle w:val="a3"/>
              <w:ind w:firstLine="3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г)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у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величиваетсяитогактива.</w:t>
            </w:r>
          </w:p>
        </w:tc>
        <w:tc>
          <w:tcPr>
            <w:tcW w:w="1242" w:type="dxa"/>
          </w:tcPr>
          <w:p w:rsidR="005D5CAD" w:rsidRPr="007C447F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spacing w:val="-10"/>
              </w:rPr>
              <w:t>1 балл</w:t>
            </w:r>
          </w:p>
        </w:tc>
      </w:tr>
      <w:tr w:rsidR="005D5CAD" w:rsidRPr="00193F47" w:rsidTr="00263106">
        <w:tc>
          <w:tcPr>
            <w:tcW w:w="1101" w:type="dxa"/>
            <w:vMerge/>
          </w:tcPr>
          <w:p w:rsidR="005D5CAD" w:rsidRPr="007C447F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</w:p>
        </w:tc>
        <w:tc>
          <w:tcPr>
            <w:tcW w:w="7512" w:type="dxa"/>
          </w:tcPr>
          <w:p w:rsidR="005D5CAD" w:rsidRPr="00666069" w:rsidRDefault="005D5CAD" w:rsidP="00263106">
            <w:pPr>
              <w:pStyle w:val="a3"/>
              <w:ind w:firstLine="33"/>
              <w:jc w:val="both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666069">
              <w:rPr>
                <w:rStyle w:val="FontStyle43"/>
                <w:rFonts w:ascii="Times New Roman" w:hAnsi="Times New Roman" w:cs="Times New Roman"/>
                <w:spacing w:val="-10"/>
              </w:rPr>
              <w:t>5.Назначениеоборотныхведомостейпосинтетическимсчетам:</w:t>
            </w:r>
          </w:p>
          <w:p w:rsidR="005D5CAD" w:rsidRPr="00666069" w:rsidRDefault="005D5CAD" w:rsidP="00263106">
            <w:pPr>
              <w:pStyle w:val="a3"/>
              <w:ind w:firstLine="3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666069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а)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д</w:t>
            </w:r>
            <w:r w:rsidRPr="00666069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ляосуществленияконтролязаитоговымиданнымисинтетических</w:t>
            </w:r>
            <w:r w:rsidR="00263106" w:rsidRPr="00666069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счетов;</w:t>
            </w:r>
          </w:p>
          <w:p w:rsidR="005D5CAD" w:rsidRPr="00666069" w:rsidRDefault="005D5CAD" w:rsidP="00263106">
            <w:pPr>
              <w:pStyle w:val="a3"/>
              <w:ind w:firstLine="3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666069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б)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д</w:t>
            </w:r>
            <w:r w:rsidRPr="00666069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ляобобщенияданныхсинтетическихсчетовивзаимнойпроверки правильностизаписейна</w:t>
            </w:r>
            <w:r w:rsidR="00263106" w:rsidRPr="00666069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них;</w:t>
            </w:r>
          </w:p>
          <w:p w:rsidR="005D5CAD" w:rsidRPr="00666069" w:rsidRDefault="005D5CAD" w:rsidP="00263106">
            <w:pPr>
              <w:pStyle w:val="a3"/>
              <w:ind w:firstLine="3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666069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в)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д</w:t>
            </w:r>
            <w:r w:rsidRPr="00666069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лявыявлениянарушенияпринципадвойной</w:t>
            </w:r>
            <w:r w:rsidR="00263106" w:rsidRPr="00666069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записи;</w:t>
            </w:r>
          </w:p>
          <w:p w:rsidR="005D5CAD" w:rsidRPr="00666069" w:rsidRDefault="005D5CAD" w:rsidP="00263106">
            <w:pPr>
              <w:pStyle w:val="a3"/>
              <w:ind w:firstLine="3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666069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г)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д</w:t>
            </w:r>
            <w:r w:rsidRPr="00666069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ляустановлениясопоставимостиданныханалитическогоисинтетического учета.</w:t>
            </w:r>
          </w:p>
        </w:tc>
        <w:tc>
          <w:tcPr>
            <w:tcW w:w="1242" w:type="dxa"/>
          </w:tcPr>
          <w:p w:rsidR="005D5CAD" w:rsidRPr="00666069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666069">
              <w:rPr>
                <w:rStyle w:val="FontStyle43"/>
                <w:rFonts w:ascii="Times New Roman" w:hAnsi="Times New Roman" w:cs="Times New Roman"/>
                <w:spacing w:val="-10"/>
              </w:rPr>
              <w:t>1 балл</w:t>
            </w:r>
          </w:p>
        </w:tc>
      </w:tr>
      <w:tr w:rsidR="005D5CAD" w:rsidRPr="00193F47" w:rsidTr="00263106">
        <w:tc>
          <w:tcPr>
            <w:tcW w:w="1101" w:type="dxa"/>
            <w:vMerge/>
          </w:tcPr>
          <w:p w:rsidR="005D5CAD" w:rsidRPr="007C447F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</w:p>
        </w:tc>
        <w:tc>
          <w:tcPr>
            <w:tcW w:w="7512" w:type="dxa"/>
          </w:tcPr>
          <w:p w:rsidR="005D5CAD" w:rsidRPr="00666069" w:rsidRDefault="005D5CAD" w:rsidP="00263106">
            <w:pPr>
              <w:pStyle w:val="a3"/>
              <w:ind w:firstLine="33"/>
              <w:jc w:val="both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666069">
              <w:rPr>
                <w:rStyle w:val="FontStyle43"/>
                <w:rFonts w:ascii="Times New Roman" w:hAnsi="Times New Roman" w:cs="Times New Roman"/>
                <w:spacing w:val="-10"/>
              </w:rPr>
              <w:t>6.Двойнаязаписьотражаетхозяйственнуюоперацию:</w:t>
            </w:r>
          </w:p>
          <w:p w:rsidR="005D5CAD" w:rsidRPr="00666069" w:rsidRDefault="005D5CAD" w:rsidP="00263106">
            <w:pPr>
              <w:pStyle w:val="a3"/>
              <w:ind w:firstLine="3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666069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а)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в</w:t>
            </w:r>
            <w:r w:rsidRPr="00666069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двухпервичных</w:t>
            </w:r>
            <w:r w:rsidR="00263106" w:rsidRPr="00666069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документах;</w:t>
            </w:r>
          </w:p>
          <w:p w:rsidR="005D5CAD" w:rsidRPr="00666069" w:rsidRDefault="005D5CAD" w:rsidP="00263106">
            <w:pPr>
              <w:pStyle w:val="a3"/>
              <w:ind w:firstLine="3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666069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б)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п</w:t>
            </w:r>
            <w:r w:rsidRPr="00666069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одвум</w:t>
            </w:r>
            <w:r w:rsidR="00263106" w:rsidRPr="00666069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счетам;</w:t>
            </w:r>
          </w:p>
          <w:p w:rsidR="005D5CAD" w:rsidRPr="00666069" w:rsidRDefault="005D5CAD" w:rsidP="00263106">
            <w:pPr>
              <w:pStyle w:val="a3"/>
              <w:ind w:firstLine="3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666069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в)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п</w:t>
            </w:r>
            <w:r w:rsidRPr="00666069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одебетуодногосчетаикредиту</w:t>
            </w:r>
            <w:r w:rsidR="00263106" w:rsidRPr="00666069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другого;</w:t>
            </w:r>
          </w:p>
          <w:p w:rsidR="005D5CAD" w:rsidRPr="00666069" w:rsidRDefault="005D5CAD" w:rsidP="00263106">
            <w:pPr>
              <w:pStyle w:val="a3"/>
              <w:ind w:firstLine="3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666069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г)</w:t>
            </w:r>
            <w:r w:rsidR="00FA52B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в</w:t>
            </w:r>
            <w:r w:rsidRPr="00666069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балансевактивеипассиве.</w:t>
            </w:r>
          </w:p>
        </w:tc>
        <w:tc>
          <w:tcPr>
            <w:tcW w:w="1242" w:type="dxa"/>
          </w:tcPr>
          <w:p w:rsidR="005D5CAD" w:rsidRPr="00666069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666069">
              <w:rPr>
                <w:rStyle w:val="FontStyle43"/>
                <w:rFonts w:ascii="Times New Roman" w:hAnsi="Times New Roman" w:cs="Times New Roman"/>
                <w:spacing w:val="-10"/>
              </w:rPr>
              <w:t>1 балл</w:t>
            </w:r>
          </w:p>
        </w:tc>
      </w:tr>
      <w:tr w:rsidR="005D5CAD" w:rsidRPr="00193F47" w:rsidTr="00263106">
        <w:tc>
          <w:tcPr>
            <w:tcW w:w="1101" w:type="dxa"/>
          </w:tcPr>
          <w:p w:rsidR="009F02F8" w:rsidRPr="007C447F" w:rsidRDefault="009F02F8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F02F8" w:rsidRPr="007C447F" w:rsidRDefault="009F02F8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F02F8" w:rsidRPr="007C447F" w:rsidRDefault="009F02F8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F02F8" w:rsidRPr="007C447F" w:rsidRDefault="009F02F8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5CAD" w:rsidRPr="007C447F" w:rsidRDefault="009F02F8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7C447F"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7512" w:type="dxa"/>
          </w:tcPr>
          <w:p w:rsidR="005D5CAD" w:rsidRPr="00AE1752" w:rsidRDefault="005D5CAD" w:rsidP="00263106">
            <w:pPr>
              <w:pStyle w:val="a3"/>
              <w:ind w:firstLine="175"/>
              <w:jc w:val="both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AE1752">
              <w:rPr>
                <w:rStyle w:val="FontStyle48"/>
                <w:rFonts w:ascii="Times New Roman" w:hAnsi="Times New Roman" w:cs="Times New Roman"/>
              </w:rPr>
              <w:t>7.</w:t>
            </w:r>
            <w:r w:rsidRPr="00AE1752">
              <w:rPr>
                <w:rStyle w:val="FontStyle48"/>
                <w:rFonts w:ascii="Times New Roman" w:hAnsi="Times New Roman" w:cs="Times New Roman"/>
                <w:spacing w:val="0"/>
              </w:rPr>
              <w:tab/>
            </w:r>
            <w:r w:rsidRPr="00AE1752">
              <w:rPr>
                <w:rStyle w:val="FontStyle43"/>
                <w:rFonts w:ascii="Times New Roman" w:hAnsi="Times New Roman" w:cs="Times New Roman"/>
                <w:spacing w:val="-10"/>
              </w:rPr>
              <w:t>Составитькорреспонденциисчетовиопределитьтипбалансовыхизменений последующимхозяйственнымоперациям:</w:t>
            </w:r>
          </w:p>
          <w:p w:rsidR="005D5CAD" w:rsidRPr="00AE1752" w:rsidRDefault="005D5CAD" w:rsidP="00263106">
            <w:pPr>
              <w:pStyle w:val="a3"/>
              <w:ind w:firstLine="175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AE175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7.1.погашеназадолженностьнефтебазезасчеткраткосрочнойссудыв сумме</w:t>
            </w:r>
            <w:r w:rsidRPr="00AE1752">
              <w:rPr>
                <w:rStyle w:val="FontStyle43"/>
                <w:rFonts w:ascii="Times New Roman" w:hAnsi="Times New Roman" w:cs="Times New Roman"/>
                <w:b w:val="0"/>
              </w:rPr>
              <w:t xml:space="preserve"> 5</w:t>
            </w:r>
            <w:r w:rsidRPr="00AE175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93</w:t>
            </w:r>
            <w:r w:rsidR="00263106" w:rsidRPr="00AE175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,</w:t>
            </w:r>
            <w:r w:rsidRPr="00AE175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50руб.;</w:t>
            </w:r>
          </w:p>
          <w:p w:rsidR="005D5CAD" w:rsidRPr="00AE1752" w:rsidRDefault="005D5CAD" w:rsidP="00263106">
            <w:pPr>
              <w:pStyle w:val="a3"/>
              <w:ind w:firstLine="175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AE1752">
              <w:rPr>
                <w:rStyle w:val="FontStyle47"/>
                <w:rFonts w:ascii="Times New Roman" w:hAnsi="Times New Roman" w:cs="Times New Roman"/>
                <w:i w:val="0"/>
              </w:rPr>
              <w:t>7.2.</w:t>
            </w:r>
            <w:r w:rsidR="004454A0" w:rsidRPr="00AE1752">
              <w:rPr>
                <w:rStyle w:val="FontStyle43"/>
                <w:rFonts w:ascii="Times New Roman" w:hAnsi="Times New Roman" w:cs="Times New Roman"/>
                <w:b w:val="0"/>
                <w:spacing w:val="-20"/>
              </w:rPr>
              <w:t xml:space="preserve">с расчетного счета погашена задолженность органам социального страхования и обеспечения </w:t>
            </w:r>
            <w:r w:rsidRPr="00AE175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насумму </w:t>
            </w:r>
            <w:r w:rsidR="00263106" w:rsidRPr="00AE175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15</w:t>
            </w:r>
            <w:r w:rsidRPr="00AE175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17</w:t>
            </w:r>
            <w:r w:rsidR="00263106" w:rsidRPr="00AE175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,</w:t>
            </w:r>
            <w:r w:rsidRPr="00AE175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60руб.</w:t>
            </w:r>
          </w:p>
          <w:p w:rsidR="004454A0" w:rsidRPr="00AE1752" w:rsidRDefault="004454A0" w:rsidP="00263106">
            <w:pPr>
              <w:pStyle w:val="a3"/>
              <w:ind w:firstLine="175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AE175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7.3. списаны командировочные расходы на увеличение общехозяйственных затрат на сумму 34,00 руб.</w:t>
            </w:r>
          </w:p>
          <w:p w:rsidR="004454A0" w:rsidRPr="007C447F" w:rsidRDefault="004454A0" w:rsidP="00263106">
            <w:pPr>
              <w:pStyle w:val="a3"/>
              <w:ind w:firstLine="175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2"/>
                <w:szCs w:val="22"/>
              </w:rPr>
            </w:pPr>
            <w:r w:rsidRPr="00AE175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lastRenderedPageBreak/>
              <w:t xml:space="preserve">7.4. начислена задолженность молокозаводу за реализованное молоко на сумму </w:t>
            </w:r>
            <w:r w:rsidR="007C447F" w:rsidRPr="00AE175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89 400,00 руб.</w:t>
            </w:r>
          </w:p>
        </w:tc>
        <w:tc>
          <w:tcPr>
            <w:tcW w:w="1242" w:type="dxa"/>
          </w:tcPr>
          <w:p w:rsidR="005D5CAD" w:rsidRPr="007C447F" w:rsidRDefault="004454A0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  <w:sz w:val="22"/>
                <w:szCs w:val="22"/>
              </w:rPr>
            </w:pPr>
            <w:r w:rsidRPr="007C447F">
              <w:rPr>
                <w:rStyle w:val="FontStyle43"/>
                <w:rFonts w:ascii="Times New Roman" w:hAnsi="Times New Roman" w:cs="Times New Roman"/>
                <w:spacing w:val="-10"/>
                <w:sz w:val="22"/>
                <w:szCs w:val="22"/>
              </w:rPr>
              <w:lastRenderedPageBreak/>
              <w:t>4</w:t>
            </w:r>
            <w:r w:rsidR="005D5CAD" w:rsidRPr="007C447F">
              <w:rPr>
                <w:rStyle w:val="FontStyle43"/>
                <w:rFonts w:ascii="Times New Roman" w:hAnsi="Times New Roman" w:cs="Times New Roman"/>
                <w:spacing w:val="-10"/>
                <w:sz w:val="22"/>
                <w:szCs w:val="22"/>
              </w:rPr>
              <w:t xml:space="preserve"> балла</w:t>
            </w:r>
          </w:p>
        </w:tc>
      </w:tr>
    </w:tbl>
    <w:p w:rsidR="007C447F" w:rsidRDefault="007C447F" w:rsidP="00A13A60">
      <w:pPr>
        <w:pStyle w:val="a3"/>
        <w:jc w:val="both"/>
        <w:rPr>
          <w:rStyle w:val="FontStyle43"/>
          <w:rFonts w:ascii="Times New Roman" w:hAnsi="Times New Roman" w:cs="Times New Roman"/>
          <w:b w:val="0"/>
          <w:spacing w:val="-10"/>
          <w:sz w:val="22"/>
          <w:szCs w:val="22"/>
        </w:rPr>
      </w:pPr>
    </w:p>
    <w:p w:rsidR="007C447F" w:rsidRDefault="007C447F" w:rsidP="00A13A60">
      <w:pPr>
        <w:pStyle w:val="a3"/>
        <w:jc w:val="both"/>
        <w:rPr>
          <w:rStyle w:val="FontStyle43"/>
          <w:rFonts w:ascii="Times New Roman" w:hAnsi="Times New Roman" w:cs="Times New Roman"/>
          <w:b w:val="0"/>
          <w:spacing w:val="-10"/>
          <w:sz w:val="22"/>
          <w:szCs w:val="22"/>
        </w:rPr>
      </w:pPr>
    </w:p>
    <w:p w:rsidR="004335C6" w:rsidRDefault="004335C6" w:rsidP="00A13A60">
      <w:pPr>
        <w:pStyle w:val="a3"/>
        <w:jc w:val="both"/>
        <w:rPr>
          <w:rStyle w:val="FontStyle43"/>
          <w:rFonts w:ascii="Times New Roman" w:hAnsi="Times New Roman" w:cs="Times New Roman"/>
          <w:b w:val="0"/>
          <w:spacing w:val="-10"/>
          <w:sz w:val="22"/>
          <w:szCs w:val="22"/>
        </w:rPr>
      </w:pPr>
    </w:p>
    <w:p w:rsidR="004335C6" w:rsidRPr="00193F47" w:rsidRDefault="004335C6" w:rsidP="00A13A60">
      <w:pPr>
        <w:pStyle w:val="a3"/>
        <w:jc w:val="both"/>
        <w:rPr>
          <w:rStyle w:val="FontStyle43"/>
          <w:rFonts w:ascii="Times New Roman" w:hAnsi="Times New Roman" w:cs="Times New Roman"/>
          <w:b w:val="0"/>
          <w:spacing w:val="-10"/>
          <w:sz w:val="22"/>
          <w:szCs w:val="22"/>
        </w:rPr>
      </w:pPr>
    </w:p>
    <w:p w:rsidR="00347C13" w:rsidRPr="00193F47" w:rsidRDefault="00347C13" w:rsidP="00347C13">
      <w:pPr>
        <w:pStyle w:val="a3"/>
        <w:jc w:val="center"/>
        <w:rPr>
          <w:rStyle w:val="FontStyle43"/>
          <w:rFonts w:ascii="Times New Roman" w:hAnsi="Times New Roman" w:cs="Times New Roman"/>
          <w:spacing w:val="-10"/>
          <w:sz w:val="22"/>
          <w:szCs w:val="22"/>
        </w:rPr>
      </w:pPr>
      <w:r w:rsidRPr="00193F47">
        <w:rPr>
          <w:rStyle w:val="FontStyle43"/>
          <w:rFonts w:ascii="Times New Roman" w:hAnsi="Times New Roman" w:cs="Times New Roman"/>
          <w:spacing w:val="-10"/>
          <w:sz w:val="22"/>
          <w:szCs w:val="22"/>
        </w:rPr>
        <w:t>ВАРИАНТ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58"/>
        <w:gridCol w:w="7605"/>
        <w:gridCol w:w="1192"/>
      </w:tblGrid>
      <w:tr w:rsidR="00A13A60" w:rsidRPr="00193F47" w:rsidTr="00983E65">
        <w:tc>
          <w:tcPr>
            <w:tcW w:w="1224" w:type="dxa"/>
          </w:tcPr>
          <w:p w:rsidR="00A13A60" w:rsidRPr="007C447F" w:rsidRDefault="00A13A60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spacing w:val="-10"/>
              </w:rPr>
              <w:t>Уровень</w:t>
            </w:r>
          </w:p>
        </w:tc>
        <w:tc>
          <w:tcPr>
            <w:tcW w:w="7266" w:type="dxa"/>
          </w:tcPr>
          <w:p w:rsidR="00A13A60" w:rsidRPr="007C447F" w:rsidRDefault="00A13A60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spacing w:val="-10"/>
              </w:rPr>
              <w:t>Задание</w:t>
            </w:r>
          </w:p>
        </w:tc>
        <w:tc>
          <w:tcPr>
            <w:tcW w:w="1365" w:type="dxa"/>
          </w:tcPr>
          <w:p w:rsidR="00A13A60" w:rsidRPr="007C447F" w:rsidRDefault="00A13A60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spacing w:val="-10"/>
              </w:rPr>
              <w:t>Результат</w:t>
            </w:r>
          </w:p>
        </w:tc>
      </w:tr>
      <w:tr w:rsidR="005D5CAD" w:rsidRPr="00193F47" w:rsidTr="00983E65">
        <w:tc>
          <w:tcPr>
            <w:tcW w:w="1224" w:type="dxa"/>
          </w:tcPr>
          <w:p w:rsidR="005D5CAD" w:rsidRPr="007C447F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</w:p>
        </w:tc>
        <w:tc>
          <w:tcPr>
            <w:tcW w:w="7266" w:type="dxa"/>
          </w:tcPr>
          <w:p w:rsidR="005D5CAD" w:rsidRPr="007C447F" w:rsidRDefault="00263106" w:rsidP="00263106">
            <w:pPr>
              <w:pStyle w:val="a3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spacing w:val="-10"/>
              </w:rPr>
              <w:t>Выберите правильный вариант ответа:</w:t>
            </w:r>
          </w:p>
        </w:tc>
        <w:tc>
          <w:tcPr>
            <w:tcW w:w="1365" w:type="dxa"/>
          </w:tcPr>
          <w:p w:rsidR="005D5CAD" w:rsidRPr="007C447F" w:rsidRDefault="005D5CAD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</w:p>
        </w:tc>
      </w:tr>
      <w:tr w:rsidR="00983E65" w:rsidRPr="00193F47" w:rsidTr="00983E65">
        <w:tc>
          <w:tcPr>
            <w:tcW w:w="1224" w:type="dxa"/>
            <w:vMerge w:val="restart"/>
          </w:tcPr>
          <w:p w:rsidR="00983E65" w:rsidRPr="007C447F" w:rsidRDefault="00983E65" w:rsidP="00983E65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83E65" w:rsidRPr="007C447F" w:rsidRDefault="00983E65" w:rsidP="00983E65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83E65" w:rsidRPr="007C447F" w:rsidRDefault="00983E65" w:rsidP="00983E65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83E65" w:rsidRPr="007C447F" w:rsidRDefault="00983E65" w:rsidP="00983E65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83E65" w:rsidRPr="007C447F" w:rsidRDefault="00983E65" w:rsidP="00983E65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83E65" w:rsidRPr="007C447F" w:rsidRDefault="00983E65" w:rsidP="00983E65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83E65" w:rsidRPr="007C447F" w:rsidRDefault="00983E65" w:rsidP="00983E65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83E65" w:rsidRPr="007C447F" w:rsidRDefault="00983E65" w:rsidP="00983E65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83E65" w:rsidRPr="007C447F" w:rsidRDefault="00983E65" w:rsidP="00983E65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83E65" w:rsidRPr="007C447F" w:rsidRDefault="00983E65" w:rsidP="00983E65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83E65" w:rsidRPr="007C447F" w:rsidRDefault="00983E65" w:rsidP="00983E65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83E65" w:rsidRPr="007C447F" w:rsidRDefault="00983E65" w:rsidP="00983E65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83E65" w:rsidRPr="007C447F" w:rsidRDefault="00983E65" w:rsidP="00983E65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83E65" w:rsidRPr="007C447F" w:rsidRDefault="00983E65" w:rsidP="00983E65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83E65" w:rsidRPr="007C447F" w:rsidRDefault="00983E65" w:rsidP="00983E65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83E65" w:rsidRPr="007C447F" w:rsidRDefault="00983E65" w:rsidP="00983E65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83E65" w:rsidRPr="007C447F" w:rsidRDefault="00983E65" w:rsidP="00983E65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83E65" w:rsidRPr="007C447F" w:rsidRDefault="00983E65" w:rsidP="00983E65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83E65" w:rsidRPr="007C447F" w:rsidRDefault="00983E65" w:rsidP="00983E65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83E65" w:rsidRPr="007C447F" w:rsidRDefault="00983E65" w:rsidP="00983E65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7C447F"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7266" w:type="dxa"/>
          </w:tcPr>
          <w:p w:rsidR="00983E65" w:rsidRPr="007C447F" w:rsidRDefault="00983E65" w:rsidP="007C447F">
            <w:pPr>
              <w:pStyle w:val="a3"/>
              <w:ind w:firstLine="52"/>
              <w:jc w:val="both"/>
              <w:rPr>
                <w:rStyle w:val="FontStyle44"/>
                <w:rFonts w:ascii="Times New Roman" w:hAnsi="Times New Roman" w:cs="Times New Roman"/>
                <w:b/>
                <w:bCs/>
              </w:rPr>
            </w:pPr>
            <w:r w:rsidRPr="007C447F">
              <w:rPr>
                <w:rStyle w:val="FontStyle43"/>
                <w:rFonts w:ascii="Times New Roman" w:hAnsi="Times New Roman" w:cs="Times New Roman"/>
                <w:spacing w:val="-10"/>
              </w:rPr>
              <w:t xml:space="preserve">1.Ккакомувидузадолженностиотноситсядолгпредприятия </w:t>
            </w:r>
            <w:r w:rsidRPr="007C447F">
              <w:rPr>
                <w:rStyle w:val="FontStyle43"/>
                <w:rFonts w:ascii="Times New Roman" w:hAnsi="Times New Roman" w:cs="Times New Roman"/>
              </w:rPr>
              <w:t>поставщикам за поставленные товарно-материальные ценности?</w:t>
            </w:r>
          </w:p>
          <w:p w:rsidR="00983E65" w:rsidRPr="007C447F" w:rsidRDefault="00983E65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а)</w:t>
            </w:r>
            <w:r w:rsidR="00AE175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о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бязательствапоплатежам;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</w:rPr>
              <w:tab/>
            </w:r>
          </w:p>
          <w:p w:rsidR="00983E65" w:rsidRPr="007C447F" w:rsidRDefault="00983E65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б)</w:t>
            </w:r>
            <w:r w:rsidR="00AE175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д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ебиторскаязадолженность;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</w:rPr>
              <w:tab/>
            </w:r>
          </w:p>
          <w:p w:rsidR="00983E65" w:rsidRPr="007C447F" w:rsidRDefault="00983E65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в)</w:t>
            </w:r>
            <w:r w:rsidR="00AE175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с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редстваврасчетах;</w:t>
            </w:r>
          </w:p>
          <w:p w:rsidR="00983E65" w:rsidRPr="007C447F" w:rsidRDefault="00983E65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г)</w:t>
            </w:r>
            <w:r w:rsidR="00AE175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к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редиторскаязадолженность.</w:t>
            </w:r>
          </w:p>
        </w:tc>
        <w:tc>
          <w:tcPr>
            <w:tcW w:w="1365" w:type="dxa"/>
          </w:tcPr>
          <w:p w:rsidR="00983E65" w:rsidRPr="007C447F" w:rsidRDefault="00983E65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spacing w:val="-10"/>
              </w:rPr>
              <w:t>1 балл</w:t>
            </w:r>
          </w:p>
        </w:tc>
      </w:tr>
      <w:tr w:rsidR="00983E65" w:rsidRPr="00193F47" w:rsidTr="00983E65">
        <w:tc>
          <w:tcPr>
            <w:tcW w:w="1224" w:type="dxa"/>
            <w:vMerge/>
          </w:tcPr>
          <w:p w:rsidR="00983E65" w:rsidRPr="007C447F" w:rsidRDefault="00983E65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</w:p>
        </w:tc>
        <w:tc>
          <w:tcPr>
            <w:tcW w:w="7266" w:type="dxa"/>
          </w:tcPr>
          <w:p w:rsidR="00983E65" w:rsidRPr="007C447F" w:rsidRDefault="00983E65" w:rsidP="007C447F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</w:rPr>
            </w:pPr>
            <w:r w:rsidRPr="007C447F">
              <w:rPr>
                <w:rStyle w:val="FontStyle43"/>
                <w:rFonts w:ascii="Times New Roman" w:hAnsi="Times New Roman" w:cs="Times New Roman"/>
                <w:spacing w:val="-10"/>
              </w:rPr>
              <w:t>2.Кдолгосрочнымактивамотносятся:</w:t>
            </w:r>
          </w:p>
          <w:p w:rsidR="00983E65" w:rsidRPr="007C447F" w:rsidRDefault="00983E65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а)</w:t>
            </w:r>
            <w:r w:rsidR="00AE175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о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сновныесредства,оборудованиекустановке,финансовыевложения, нематериальныеактивы;</w:t>
            </w:r>
          </w:p>
          <w:p w:rsidR="00983E65" w:rsidRPr="007C447F" w:rsidRDefault="00983E65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б)</w:t>
            </w:r>
            <w:r w:rsidR="00AE175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о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сновныесредства,вложенияв долгосрочныеактивы,долгосрочные финансовыевложения;</w:t>
            </w:r>
          </w:p>
          <w:p w:rsidR="00983E65" w:rsidRPr="007C447F" w:rsidRDefault="00983E65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в)</w:t>
            </w:r>
            <w:r w:rsidR="00AE175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о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сновныесредства,нематериальныеактивы,вложениявдолгосрочные активы,доходныевложения в материальные активы,оборудованиекустановке и строительные материалы, долгосрочные финансовые вложения, долгосрочная дебиторская задолженность;</w:t>
            </w:r>
          </w:p>
          <w:p w:rsidR="00983E65" w:rsidRPr="007C447F" w:rsidRDefault="00983E65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г)</w:t>
            </w:r>
            <w:r w:rsidR="00AE175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н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ематериальныеактивы,оборотныеактивы,производственныезапасы, основныесредства.</w:t>
            </w:r>
          </w:p>
        </w:tc>
        <w:tc>
          <w:tcPr>
            <w:tcW w:w="1365" w:type="dxa"/>
          </w:tcPr>
          <w:p w:rsidR="00983E65" w:rsidRPr="007C447F" w:rsidRDefault="00983E65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spacing w:val="-10"/>
              </w:rPr>
              <w:t>1 балл</w:t>
            </w:r>
          </w:p>
        </w:tc>
      </w:tr>
      <w:tr w:rsidR="00983E65" w:rsidRPr="00193F47" w:rsidTr="00983E65">
        <w:tc>
          <w:tcPr>
            <w:tcW w:w="1224" w:type="dxa"/>
            <w:vMerge/>
          </w:tcPr>
          <w:p w:rsidR="00983E65" w:rsidRPr="007C447F" w:rsidRDefault="00983E65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</w:p>
        </w:tc>
        <w:tc>
          <w:tcPr>
            <w:tcW w:w="7266" w:type="dxa"/>
          </w:tcPr>
          <w:p w:rsidR="00983E65" w:rsidRPr="007C447F" w:rsidRDefault="00983E65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spacing w:val="-10"/>
              </w:rPr>
              <w:t>3.Чтоявляетсясамымликвиднымактивом?</w:t>
            </w:r>
          </w:p>
          <w:p w:rsidR="00983E65" w:rsidRPr="007C447F" w:rsidRDefault="00983E65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а)</w:t>
            </w:r>
            <w:r w:rsidR="00AE175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ц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енныебумаги;</w:t>
            </w:r>
          </w:p>
          <w:p w:rsidR="00983E65" w:rsidRPr="007C447F" w:rsidRDefault="00983E65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б)</w:t>
            </w:r>
            <w:r w:rsidR="00AE175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д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ебиторскаязадолженность;</w:t>
            </w:r>
          </w:p>
          <w:p w:rsidR="00983E65" w:rsidRPr="007C447F" w:rsidRDefault="00983E65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в)</w:t>
            </w:r>
            <w:r w:rsidR="00AE175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д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енежныесредства;</w:t>
            </w:r>
          </w:p>
          <w:p w:rsidR="00983E65" w:rsidRPr="007C447F" w:rsidRDefault="00983E65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г)</w:t>
            </w:r>
            <w:r w:rsidR="00AE175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з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апасыготовойпродукции.</w:t>
            </w:r>
          </w:p>
        </w:tc>
        <w:tc>
          <w:tcPr>
            <w:tcW w:w="1365" w:type="dxa"/>
          </w:tcPr>
          <w:p w:rsidR="00983E65" w:rsidRPr="007C447F" w:rsidRDefault="00983E65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spacing w:val="-10"/>
              </w:rPr>
              <w:t>1 балл</w:t>
            </w:r>
          </w:p>
        </w:tc>
      </w:tr>
      <w:tr w:rsidR="00983E65" w:rsidRPr="00193F47" w:rsidTr="00983E65">
        <w:tc>
          <w:tcPr>
            <w:tcW w:w="1224" w:type="dxa"/>
            <w:vMerge/>
          </w:tcPr>
          <w:p w:rsidR="00983E65" w:rsidRPr="007C447F" w:rsidRDefault="00983E65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</w:p>
        </w:tc>
        <w:tc>
          <w:tcPr>
            <w:tcW w:w="7266" w:type="dxa"/>
          </w:tcPr>
          <w:p w:rsidR="00983E65" w:rsidRPr="007C447F" w:rsidRDefault="00983E65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spacing w:val="-10"/>
              </w:rPr>
              <w:t>4.Вактивебалансаотражаются:</w:t>
            </w:r>
          </w:p>
          <w:p w:rsidR="00983E65" w:rsidRPr="007C447F" w:rsidRDefault="00983E65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а)</w:t>
            </w:r>
            <w:r w:rsidR="00AE175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з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адолженностьпоставщикамзаматериалы;</w:t>
            </w:r>
          </w:p>
          <w:p w:rsidR="00983E65" w:rsidRPr="007C447F" w:rsidRDefault="00983E65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б)</w:t>
            </w:r>
            <w:r w:rsidR="00AE175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з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адолженностьпокупателейзапродукцию;</w:t>
            </w:r>
          </w:p>
          <w:p w:rsidR="00983E65" w:rsidRPr="007C447F" w:rsidRDefault="00983E65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в)</w:t>
            </w:r>
            <w:r w:rsidR="00AE175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р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езервнаоплатуотпусков;</w:t>
            </w:r>
          </w:p>
          <w:p w:rsidR="00983E65" w:rsidRPr="007C447F" w:rsidRDefault="00983E65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г)</w:t>
            </w:r>
            <w:r w:rsidR="00AE175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ц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елевое финансирование.</w:t>
            </w:r>
          </w:p>
        </w:tc>
        <w:tc>
          <w:tcPr>
            <w:tcW w:w="1365" w:type="dxa"/>
          </w:tcPr>
          <w:p w:rsidR="00983E65" w:rsidRPr="007C447F" w:rsidRDefault="00983E65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spacing w:val="-10"/>
              </w:rPr>
              <w:t>1 балл</w:t>
            </w:r>
          </w:p>
        </w:tc>
      </w:tr>
      <w:tr w:rsidR="00983E65" w:rsidRPr="00193F47" w:rsidTr="00983E65">
        <w:tc>
          <w:tcPr>
            <w:tcW w:w="1224" w:type="dxa"/>
            <w:vMerge/>
          </w:tcPr>
          <w:p w:rsidR="00983E65" w:rsidRPr="007C447F" w:rsidRDefault="00983E65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</w:p>
        </w:tc>
        <w:tc>
          <w:tcPr>
            <w:tcW w:w="7266" w:type="dxa"/>
          </w:tcPr>
          <w:p w:rsidR="00983E65" w:rsidRPr="007C447F" w:rsidRDefault="00983E65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spacing w:val="-10"/>
              </w:rPr>
              <w:t>5.Назначениесубсчетов:</w:t>
            </w:r>
          </w:p>
          <w:p w:rsidR="00983E65" w:rsidRPr="007C447F" w:rsidRDefault="00983E65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а)</w:t>
            </w:r>
            <w:r w:rsidR="00AE175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с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интетическийсчетвторогопорядка;</w:t>
            </w:r>
          </w:p>
          <w:p w:rsidR="00983E65" w:rsidRPr="007C447F" w:rsidRDefault="00983E65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б)</w:t>
            </w:r>
            <w:r w:rsidR="00AE175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а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налитическийсчетболеевысокогопорядка.</w:t>
            </w:r>
          </w:p>
          <w:p w:rsidR="00983E65" w:rsidRPr="007C447F" w:rsidRDefault="00983E65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в)</w:t>
            </w:r>
            <w:r w:rsidR="00AE175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с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пособгруппировкианалитическихсчетов.</w:t>
            </w:r>
          </w:p>
          <w:p w:rsidR="00983E65" w:rsidRPr="007C447F" w:rsidRDefault="00983E65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г)</w:t>
            </w:r>
            <w:r w:rsidR="00AE175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п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ромежуточныесчетамеждусинтетическимиианалитическимисчетами.</w:t>
            </w:r>
          </w:p>
        </w:tc>
        <w:tc>
          <w:tcPr>
            <w:tcW w:w="1365" w:type="dxa"/>
          </w:tcPr>
          <w:p w:rsidR="00983E65" w:rsidRPr="007C447F" w:rsidRDefault="00983E65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spacing w:val="-10"/>
              </w:rPr>
              <w:t>1 балл</w:t>
            </w:r>
          </w:p>
        </w:tc>
      </w:tr>
      <w:tr w:rsidR="00983E65" w:rsidRPr="00193F47" w:rsidTr="00983E65">
        <w:tc>
          <w:tcPr>
            <w:tcW w:w="1224" w:type="dxa"/>
            <w:vMerge/>
          </w:tcPr>
          <w:p w:rsidR="00983E65" w:rsidRPr="007C447F" w:rsidRDefault="00983E65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</w:p>
        </w:tc>
        <w:tc>
          <w:tcPr>
            <w:tcW w:w="7266" w:type="dxa"/>
          </w:tcPr>
          <w:p w:rsidR="00983E65" w:rsidRPr="007C447F" w:rsidRDefault="00983E65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spacing w:val="-10"/>
              </w:rPr>
              <w:t>6.Сложнаяпроводкаотражаеткорреспонденцию:</w:t>
            </w:r>
          </w:p>
          <w:p w:rsidR="00983E65" w:rsidRPr="007C447F" w:rsidRDefault="00983E65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а)</w:t>
            </w:r>
            <w:r w:rsidR="00AE175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о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дногосчетаподебетуиодногосчетапокредиту.</w:t>
            </w:r>
          </w:p>
          <w:p w:rsidR="00983E65" w:rsidRPr="007C447F" w:rsidRDefault="00983E65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б</w:t>
            </w:r>
            <w:proofErr w:type="gramStart"/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)</w:t>
            </w:r>
            <w:r w:rsidR="00AE175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о</w:t>
            </w:r>
            <w:proofErr w:type="gramEnd"/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дногосчетаподебетуидвухпокредиту.</w:t>
            </w:r>
          </w:p>
          <w:p w:rsidR="00983E65" w:rsidRPr="007C447F" w:rsidRDefault="00983E65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в)</w:t>
            </w:r>
            <w:r w:rsidR="00AE175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д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вухсчетовподебетуидвухпокредиту.</w:t>
            </w:r>
          </w:p>
          <w:p w:rsidR="00983E65" w:rsidRPr="007C447F" w:rsidRDefault="00983E65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г)</w:t>
            </w:r>
            <w:r w:rsidR="00AE1752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с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интетическогоианалитическогосчетов.</w:t>
            </w:r>
          </w:p>
        </w:tc>
        <w:tc>
          <w:tcPr>
            <w:tcW w:w="1365" w:type="dxa"/>
          </w:tcPr>
          <w:p w:rsidR="00983E65" w:rsidRPr="007C447F" w:rsidRDefault="00983E65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spacing w:val="-10"/>
              </w:rPr>
              <w:t>1 балл</w:t>
            </w:r>
          </w:p>
        </w:tc>
      </w:tr>
      <w:tr w:rsidR="00983E65" w:rsidRPr="00193F47" w:rsidTr="00983E65">
        <w:tc>
          <w:tcPr>
            <w:tcW w:w="1224" w:type="dxa"/>
          </w:tcPr>
          <w:p w:rsidR="00983E65" w:rsidRPr="007C447F" w:rsidRDefault="00983E65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83E65" w:rsidRPr="007C447F" w:rsidRDefault="00983E65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83E65" w:rsidRPr="007C447F" w:rsidRDefault="00983E65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83E65" w:rsidRPr="007C447F" w:rsidRDefault="00983E65" w:rsidP="002B40FD">
            <w:pPr>
              <w:pStyle w:val="a3"/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83E65" w:rsidRPr="007C447F" w:rsidRDefault="00983E65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7C447F"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7266" w:type="dxa"/>
          </w:tcPr>
          <w:p w:rsidR="00983E65" w:rsidRPr="007C447F" w:rsidRDefault="00983E65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7C447F">
              <w:rPr>
                <w:rStyle w:val="FontStyle48"/>
                <w:rFonts w:ascii="Times New Roman" w:hAnsi="Times New Roman" w:cs="Times New Roman"/>
              </w:rPr>
              <w:t>7.</w:t>
            </w:r>
            <w:r w:rsidRPr="007C447F">
              <w:rPr>
                <w:rStyle w:val="FontStyle43"/>
                <w:rFonts w:ascii="Times New Roman" w:hAnsi="Times New Roman" w:cs="Times New Roman"/>
                <w:spacing w:val="-10"/>
              </w:rPr>
              <w:t>Составитькорреспонденциисчетовиопределитьтипбалансовыхизменений последующимхозяйственнымоперациям:</w:t>
            </w:r>
          </w:p>
          <w:p w:rsidR="00983E65" w:rsidRPr="007C447F" w:rsidRDefault="00983E65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7.1. сданостатокневыданнойзаработнойплаты</w:t>
            </w:r>
            <w:r w:rsidR="00666069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 xml:space="preserve"> из кассы 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нарасчетныйсчетвсумме 220,0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</w:rPr>
              <w:t xml:space="preserve">0 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руб.;</w:t>
            </w:r>
          </w:p>
          <w:p w:rsidR="00983E65" w:rsidRPr="007C447F" w:rsidRDefault="00983E65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7.2. оприходованцемент,полученныйвхозяйствоотВолковысского цементногозаводанасумму744,0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</w:rPr>
              <w:t xml:space="preserve">0 </w:t>
            </w: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руб.</w:t>
            </w:r>
          </w:p>
          <w:p w:rsidR="004454A0" w:rsidRPr="007C447F" w:rsidRDefault="004454A0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lastRenderedPageBreak/>
              <w:t>7.3. возвращен в кассу остаток подотчетной суммы 12,00 руб.</w:t>
            </w:r>
          </w:p>
          <w:p w:rsidR="007C447F" w:rsidRPr="007C447F" w:rsidRDefault="007C447F" w:rsidP="00983E65">
            <w:pPr>
              <w:pStyle w:val="a3"/>
              <w:ind w:firstLine="52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7.4. реализовано молоко Минскому молокозаводу на сумму 54 800,00</w:t>
            </w:r>
          </w:p>
        </w:tc>
        <w:tc>
          <w:tcPr>
            <w:tcW w:w="1365" w:type="dxa"/>
          </w:tcPr>
          <w:p w:rsidR="00983E65" w:rsidRPr="007C447F" w:rsidRDefault="004454A0" w:rsidP="002B40FD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7C447F">
              <w:rPr>
                <w:rStyle w:val="FontStyle43"/>
                <w:rFonts w:ascii="Times New Roman" w:hAnsi="Times New Roman" w:cs="Times New Roman"/>
                <w:spacing w:val="-10"/>
              </w:rPr>
              <w:lastRenderedPageBreak/>
              <w:t>4</w:t>
            </w:r>
            <w:r w:rsidR="00983E65" w:rsidRPr="007C447F">
              <w:rPr>
                <w:rStyle w:val="FontStyle43"/>
                <w:rFonts w:ascii="Times New Roman" w:hAnsi="Times New Roman" w:cs="Times New Roman"/>
                <w:spacing w:val="-10"/>
              </w:rPr>
              <w:t xml:space="preserve"> балла</w:t>
            </w:r>
          </w:p>
        </w:tc>
      </w:tr>
    </w:tbl>
    <w:p w:rsidR="004335C6" w:rsidRDefault="004335C6" w:rsidP="007D0D37">
      <w:pPr>
        <w:pStyle w:val="a3"/>
        <w:rPr>
          <w:rStyle w:val="FontStyle43"/>
          <w:rFonts w:ascii="Times New Roman" w:hAnsi="Times New Roman" w:cs="Times New Roman"/>
          <w:spacing w:val="-10"/>
          <w:sz w:val="28"/>
          <w:szCs w:val="28"/>
        </w:rPr>
      </w:pPr>
    </w:p>
    <w:p w:rsidR="00A04307" w:rsidRPr="00AE1752" w:rsidRDefault="00B97D27" w:rsidP="00AE1752">
      <w:pPr>
        <w:pStyle w:val="a3"/>
        <w:ind w:firstLine="567"/>
        <w:jc w:val="center"/>
        <w:rPr>
          <w:rStyle w:val="FontStyle43"/>
          <w:rFonts w:ascii="Times New Roman" w:hAnsi="Times New Roman" w:cs="Times New Roman"/>
          <w:spacing w:val="-10"/>
          <w:sz w:val="28"/>
          <w:szCs w:val="28"/>
        </w:rPr>
      </w:pPr>
      <w:r w:rsidRPr="00AE1752">
        <w:rPr>
          <w:rStyle w:val="FontStyle43"/>
          <w:rFonts w:ascii="Times New Roman" w:hAnsi="Times New Roman" w:cs="Times New Roman"/>
          <w:spacing w:val="-10"/>
          <w:sz w:val="28"/>
          <w:szCs w:val="28"/>
        </w:rPr>
        <w:t>ВАРИАНТ № 1</w:t>
      </w:r>
    </w:p>
    <w:tbl>
      <w:tblPr>
        <w:tblStyle w:val="a4"/>
        <w:tblW w:w="0" w:type="auto"/>
        <w:tblLook w:val="04A0"/>
      </w:tblPr>
      <w:tblGrid>
        <w:gridCol w:w="1242"/>
        <w:gridCol w:w="7218"/>
        <w:gridCol w:w="1395"/>
      </w:tblGrid>
      <w:tr w:rsidR="00A04307" w:rsidRPr="00AE1752" w:rsidTr="00A04307">
        <w:tc>
          <w:tcPr>
            <w:tcW w:w="1242" w:type="dxa"/>
          </w:tcPr>
          <w:p w:rsidR="00A04307" w:rsidRPr="00AE1752" w:rsidRDefault="00A04307" w:rsidP="00A0430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  <w:sz w:val="28"/>
                <w:szCs w:val="28"/>
              </w:rPr>
            </w:pPr>
            <w:r w:rsidRPr="00AE1752">
              <w:rPr>
                <w:rStyle w:val="FontStyle43"/>
                <w:rFonts w:ascii="Times New Roman" w:hAnsi="Times New Roman" w:cs="Times New Roman"/>
                <w:spacing w:val="-10"/>
                <w:sz w:val="28"/>
                <w:szCs w:val="28"/>
              </w:rPr>
              <w:t>Уровень</w:t>
            </w:r>
          </w:p>
        </w:tc>
        <w:tc>
          <w:tcPr>
            <w:tcW w:w="7371" w:type="dxa"/>
          </w:tcPr>
          <w:p w:rsidR="00A04307" w:rsidRPr="00AE1752" w:rsidRDefault="00A04307" w:rsidP="00A0430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  <w:sz w:val="28"/>
                <w:szCs w:val="28"/>
              </w:rPr>
            </w:pPr>
            <w:r w:rsidRPr="00AE1752">
              <w:rPr>
                <w:rStyle w:val="FontStyle43"/>
                <w:rFonts w:ascii="Times New Roman" w:hAnsi="Times New Roman" w:cs="Times New Roman"/>
                <w:spacing w:val="-10"/>
                <w:sz w:val="28"/>
                <w:szCs w:val="28"/>
              </w:rPr>
              <w:t>Задание</w:t>
            </w:r>
          </w:p>
        </w:tc>
        <w:tc>
          <w:tcPr>
            <w:tcW w:w="1242" w:type="dxa"/>
          </w:tcPr>
          <w:p w:rsidR="00A04307" w:rsidRPr="00AE1752" w:rsidRDefault="00A04307" w:rsidP="00A04307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  <w:sz w:val="28"/>
                <w:szCs w:val="28"/>
              </w:rPr>
            </w:pPr>
            <w:r w:rsidRPr="00AE1752">
              <w:rPr>
                <w:rStyle w:val="FontStyle43"/>
                <w:rFonts w:ascii="Times New Roman" w:hAnsi="Times New Roman" w:cs="Times New Roman"/>
                <w:spacing w:val="-10"/>
                <w:sz w:val="28"/>
                <w:szCs w:val="28"/>
              </w:rPr>
              <w:t>Результат</w:t>
            </w:r>
          </w:p>
        </w:tc>
      </w:tr>
      <w:tr w:rsidR="00A04307" w:rsidRPr="00AE1752" w:rsidTr="00A04307">
        <w:tc>
          <w:tcPr>
            <w:tcW w:w="1242" w:type="dxa"/>
          </w:tcPr>
          <w:p w:rsidR="00A04307" w:rsidRPr="00AE1752" w:rsidRDefault="00A04307" w:rsidP="003B012D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</w:pPr>
            <w:r w:rsidRPr="00AE1752"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  <w:t>1</w:t>
            </w:r>
          </w:p>
        </w:tc>
        <w:tc>
          <w:tcPr>
            <w:tcW w:w="7371" w:type="dxa"/>
          </w:tcPr>
          <w:p w:rsidR="00A04307" w:rsidRPr="00AE1752" w:rsidRDefault="00A04307" w:rsidP="00881FCF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</w:pPr>
            <w:r w:rsidRPr="00AE1752">
              <w:rPr>
                <w:rStyle w:val="FontStyle52"/>
                <w:sz w:val="28"/>
                <w:szCs w:val="28"/>
              </w:rPr>
              <w:t>В каких случаях может быть допущен взаимный зачет излишков и недостач в результате пересортицы?</w:t>
            </w:r>
          </w:p>
        </w:tc>
        <w:tc>
          <w:tcPr>
            <w:tcW w:w="1242" w:type="dxa"/>
          </w:tcPr>
          <w:p w:rsidR="00A04307" w:rsidRPr="00AE1752" w:rsidRDefault="00A04307" w:rsidP="003B012D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</w:pPr>
            <w:r w:rsidRPr="00AE1752"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  <w:t>1 балл</w:t>
            </w:r>
          </w:p>
        </w:tc>
      </w:tr>
      <w:tr w:rsidR="00A04307" w:rsidRPr="00AE1752" w:rsidTr="00A04307">
        <w:tc>
          <w:tcPr>
            <w:tcW w:w="1242" w:type="dxa"/>
          </w:tcPr>
          <w:p w:rsidR="00A04307" w:rsidRPr="00AE1752" w:rsidRDefault="00A04307" w:rsidP="003B012D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</w:pPr>
          </w:p>
        </w:tc>
        <w:tc>
          <w:tcPr>
            <w:tcW w:w="7371" w:type="dxa"/>
          </w:tcPr>
          <w:p w:rsidR="00A04307" w:rsidRPr="00AE1752" w:rsidRDefault="00A04307" w:rsidP="00881FCF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</w:pPr>
            <w:r w:rsidRPr="00AE1752">
              <w:rPr>
                <w:rStyle w:val="FontStyle52"/>
                <w:sz w:val="28"/>
                <w:szCs w:val="28"/>
              </w:rPr>
              <w:t>Какие документы называются распорядительными?</w:t>
            </w:r>
          </w:p>
        </w:tc>
        <w:tc>
          <w:tcPr>
            <w:tcW w:w="1242" w:type="dxa"/>
          </w:tcPr>
          <w:p w:rsidR="00A04307" w:rsidRPr="00AE1752" w:rsidRDefault="00A04307" w:rsidP="003B012D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</w:pPr>
            <w:r w:rsidRPr="00AE1752"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  <w:t>0,5 балла</w:t>
            </w:r>
          </w:p>
        </w:tc>
      </w:tr>
      <w:tr w:rsidR="00A04307" w:rsidRPr="00AE1752" w:rsidTr="00A04307">
        <w:tc>
          <w:tcPr>
            <w:tcW w:w="1242" w:type="dxa"/>
          </w:tcPr>
          <w:p w:rsidR="00A04307" w:rsidRPr="00AE1752" w:rsidRDefault="00A04307" w:rsidP="003B012D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</w:pPr>
          </w:p>
        </w:tc>
        <w:tc>
          <w:tcPr>
            <w:tcW w:w="7371" w:type="dxa"/>
          </w:tcPr>
          <w:p w:rsidR="00A04307" w:rsidRPr="00AE1752" w:rsidRDefault="00A04307" w:rsidP="00881FCF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</w:pPr>
            <w:r w:rsidRPr="00AE1752">
              <w:rPr>
                <w:rStyle w:val="FontStyle52"/>
                <w:sz w:val="28"/>
                <w:szCs w:val="28"/>
              </w:rPr>
              <w:t>Дайте характеристику внешних документов</w:t>
            </w:r>
          </w:p>
        </w:tc>
        <w:tc>
          <w:tcPr>
            <w:tcW w:w="1242" w:type="dxa"/>
          </w:tcPr>
          <w:p w:rsidR="00A04307" w:rsidRPr="00AE1752" w:rsidRDefault="00A04307" w:rsidP="003B012D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</w:pPr>
            <w:r w:rsidRPr="00AE1752"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  <w:t>0,5 балла</w:t>
            </w:r>
          </w:p>
        </w:tc>
      </w:tr>
      <w:tr w:rsidR="00A04307" w:rsidRPr="00AE1752" w:rsidTr="00A04307">
        <w:tc>
          <w:tcPr>
            <w:tcW w:w="1242" w:type="dxa"/>
          </w:tcPr>
          <w:p w:rsidR="00A04307" w:rsidRPr="00AE1752" w:rsidRDefault="00A04307" w:rsidP="003B012D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</w:pPr>
          </w:p>
        </w:tc>
        <w:tc>
          <w:tcPr>
            <w:tcW w:w="7371" w:type="dxa"/>
          </w:tcPr>
          <w:p w:rsidR="00A04307" w:rsidRPr="00AE1752" w:rsidRDefault="00A04307" w:rsidP="00881FCF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</w:pPr>
            <w:r w:rsidRPr="00AE1752">
              <w:rPr>
                <w:rStyle w:val="FontStyle52"/>
                <w:sz w:val="28"/>
                <w:szCs w:val="28"/>
              </w:rPr>
              <w:t>Дайте характеристику разовых документов.</w:t>
            </w:r>
          </w:p>
        </w:tc>
        <w:tc>
          <w:tcPr>
            <w:tcW w:w="1242" w:type="dxa"/>
          </w:tcPr>
          <w:p w:rsidR="00A04307" w:rsidRPr="00AE1752" w:rsidRDefault="00A04307" w:rsidP="003B012D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</w:pPr>
            <w:r w:rsidRPr="00AE1752"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  <w:t>0,5 балла</w:t>
            </w:r>
          </w:p>
        </w:tc>
      </w:tr>
      <w:tr w:rsidR="00A04307" w:rsidRPr="00AE1752" w:rsidTr="00A04307">
        <w:tc>
          <w:tcPr>
            <w:tcW w:w="1242" w:type="dxa"/>
          </w:tcPr>
          <w:p w:rsidR="00A04307" w:rsidRPr="00AE1752" w:rsidRDefault="00A04307" w:rsidP="003B012D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</w:pPr>
          </w:p>
        </w:tc>
        <w:tc>
          <w:tcPr>
            <w:tcW w:w="7371" w:type="dxa"/>
          </w:tcPr>
          <w:p w:rsidR="00A04307" w:rsidRPr="00AE1752" w:rsidRDefault="00A04307" w:rsidP="00881FCF">
            <w:pPr>
              <w:pStyle w:val="Style29"/>
              <w:widowControl/>
              <w:tabs>
                <w:tab w:val="left" w:pos="768"/>
              </w:tabs>
              <w:spacing w:line="264" w:lineRule="exact"/>
              <w:ind w:firstLine="0"/>
              <w:jc w:val="both"/>
              <w:rPr>
                <w:rStyle w:val="FontStyle43"/>
                <w:b w:val="0"/>
                <w:bCs w:val="0"/>
                <w:spacing w:val="-20"/>
                <w:sz w:val="28"/>
                <w:szCs w:val="28"/>
              </w:rPr>
            </w:pPr>
            <w:r w:rsidRPr="00AE1752">
              <w:rPr>
                <w:rStyle w:val="FontStyle52"/>
                <w:sz w:val="28"/>
                <w:szCs w:val="28"/>
              </w:rPr>
              <w:t>На какие группы подразделяются документы по объему содержания информации?</w:t>
            </w:r>
          </w:p>
        </w:tc>
        <w:tc>
          <w:tcPr>
            <w:tcW w:w="1242" w:type="dxa"/>
          </w:tcPr>
          <w:p w:rsidR="00A04307" w:rsidRPr="00AE1752" w:rsidRDefault="00A04307" w:rsidP="003B012D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</w:pPr>
            <w:r w:rsidRPr="00AE1752"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  <w:t>0,5 балла</w:t>
            </w:r>
          </w:p>
        </w:tc>
      </w:tr>
      <w:tr w:rsidR="00A04307" w:rsidRPr="00AE1752" w:rsidTr="00A04307">
        <w:tc>
          <w:tcPr>
            <w:tcW w:w="1242" w:type="dxa"/>
          </w:tcPr>
          <w:p w:rsidR="00A04307" w:rsidRPr="00AE1752" w:rsidRDefault="00A04307" w:rsidP="003B012D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</w:pPr>
          </w:p>
        </w:tc>
        <w:tc>
          <w:tcPr>
            <w:tcW w:w="7371" w:type="dxa"/>
          </w:tcPr>
          <w:p w:rsidR="00A04307" w:rsidRPr="00AE1752" w:rsidRDefault="00A04307" w:rsidP="00881FCF">
            <w:pPr>
              <w:pStyle w:val="Style29"/>
              <w:widowControl/>
              <w:tabs>
                <w:tab w:val="left" w:pos="768"/>
              </w:tabs>
              <w:spacing w:line="264" w:lineRule="exact"/>
              <w:ind w:firstLine="0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AE1752">
              <w:rPr>
                <w:rStyle w:val="FontStyle52"/>
                <w:sz w:val="28"/>
                <w:szCs w:val="28"/>
              </w:rPr>
              <w:t>Дайте характеристику полной инвентаризации.</w:t>
            </w:r>
          </w:p>
        </w:tc>
        <w:tc>
          <w:tcPr>
            <w:tcW w:w="1242" w:type="dxa"/>
          </w:tcPr>
          <w:p w:rsidR="00A04307" w:rsidRPr="00AE1752" w:rsidRDefault="00A04307" w:rsidP="003B012D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</w:pPr>
            <w:r w:rsidRPr="00AE1752"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  <w:t>0,5 балла</w:t>
            </w:r>
          </w:p>
        </w:tc>
      </w:tr>
      <w:tr w:rsidR="00A04307" w:rsidRPr="00AE1752" w:rsidTr="00A04307">
        <w:tc>
          <w:tcPr>
            <w:tcW w:w="1242" w:type="dxa"/>
          </w:tcPr>
          <w:p w:rsidR="00A04307" w:rsidRPr="00AE1752" w:rsidRDefault="00A04307" w:rsidP="003B012D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</w:pPr>
          </w:p>
        </w:tc>
        <w:tc>
          <w:tcPr>
            <w:tcW w:w="7371" w:type="dxa"/>
          </w:tcPr>
          <w:p w:rsidR="00A04307" w:rsidRPr="00AE1752" w:rsidRDefault="00A04307" w:rsidP="00881FCF">
            <w:pPr>
              <w:pStyle w:val="Style29"/>
              <w:widowControl/>
              <w:tabs>
                <w:tab w:val="left" w:pos="768"/>
              </w:tabs>
              <w:spacing w:before="10" w:line="264" w:lineRule="exact"/>
              <w:ind w:firstLine="0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AE1752">
              <w:rPr>
                <w:rStyle w:val="FontStyle52"/>
                <w:sz w:val="28"/>
                <w:szCs w:val="28"/>
              </w:rPr>
              <w:t>Как поступают с излишками, установленными в процессе инвентаризации?</w:t>
            </w:r>
          </w:p>
        </w:tc>
        <w:tc>
          <w:tcPr>
            <w:tcW w:w="1242" w:type="dxa"/>
          </w:tcPr>
          <w:p w:rsidR="00A04307" w:rsidRPr="00AE1752" w:rsidRDefault="00A04307" w:rsidP="003B012D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</w:pPr>
            <w:r w:rsidRPr="00AE1752"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  <w:t>0,5 балла</w:t>
            </w:r>
          </w:p>
        </w:tc>
      </w:tr>
      <w:tr w:rsidR="00A04307" w:rsidRPr="00AE1752" w:rsidTr="00A04307">
        <w:tc>
          <w:tcPr>
            <w:tcW w:w="1242" w:type="dxa"/>
          </w:tcPr>
          <w:p w:rsidR="00A04307" w:rsidRPr="00AE1752" w:rsidRDefault="00A04307" w:rsidP="003B012D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</w:pPr>
          </w:p>
        </w:tc>
        <w:tc>
          <w:tcPr>
            <w:tcW w:w="7371" w:type="dxa"/>
          </w:tcPr>
          <w:p w:rsidR="00A04307" w:rsidRPr="00AE1752" w:rsidRDefault="00A04307" w:rsidP="00881FCF">
            <w:pPr>
              <w:pStyle w:val="Style29"/>
              <w:widowControl/>
              <w:tabs>
                <w:tab w:val="left" w:pos="768"/>
              </w:tabs>
              <w:spacing w:line="264" w:lineRule="exact"/>
              <w:ind w:firstLine="0"/>
              <w:jc w:val="both"/>
              <w:rPr>
                <w:rStyle w:val="FontStyle52"/>
                <w:rFonts w:ascii="Arial" w:hAnsi="Arial" w:cs="Arial"/>
                <w:spacing w:val="-20"/>
                <w:sz w:val="28"/>
                <w:szCs w:val="28"/>
              </w:rPr>
            </w:pPr>
            <w:r w:rsidRPr="00AE1752">
              <w:rPr>
                <w:rStyle w:val="FontStyle52"/>
                <w:sz w:val="28"/>
                <w:szCs w:val="28"/>
              </w:rPr>
              <w:t>Оприходуйте излишки денежных средств в кассе на сумму 244</w:t>
            </w:r>
            <w:r w:rsidR="00881FCF" w:rsidRPr="00AE1752">
              <w:rPr>
                <w:rStyle w:val="FontStyle52"/>
                <w:sz w:val="28"/>
                <w:szCs w:val="28"/>
              </w:rPr>
              <w:t>,</w:t>
            </w:r>
            <w:r w:rsidRPr="00AE1752">
              <w:rPr>
                <w:rStyle w:val="FontStyle52"/>
                <w:sz w:val="28"/>
                <w:szCs w:val="28"/>
              </w:rPr>
              <w:t>00 руб.</w:t>
            </w:r>
          </w:p>
        </w:tc>
        <w:tc>
          <w:tcPr>
            <w:tcW w:w="1242" w:type="dxa"/>
          </w:tcPr>
          <w:p w:rsidR="00A04307" w:rsidRPr="00AE1752" w:rsidRDefault="00A04307" w:rsidP="003B012D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</w:pPr>
            <w:r w:rsidRPr="00AE1752"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  <w:t>0,5 балла</w:t>
            </w:r>
          </w:p>
        </w:tc>
      </w:tr>
      <w:tr w:rsidR="00A04307" w:rsidRPr="00AE1752" w:rsidTr="00A04307">
        <w:tc>
          <w:tcPr>
            <w:tcW w:w="1242" w:type="dxa"/>
          </w:tcPr>
          <w:p w:rsidR="00A04307" w:rsidRPr="00AE1752" w:rsidRDefault="00A04307" w:rsidP="003B012D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</w:pPr>
          </w:p>
        </w:tc>
        <w:tc>
          <w:tcPr>
            <w:tcW w:w="7371" w:type="dxa"/>
          </w:tcPr>
          <w:p w:rsidR="00A04307" w:rsidRPr="00AE1752" w:rsidRDefault="00A04307" w:rsidP="00881FCF">
            <w:pPr>
              <w:pStyle w:val="Style29"/>
              <w:widowControl/>
              <w:tabs>
                <w:tab w:val="left" w:pos="768"/>
              </w:tabs>
              <w:spacing w:line="264" w:lineRule="exact"/>
              <w:ind w:firstLine="0"/>
              <w:jc w:val="both"/>
              <w:rPr>
                <w:rStyle w:val="FontStyle52"/>
                <w:b/>
                <w:bCs/>
                <w:sz w:val="28"/>
                <w:szCs w:val="28"/>
              </w:rPr>
            </w:pPr>
            <w:r w:rsidRPr="00AE1752">
              <w:rPr>
                <w:rStyle w:val="FontStyle52"/>
                <w:sz w:val="28"/>
                <w:szCs w:val="28"/>
              </w:rPr>
              <w:t>Дайте характеристику выборочной инвентаризации.</w:t>
            </w:r>
          </w:p>
        </w:tc>
        <w:tc>
          <w:tcPr>
            <w:tcW w:w="1242" w:type="dxa"/>
          </w:tcPr>
          <w:p w:rsidR="00A04307" w:rsidRPr="00AE1752" w:rsidRDefault="00A04307" w:rsidP="003B012D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</w:pPr>
            <w:r w:rsidRPr="00AE1752"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  <w:t>0,5 балла</w:t>
            </w:r>
          </w:p>
        </w:tc>
      </w:tr>
      <w:tr w:rsidR="00A04307" w:rsidRPr="00AE1752" w:rsidTr="00A04307">
        <w:tc>
          <w:tcPr>
            <w:tcW w:w="1242" w:type="dxa"/>
          </w:tcPr>
          <w:p w:rsidR="00A04307" w:rsidRPr="00AE1752" w:rsidRDefault="00A04307" w:rsidP="003B012D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</w:pPr>
            <w:r w:rsidRPr="00AE1752"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  <w:t>Ш</w:t>
            </w:r>
          </w:p>
        </w:tc>
        <w:tc>
          <w:tcPr>
            <w:tcW w:w="7371" w:type="dxa"/>
          </w:tcPr>
          <w:p w:rsidR="00A04307" w:rsidRPr="00AE1752" w:rsidRDefault="00A04307" w:rsidP="00A04307">
            <w:pPr>
              <w:pStyle w:val="Style29"/>
              <w:widowControl/>
              <w:tabs>
                <w:tab w:val="left" w:pos="768"/>
              </w:tabs>
              <w:spacing w:line="264" w:lineRule="exact"/>
              <w:ind w:firstLine="0"/>
              <w:rPr>
                <w:rStyle w:val="FontStyle52"/>
                <w:b/>
                <w:bCs/>
                <w:sz w:val="24"/>
                <w:szCs w:val="24"/>
              </w:rPr>
            </w:pPr>
            <w:r w:rsidRPr="00AE1752">
              <w:rPr>
                <w:rStyle w:val="FontStyle52"/>
                <w:sz w:val="24"/>
                <w:szCs w:val="24"/>
              </w:rPr>
              <w:t>Задача.</w:t>
            </w:r>
          </w:p>
          <w:p w:rsidR="00A04307" w:rsidRPr="00AE1752" w:rsidRDefault="00A04307" w:rsidP="00A04307">
            <w:pPr>
              <w:pStyle w:val="Style28"/>
              <w:widowControl/>
              <w:spacing w:before="43" w:line="269" w:lineRule="exact"/>
              <w:rPr>
                <w:rStyle w:val="FontStyle52"/>
                <w:sz w:val="24"/>
                <w:szCs w:val="24"/>
              </w:rPr>
            </w:pPr>
            <w:r w:rsidRPr="00AE1752">
              <w:rPr>
                <w:rStyle w:val="FontStyle52"/>
                <w:sz w:val="24"/>
                <w:szCs w:val="24"/>
              </w:rPr>
              <w:t>В результате инвентаризации была обнаружена недо</w:t>
            </w:r>
            <w:r w:rsidR="00E47F98">
              <w:rPr>
                <w:rStyle w:val="FontStyle52"/>
                <w:sz w:val="24"/>
                <w:szCs w:val="24"/>
              </w:rPr>
              <w:t>стача озимой ржи 5</w:t>
            </w:r>
            <w:r w:rsidR="00881FCF" w:rsidRPr="00AE1752">
              <w:rPr>
                <w:rStyle w:val="FontStyle52"/>
                <w:sz w:val="24"/>
                <w:szCs w:val="24"/>
              </w:rPr>
              <w:t xml:space="preserve"> ц по нормативно-прогнозной</w:t>
            </w:r>
            <w:r w:rsidR="00E47F98">
              <w:rPr>
                <w:rStyle w:val="FontStyle52"/>
                <w:sz w:val="24"/>
                <w:szCs w:val="24"/>
              </w:rPr>
              <w:t xml:space="preserve"> себестоимости 28</w:t>
            </w:r>
            <w:r w:rsidR="00881FCF" w:rsidRPr="00AE1752">
              <w:rPr>
                <w:rStyle w:val="FontStyle52"/>
                <w:sz w:val="24"/>
                <w:szCs w:val="24"/>
              </w:rPr>
              <w:t>,</w:t>
            </w:r>
            <w:r w:rsidR="00E47F98">
              <w:rPr>
                <w:rStyle w:val="FontStyle52"/>
                <w:sz w:val="24"/>
                <w:szCs w:val="24"/>
              </w:rPr>
              <w:t>9</w:t>
            </w:r>
            <w:r w:rsidRPr="00AE1752">
              <w:rPr>
                <w:rStyle w:val="FontStyle52"/>
                <w:sz w:val="24"/>
                <w:szCs w:val="24"/>
              </w:rPr>
              <w:t xml:space="preserve">0 руб. за 1 ц. По решению инвентаризационной комиссии вся недостача отнесена на счет кладовщика. Недостача погашена путем внесения денежных средств в кассу кладовщиком по закупочной цене </w:t>
            </w:r>
            <w:r w:rsidR="00E47F98">
              <w:rPr>
                <w:rStyle w:val="FontStyle51"/>
                <w:i w:val="0"/>
                <w:spacing w:val="-20"/>
                <w:sz w:val="24"/>
                <w:szCs w:val="24"/>
              </w:rPr>
              <w:t>3</w:t>
            </w:r>
            <w:r w:rsidRPr="00AE1752">
              <w:rPr>
                <w:rStyle w:val="FontStyle51"/>
                <w:i w:val="0"/>
                <w:spacing w:val="-20"/>
                <w:sz w:val="24"/>
                <w:szCs w:val="24"/>
              </w:rPr>
              <w:t>8</w:t>
            </w:r>
            <w:r w:rsidR="00881FCF" w:rsidRPr="00AE1752">
              <w:rPr>
                <w:rStyle w:val="FontStyle51"/>
                <w:i w:val="0"/>
                <w:spacing w:val="-20"/>
                <w:sz w:val="24"/>
                <w:szCs w:val="24"/>
              </w:rPr>
              <w:t>,</w:t>
            </w:r>
            <w:r w:rsidRPr="00AE1752">
              <w:rPr>
                <w:rStyle w:val="FontStyle52"/>
                <w:sz w:val="24"/>
                <w:szCs w:val="24"/>
              </w:rPr>
              <w:t xml:space="preserve">00 руб. за 1 ц. </w:t>
            </w:r>
          </w:p>
          <w:p w:rsidR="00A04307" w:rsidRPr="00AE1752" w:rsidRDefault="00A04307" w:rsidP="00A04307">
            <w:pPr>
              <w:pStyle w:val="Style28"/>
              <w:widowControl/>
              <w:spacing w:before="34" w:line="240" w:lineRule="exact"/>
              <w:rPr>
                <w:rStyle w:val="FontStyle52"/>
                <w:sz w:val="28"/>
                <w:szCs w:val="28"/>
              </w:rPr>
            </w:pPr>
            <w:r w:rsidRPr="00AE1752">
              <w:rPr>
                <w:rStyle w:val="FontStyle51"/>
                <w:sz w:val="24"/>
                <w:szCs w:val="24"/>
              </w:rPr>
              <w:t xml:space="preserve">Требуется: </w:t>
            </w:r>
            <w:r w:rsidRPr="00AE1752">
              <w:rPr>
                <w:rStyle w:val="FontStyle52"/>
                <w:sz w:val="24"/>
                <w:szCs w:val="24"/>
              </w:rPr>
              <w:t>составить корреспонденции счетов на отражение недостачи сверх норм естественной убыли.</w:t>
            </w:r>
          </w:p>
        </w:tc>
        <w:tc>
          <w:tcPr>
            <w:tcW w:w="1242" w:type="dxa"/>
          </w:tcPr>
          <w:p w:rsidR="00A04307" w:rsidRPr="00AE1752" w:rsidRDefault="00A04307" w:rsidP="003B012D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</w:pPr>
            <w:r w:rsidRPr="00AE1752"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  <w:t>5 баллов</w:t>
            </w:r>
          </w:p>
        </w:tc>
      </w:tr>
    </w:tbl>
    <w:p w:rsidR="00A04307" w:rsidRPr="00AE1752" w:rsidRDefault="00A04307" w:rsidP="003B012D">
      <w:pPr>
        <w:pStyle w:val="a3"/>
        <w:ind w:firstLine="567"/>
        <w:jc w:val="both"/>
        <w:rPr>
          <w:rStyle w:val="FontStyle43"/>
          <w:rFonts w:ascii="Times New Roman" w:hAnsi="Times New Roman" w:cs="Times New Roman"/>
          <w:b w:val="0"/>
          <w:spacing w:val="-10"/>
          <w:sz w:val="28"/>
          <w:szCs w:val="28"/>
        </w:rPr>
      </w:pPr>
    </w:p>
    <w:p w:rsidR="00B91695" w:rsidRPr="00AE1752" w:rsidRDefault="00B91695">
      <w:pPr>
        <w:pStyle w:val="Style26"/>
        <w:widowControl/>
        <w:spacing w:line="240" w:lineRule="exact"/>
        <w:rPr>
          <w:sz w:val="28"/>
          <w:szCs w:val="28"/>
        </w:rPr>
      </w:pPr>
    </w:p>
    <w:p w:rsidR="00B91695" w:rsidRPr="00AE1752" w:rsidRDefault="00B91695">
      <w:pPr>
        <w:pStyle w:val="Style26"/>
        <w:widowControl/>
        <w:spacing w:line="240" w:lineRule="exact"/>
        <w:rPr>
          <w:sz w:val="28"/>
          <w:szCs w:val="28"/>
        </w:rPr>
      </w:pPr>
    </w:p>
    <w:p w:rsidR="00AE1752" w:rsidRPr="00AE1752" w:rsidRDefault="00AE1752" w:rsidP="00AE1752">
      <w:pPr>
        <w:pStyle w:val="Style26"/>
        <w:widowControl/>
        <w:spacing w:before="106"/>
        <w:jc w:val="center"/>
        <w:rPr>
          <w:rStyle w:val="FontStyle43"/>
          <w:rFonts w:ascii="Times New Roman" w:hAnsi="Times New Roman" w:cs="Times New Roman"/>
          <w:sz w:val="28"/>
          <w:szCs w:val="28"/>
        </w:rPr>
      </w:pPr>
      <w:r w:rsidRPr="00AE1752">
        <w:rPr>
          <w:rStyle w:val="FontStyle53"/>
          <w:sz w:val="28"/>
          <w:szCs w:val="28"/>
        </w:rPr>
        <w:t>Вариант № 3</w:t>
      </w:r>
    </w:p>
    <w:tbl>
      <w:tblPr>
        <w:tblStyle w:val="a4"/>
        <w:tblW w:w="0" w:type="auto"/>
        <w:tblLook w:val="04A0"/>
      </w:tblPr>
      <w:tblGrid>
        <w:gridCol w:w="1242"/>
        <w:gridCol w:w="7218"/>
        <w:gridCol w:w="1395"/>
      </w:tblGrid>
      <w:tr w:rsidR="00AE1752" w:rsidRPr="00AE1752" w:rsidTr="005F52BF">
        <w:tc>
          <w:tcPr>
            <w:tcW w:w="1242" w:type="dxa"/>
          </w:tcPr>
          <w:p w:rsidR="00AE1752" w:rsidRPr="00AE1752" w:rsidRDefault="00AE1752" w:rsidP="005F52BF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  <w:sz w:val="28"/>
                <w:szCs w:val="28"/>
              </w:rPr>
            </w:pPr>
            <w:r w:rsidRPr="00AE1752">
              <w:rPr>
                <w:rStyle w:val="FontStyle43"/>
                <w:rFonts w:ascii="Times New Roman" w:hAnsi="Times New Roman" w:cs="Times New Roman"/>
                <w:spacing w:val="-10"/>
                <w:sz w:val="28"/>
                <w:szCs w:val="28"/>
              </w:rPr>
              <w:t>Уровень</w:t>
            </w:r>
          </w:p>
        </w:tc>
        <w:tc>
          <w:tcPr>
            <w:tcW w:w="7371" w:type="dxa"/>
          </w:tcPr>
          <w:p w:rsidR="00AE1752" w:rsidRPr="00AE1752" w:rsidRDefault="00AE1752" w:rsidP="005F52BF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  <w:sz w:val="28"/>
                <w:szCs w:val="28"/>
              </w:rPr>
            </w:pPr>
            <w:r w:rsidRPr="00AE1752">
              <w:rPr>
                <w:rStyle w:val="FontStyle43"/>
                <w:rFonts w:ascii="Times New Roman" w:hAnsi="Times New Roman" w:cs="Times New Roman"/>
                <w:spacing w:val="-10"/>
                <w:sz w:val="28"/>
                <w:szCs w:val="28"/>
              </w:rPr>
              <w:t>Задание</w:t>
            </w:r>
          </w:p>
        </w:tc>
        <w:tc>
          <w:tcPr>
            <w:tcW w:w="1242" w:type="dxa"/>
          </w:tcPr>
          <w:p w:rsidR="00AE1752" w:rsidRPr="00AE1752" w:rsidRDefault="00AE1752" w:rsidP="005F52BF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  <w:sz w:val="28"/>
                <w:szCs w:val="28"/>
              </w:rPr>
            </w:pPr>
            <w:r w:rsidRPr="00AE1752">
              <w:rPr>
                <w:rStyle w:val="FontStyle43"/>
                <w:rFonts w:ascii="Times New Roman" w:hAnsi="Times New Roman" w:cs="Times New Roman"/>
                <w:spacing w:val="-10"/>
                <w:sz w:val="28"/>
                <w:szCs w:val="28"/>
              </w:rPr>
              <w:t>Результат</w:t>
            </w:r>
          </w:p>
        </w:tc>
      </w:tr>
      <w:tr w:rsidR="00AE1752" w:rsidRPr="00AE1752" w:rsidTr="005F52BF">
        <w:tc>
          <w:tcPr>
            <w:tcW w:w="1242" w:type="dxa"/>
          </w:tcPr>
          <w:p w:rsidR="00AE1752" w:rsidRPr="00AE1752" w:rsidRDefault="00AE1752" w:rsidP="005F52BF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</w:pPr>
            <w:r w:rsidRPr="00AE1752"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  <w:t>1</w:t>
            </w:r>
          </w:p>
        </w:tc>
        <w:tc>
          <w:tcPr>
            <w:tcW w:w="7371" w:type="dxa"/>
          </w:tcPr>
          <w:p w:rsidR="00AE1752" w:rsidRPr="00AE1752" w:rsidRDefault="00AE1752" w:rsidP="005F52BF">
            <w:pPr>
              <w:pStyle w:val="Style31"/>
              <w:widowControl/>
              <w:tabs>
                <w:tab w:val="left" w:pos="864"/>
              </w:tabs>
              <w:spacing w:line="278" w:lineRule="exact"/>
              <w:ind w:firstLine="0"/>
              <w:rPr>
                <w:rStyle w:val="FontStyle43"/>
                <w:rFonts w:ascii="Arial Black" w:hAnsi="Arial Black" w:cs="Arial Black"/>
                <w:b w:val="0"/>
                <w:bCs w:val="0"/>
                <w:spacing w:val="-10"/>
                <w:sz w:val="28"/>
                <w:szCs w:val="28"/>
              </w:rPr>
            </w:pPr>
            <w:r w:rsidRPr="00AE1752">
              <w:rPr>
                <w:rStyle w:val="FontStyle52"/>
                <w:sz w:val="28"/>
                <w:szCs w:val="28"/>
              </w:rPr>
              <w:t>Перечислите основные задачи инвентаризации.</w:t>
            </w:r>
          </w:p>
        </w:tc>
        <w:tc>
          <w:tcPr>
            <w:tcW w:w="1242" w:type="dxa"/>
          </w:tcPr>
          <w:p w:rsidR="00AE1752" w:rsidRPr="00AE1752" w:rsidRDefault="00AE1752" w:rsidP="005F52BF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</w:pPr>
            <w:r w:rsidRPr="00AE1752"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  <w:t>1 балл</w:t>
            </w:r>
          </w:p>
        </w:tc>
      </w:tr>
      <w:tr w:rsidR="00AE1752" w:rsidRPr="00AE1752" w:rsidTr="005F52BF">
        <w:tc>
          <w:tcPr>
            <w:tcW w:w="1242" w:type="dxa"/>
          </w:tcPr>
          <w:p w:rsidR="00AE1752" w:rsidRPr="00AE1752" w:rsidRDefault="00AE1752" w:rsidP="005F52BF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</w:pPr>
          </w:p>
        </w:tc>
        <w:tc>
          <w:tcPr>
            <w:tcW w:w="7371" w:type="dxa"/>
          </w:tcPr>
          <w:p w:rsidR="00AE1752" w:rsidRPr="00AE1752" w:rsidRDefault="00AE1752" w:rsidP="005F52BF">
            <w:pPr>
              <w:pStyle w:val="Style31"/>
              <w:widowControl/>
              <w:tabs>
                <w:tab w:val="left" w:pos="864"/>
              </w:tabs>
              <w:spacing w:line="278" w:lineRule="exact"/>
              <w:ind w:firstLine="0"/>
              <w:rPr>
                <w:rStyle w:val="FontStyle43"/>
                <w:rFonts w:ascii="Times New Roman" w:hAnsi="Times New Roman" w:cs="Times New Roman"/>
                <w:sz w:val="28"/>
                <w:szCs w:val="28"/>
              </w:rPr>
            </w:pPr>
            <w:r w:rsidRPr="00AE1752">
              <w:rPr>
                <w:rStyle w:val="FontStyle52"/>
                <w:sz w:val="28"/>
                <w:szCs w:val="28"/>
              </w:rPr>
              <w:t>Какие документы называют комбинированными?</w:t>
            </w:r>
          </w:p>
        </w:tc>
        <w:tc>
          <w:tcPr>
            <w:tcW w:w="1242" w:type="dxa"/>
          </w:tcPr>
          <w:p w:rsidR="00AE1752" w:rsidRPr="00AE1752" w:rsidRDefault="00AE1752" w:rsidP="005F52BF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</w:pPr>
            <w:r w:rsidRPr="00AE1752"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  <w:t>0,5 балла</w:t>
            </w:r>
          </w:p>
        </w:tc>
      </w:tr>
      <w:tr w:rsidR="00AE1752" w:rsidRPr="00AE1752" w:rsidTr="005F52BF">
        <w:tc>
          <w:tcPr>
            <w:tcW w:w="1242" w:type="dxa"/>
          </w:tcPr>
          <w:p w:rsidR="00AE1752" w:rsidRPr="00AE1752" w:rsidRDefault="00AE1752" w:rsidP="005F52BF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</w:pPr>
          </w:p>
        </w:tc>
        <w:tc>
          <w:tcPr>
            <w:tcW w:w="7371" w:type="dxa"/>
          </w:tcPr>
          <w:p w:rsidR="00AE1752" w:rsidRPr="00AE1752" w:rsidRDefault="00AE1752" w:rsidP="005F52BF">
            <w:pPr>
              <w:pStyle w:val="Style31"/>
              <w:widowControl/>
              <w:tabs>
                <w:tab w:val="left" w:pos="864"/>
              </w:tabs>
              <w:spacing w:line="278" w:lineRule="exact"/>
              <w:ind w:firstLine="0"/>
              <w:rPr>
                <w:rStyle w:val="FontStyle43"/>
                <w:b w:val="0"/>
                <w:bCs w:val="0"/>
                <w:spacing w:val="-20"/>
                <w:sz w:val="28"/>
                <w:szCs w:val="28"/>
              </w:rPr>
            </w:pPr>
            <w:r w:rsidRPr="00AE1752">
              <w:rPr>
                <w:rStyle w:val="FontStyle52"/>
                <w:sz w:val="28"/>
                <w:szCs w:val="28"/>
              </w:rPr>
              <w:t>На какие группы подразделяются документы по месту составления?</w:t>
            </w:r>
          </w:p>
        </w:tc>
        <w:tc>
          <w:tcPr>
            <w:tcW w:w="1242" w:type="dxa"/>
          </w:tcPr>
          <w:p w:rsidR="00AE1752" w:rsidRPr="00AE1752" w:rsidRDefault="00AE1752" w:rsidP="005F52BF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</w:pPr>
            <w:r w:rsidRPr="00AE1752"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  <w:t>0,5 балла</w:t>
            </w:r>
          </w:p>
        </w:tc>
      </w:tr>
      <w:tr w:rsidR="00AE1752" w:rsidRPr="00AE1752" w:rsidTr="005F52BF">
        <w:tc>
          <w:tcPr>
            <w:tcW w:w="1242" w:type="dxa"/>
          </w:tcPr>
          <w:p w:rsidR="00AE1752" w:rsidRPr="00AE1752" w:rsidRDefault="00AE1752" w:rsidP="005F52BF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</w:pPr>
          </w:p>
        </w:tc>
        <w:tc>
          <w:tcPr>
            <w:tcW w:w="7371" w:type="dxa"/>
          </w:tcPr>
          <w:p w:rsidR="00AE1752" w:rsidRPr="00AE1752" w:rsidRDefault="00AE1752" w:rsidP="005F52BF">
            <w:pPr>
              <w:pStyle w:val="Style31"/>
              <w:widowControl/>
              <w:tabs>
                <w:tab w:val="left" w:pos="864"/>
              </w:tabs>
              <w:ind w:firstLine="0"/>
              <w:rPr>
                <w:rStyle w:val="FontStyle4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AE1752">
              <w:rPr>
                <w:rStyle w:val="FontStyle52"/>
                <w:sz w:val="28"/>
                <w:szCs w:val="28"/>
              </w:rPr>
              <w:t>Для каких целей служат сводные документы?</w:t>
            </w:r>
          </w:p>
        </w:tc>
        <w:tc>
          <w:tcPr>
            <w:tcW w:w="1242" w:type="dxa"/>
          </w:tcPr>
          <w:p w:rsidR="00AE1752" w:rsidRPr="00AE1752" w:rsidRDefault="00AE1752" w:rsidP="005F52BF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</w:pPr>
            <w:r w:rsidRPr="00AE1752"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  <w:t>0,5 балла</w:t>
            </w:r>
          </w:p>
        </w:tc>
      </w:tr>
      <w:tr w:rsidR="00AE1752" w:rsidRPr="00AE1752" w:rsidTr="005F52BF">
        <w:tc>
          <w:tcPr>
            <w:tcW w:w="1242" w:type="dxa"/>
          </w:tcPr>
          <w:p w:rsidR="00AE1752" w:rsidRPr="00AE1752" w:rsidRDefault="00AE1752" w:rsidP="005F52BF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</w:pPr>
          </w:p>
        </w:tc>
        <w:tc>
          <w:tcPr>
            <w:tcW w:w="7371" w:type="dxa"/>
          </w:tcPr>
          <w:p w:rsidR="00AE1752" w:rsidRPr="00AE1752" w:rsidRDefault="00AE1752" w:rsidP="005F52BF">
            <w:pPr>
              <w:pStyle w:val="Style29"/>
              <w:widowControl/>
              <w:tabs>
                <w:tab w:val="left" w:pos="725"/>
              </w:tabs>
              <w:spacing w:line="274" w:lineRule="exact"/>
              <w:ind w:firstLine="0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AE1752">
              <w:rPr>
                <w:rStyle w:val="FontStyle52"/>
                <w:sz w:val="28"/>
                <w:szCs w:val="28"/>
              </w:rPr>
              <w:t>Что такое таксировка документов?</w:t>
            </w:r>
          </w:p>
        </w:tc>
        <w:tc>
          <w:tcPr>
            <w:tcW w:w="1242" w:type="dxa"/>
          </w:tcPr>
          <w:p w:rsidR="00AE1752" w:rsidRPr="00AE1752" w:rsidRDefault="00AE1752" w:rsidP="005F52BF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</w:pPr>
            <w:r w:rsidRPr="00AE1752"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  <w:t>0,5 балла</w:t>
            </w:r>
          </w:p>
        </w:tc>
      </w:tr>
      <w:tr w:rsidR="00AE1752" w:rsidRPr="00AE1752" w:rsidTr="005F52BF">
        <w:tc>
          <w:tcPr>
            <w:tcW w:w="1242" w:type="dxa"/>
          </w:tcPr>
          <w:p w:rsidR="00AE1752" w:rsidRPr="00AE1752" w:rsidRDefault="00AE1752" w:rsidP="005F52BF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</w:pPr>
          </w:p>
        </w:tc>
        <w:tc>
          <w:tcPr>
            <w:tcW w:w="7371" w:type="dxa"/>
          </w:tcPr>
          <w:p w:rsidR="00AE1752" w:rsidRPr="00AE1752" w:rsidRDefault="00AE1752" w:rsidP="005F52BF">
            <w:pPr>
              <w:pStyle w:val="Style29"/>
              <w:widowControl/>
              <w:tabs>
                <w:tab w:val="left" w:pos="725"/>
              </w:tabs>
              <w:spacing w:line="274" w:lineRule="exact"/>
              <w:ind w:firstLine="0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AE1752">
              <w:rPr>
                <w:rStyle w:val="FontStyle52"/>
                <w:sz w:val="28"/>
                <w:szCs w:val="28"/>
              </w:rPr>
              <w:t>Дайте характеристику плановой инвентаризации.</w:t>
            </w:r>
          </w:p>
        </w:tc>
        <w:tc>
          <w:tcPr>
            <w:tcW w:w="1242" w:type="dxa"/>
          </w:tcPr>
          <w:p w:rsidR="00AE1752" w:rsidRPr="00AE1752" w:rsidRDefault="00AE1752" w:rsidP="005F52BF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</w:pPr>
            <w:r w:rsidRPr="00AE1752"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  <w:t>0,5 балла</w:t>
            </w:r>
          </w:p>
        </w:tc>
      </w:tr>
      <w:tr w:rsidR="00AE1752" w:rsidRPr="00AE1752" w:rsidTr="005F52BF">
        <w:tc>
          <w:tcPr>
            <w:tcW w:w="1242" w:type="dxa"/>
          </w:tcPr>
          <w:p w:rsidR="00AE1752" w:rsidRPr="00AE1752" w:rsidRDefault="00AE1752" w:rsidP="005F52BF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</w:pPr>
          </w:p>
        </w:tc>
        <w:tc>
          <w:tcPr>
            <w:tcW w:w="7371" w:type="dxa"/>
          </w:tcPr>
          <w:p w:rsidR="00AE1752" w:rsidRPr="00AE1752" w:rsidRDefault="00AE1752" w:rsidP="005F52BF">
            <w:pPr>
              <w:pStyle w:val="Style31"/>
              <w:widowControl/>
              <w:tabs>
                <w:tab w:val="left" w:pos="864"/>
              </w:tabs>
              <w:ind w:firstLine="0"/>
              <w:rPr>
                <w:rStyle w:val="FontStyle4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AE1752">
              <w:rPr>
                <w:rStyle w:val="FontStyle52"/>
                <w:sz w:val="28"/>
                <w:szCs w:val="28"/>
              </w:rPr>
              <w:t xml:space="preserve">В каких случаях проводится повторная инвентаризация?   </w:t>
            </w:r>
          </w:p>
        </w:tc>
        <w:tc>
          <w:tcPr>
            <w:tcW w:w="1242" w:type="dxa"/>
          </w:tcPr>
          <w:p w:rsidR="00AE1752" w:rsidRPr="00AE1752" w:rsidRDefault="00AE1752" w:rsidP="005F52BF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</w:pPr>
            <w:r w:rsidRPr="00AE1752"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  <w:t>0,5 балла</w:t>
            </w:r>
          </w:p>
        </w:tc>
      </w:tr>
      <w:tr w:rsidR="00AE1752" w:rsidRPr="00AE1752" w:rsidTr="005F52BF">
        <w:tc>
          <w:tcPr>
            <w:tcW w:w="1242" w:type="dxa"/>
          </w:tcPr>
          <w:p w:rsidR="00AE1752" w:rsidRPr="00AE1752" w:rsidRDefault="00AE1752" w:rsidP="005F52BF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</w:pPr>
          </w:p>
        </w:tc>
        <w:tc>
          <w:tcPr>
            <w:tcW w:w="7371" w:type="dxa"/>
          </w:tcPr>
          <w:p w:rsidR="00AE1752" w:rsidRPr="00AE1752" w:rsidRDefault="00AE1752" w:rsidP="005F52BF">
            <w:pPr>
              <w:pStyle w:val="Style31"/>
              <w:widowControl/>
              <w:tabs>
                <w:tab w:val="left" w:pos="864"/>
              </w:tabs>
              <w:ind w:firstLine="0"/>
              <w:rPr>
                <w:rStyle w:val="FontStyle52"/>
                <w:rFonts w:ascii="Arial" w:hAnsi="Arial" w:cs="Arial"/>
                <w:spacing w:val="-20"/>
                <w:sz w:val="28"/>
                <w:szCs w:val="28"/>
              </w:rPr>
            </w:pPr>
            <w:r w:rsidRPr="00AE1752">
              <w:rPr>
                <w:rStyle w:val="FontStyle52"/>
                <w:sz w:val="28"/>
                <w:szCs w:val="28"/>
              </w:rPr>
              <w:t>В каких документах отражаются результаты инвентаризации?</w:t>
            </w:r>
          </w:p>
        </w:tc>
        <w:tc>
          <w:tcPr>
            <w:tcW w:w="1242" w:type="dxa"/>
          </w:tcPr>
          <w:p w:rsidR="00AE1752" w:rsidRPr="00AE1752" w:rsidRDefault="00AE1752" w:rsidP="005F52BF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</w:pPr>
            <w:r w:rsidRPr="00AE1752"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  <w:t>0,5 балла</w:t>
            </w:r>
          </w:p>
        </w:tc>
      </w:tr>
      <w:tr w:rsidR="00AE1752" w:rsidRPr="00AE1752" w:rsidTr="005F52BF">
        <w:tc>
          <w:tcPr>
            <w:tcW w:w="1242" w:type="dxa"/>
          </w:tcPr>
          <w:p w:rsidR="00AE1752" w:rsidRPr="00AE1752" w:rsidRDefault="00AE1752" w:rsidP="005F52BF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</w:pPr>
          </w:p>
        </w:tc>
        <w:tc>
          <w:tcPr>
            <w:tcW w:w="7371" w:type="dxa"/>
          </w:tcPr>
          <w:p w:rsidR="00AE1752" w:rsidRPr="00AE1752" w:rsidRDefault="00AE1752" w:rsidP="005F52BF">
            <w:pPr>
              <w:pStyle w:val="Style29"/>
              <w:widowControl/>
              <w:tabs>
                <w:tab w:val="left" w:pos="725"/>
              </w:tabs>
              <w:spacing w:before="24" w:line="240" w:lineRule="auto"/>
              <w:ind w:firstLine="0"/>
              <w:jc w:val="both"/>
              <w:rPr>
                <w:rStyle w:val="FontStyle52"/>
                <w:spacing w:val="-10"/>
                <w:sz w:val="28"/>
                <w:szCs w:val="28"/>
              </w:rPr>
            </w:pPr>
            <w:r w:rsidRPr="00AE1752">
              <w:rPr>
                <w:rStyle w:val="FontStyle52"/>
                <w:sz w:val="28"/>
                <w:szCs w:val="28"/>
              </w:rPr>
              <w:t>Оприходуйте излишки материальных ценностей на складе на сумму 168,00 руб</w:t>
            </w:r>
          </w:p>
        </w:tc>
        <w:tc>
          <w:tcPr>
            <w:tcW w:w="1242" w:type="dxa"/>
          </w:tcPr>
          <w:p w:rsidR="00AE1752" w:rsidRPr="00AE1752" w:rsidRDefault="00AE1752" w:rsidP="005F52BF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</w:pPr>
            <w:r w:rsidRPr="00AE1752">
              <w:rPr>
                <w:rStyle w:val="FontStyle43"/>
                <w:rFonts w:ascii="Times New Roman" w:hAnsi="Times New Roman" w:cs="Times New Roman"/>
                <w:b w:val="0"/>
                <w:spacing w:val="-10"/>
                <w:sz w:val="28"/>
                <w:szCs w:val="28"/>
              </w:rPr>
              <w:t>0,5 балла</w:t>
            </w:r>
          </w:p>
        </w:tc>
      </w:tr>
      <w:tr w:rsidR="00AE1752" w:rsidTr="005F52BF">
        <w:tc>
          <w:tcPr>
            <w:tcW w:w="1242" w:type="dxa"/>
          </w:tcPr>
          <w:p w:rsidR="00AE1752" w:rsidRDefault="00AE1752" w:rsidP="005F52BF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Ш</w:t>
            </w:r>
          </w:p>
        </w:tc>
        <w:tc>
          <w:tcPr>
            <w:tcW w:w="7371" w:type="dxa"/>
          </w:tcPr>
          <w:p w:rsidR="00AE1752" w:rsidRPr="00F964D8" w:rsidRDefault="00AE1752" w:rsidP="005F52BF">
            <w:pPr>
              <w:pStyle w:val="Style31"/>
              <w:widowControl/>
              <w:tabs>
                <w:tab w:val="left" w:pos="864"/>
              </w:tabs>
              <w:spacing w:line="240" w:lineRule="auto"/>
              <w:ind w:firstLine="0"/>
              <w:rPr>
                <w:rStyle w:val="FontStyle49"/>
                <w:sz w:val="24"/>
                <w:szCs w:val="24"/>
              </w:rPr>
            </w:pPr>
            <w:r w:rsidRPr="00F964D8">
              <w:rPr>
                <w:rStyle w:val="FontStyle52"/>
                <w:sz w:val="24"/>
                <w:szCs w:val="24"/>
              </w:rPr>
              <w:t>Задача.</w:t>
            </w:r>
          </w:p>
          <w:p w:rsidR="00AE1752" w:rsidRPr="00F964D8" w:rsidRDefault="00AE1752" w:rsidP="005F52BF">
            <w:pPr>
              <w:pStyle w:val="Style28"/>
              <w:widowControl/>
              <w:spacing w:before="24" w:line="269" w:lineRule="exact"/>
              <w:rPr>
                <w:rStyle w:val="FontStyle52"/>
                <w:sz w:val="24"/>
                <w:szCs w:val="24"/>
              </w:rPr>
            </w:pPr>
            <w:r w:rsidRPr="00F964D8">
              <w:rPr>
                <w:rStyle w:val="FontStyle52"/>
                <w:sz w:val="24"/>
                <w:szCs w:val="24"/>
              </w:rPr>
              <w:t>В результате инвентаризации была обнаружена недоста</w:t>
            </w:r>
            <w:r w:rsidR="00E47F98">
              <w:rPr>
                <w:rStyle w:val="FontStyle52"/>
                <w:sz w:val="24"/>
                <w:szCs w:val="24"/>
              </w:rPr>
              <w:t>ча муки фуражной 3</w:t>
            </w:r>
            <w:r>
              <w:rPr>
                <w:rStyle w:val="FontStyle52"/>
                <w:sz w:val="24"/>
                <w:szCs w:val="24"/>
              </w:rPr>
              <w:t xml:space="preserve"> ц по нормативно-прогнозной</w:t>
            </w:r>
            <w:r w:rsidRPr="00F964D8">
              <w:rPr>
                <w:rStyle w:val="FontStyle52"/>
                <w:sz w:val="24"/>
                <w:szCs w:val="24"/>
              </w:rPr>
              <w:t xml:space="preserve"> се</w:t>
            </w:r>
            <w:r w:rsidR="00E47F98">
              <w:rPr>
                <w:rStyle w:val="FontStyle52"/>
                <w:sz w:val="24"/>
                <w:szCs w:val="24"/>
              </w:rPr>
              <w:t>бестоимости 15</w:t>
            </w:r>
            <w:r>
              <w:rPr>
                <w:rStyle w:val="FontStyle52"/>
                <w:sz w:val="24"/>
                <w:szCs w:val="24"/>
              </w:rPr>
              <w:t>,4</w:t>
            </w:r>
            <w:r w:rsidRPr="00F964D8">
              <w:rPr>
                <w:rStyle w:val="FontStyle52"/>
                <w:sz w:val="24"/>
                <w:szCs w:val="24"/>
              </w:rPr>
              <w:t xml:space="preserve">0 руб. за 1 ц. По решению инвентаризационной комиссии вся недостача отнесена на счет кладовщика. Недостача удержана из заработной </w:t>
            </w:r>
            <w:r w:rsidRPr="00F964D8">
              <w:rPr>
                <w:rStyle w:val="FontStyle52"/>
                <w:sz w:val="24"/>
                <w:szCs w:val="24"/>
              </w:rPr>
              <w:lastRenderedPageBreak/>
              <w:t xml:space="preserve">платы </w:t>
            </w:r>
            <w:r>
              <w:rPr>
                <w:rStyle w:val="FontStyle52"/>
                <w:sz w:val="24"/>
                <w:szCs w:val="24"/>
              </w:rPr>
              <w:t>кладовщика по закупочной цене 26,</w:t>
            </w:r>
            <w:r w:rsidRPr="00F964D8">
              <w:rPr>
                <w:rStyle w:val="FontStyle52"/>
                <w:sz w:val="24"/>
                <w:szCs w:val="24"/>
              </w:rPr>
              <w:t xml:space="preserve">00 руб. за 1 ц. </w:t>
            </w:r>
          </w:p>
          <w:p w:rsidR="00AE1752" w:rsidRPr="00F964D8" w:rsidRDefault="00AE1752" w:rsidP="005F52BF">
            <w:pPr>
              <w:pStyle w:val="Style28"/>
              <w:widowControl/>
              <w:spacing w:before="10" w:line="269" w:lineRule="exact"/>
              <w:rPr>
                <w:rStyle w:val="FontStyle52"/>
                <w:sz w:val="24"/>
                <w:szCs w:val="24"/>
              </w:rPr>
            </w:pPr>
            <w:r w:rsidRPr="00F964D8">
              <w:rPr>
                <w:rStyle w:val="FontStyle51"/>
                <w:sz w:val="24"/>
                <w:szCs w:val="24"/>
              </w:rPr>
              <w:t xml:space="preserve">Требуется: </w:t>
            </w:r>
            <w:r w:rsidRPr="00F964D8">
              <w:rPr>
                <w:rStyle w:val="FontStyle52"/>
                <w:sz w:val="24"/>
                <w:szCs w:val="24"/>
              </w:rPr>
              <w:t>составить корреспонденции счетов на отражение недостачи сверх норм естественной убыли.</w:t>
            </w:r>
          </w:p>
        </w:tc>
        <w:tc>
          <w:tcPr>
            <w:tcW w:w="1242" w:type="dxa"/>
          </w:tcPr>
          <w:p w:rsidR="00AE1752" w:rsidRDefault="00AE1752" w:rsidP="005F52BF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lastRenderedPageBreak/>
              <w:t>5 баллов</w:t>
            </w:r>
          </w:p>
        </w:tc>
      </w:tr>
    </w:tbl>
    <w:p w:rsidR="00A04307" w:rsidRPr="00F242C4" w:rsidRDefault="00A04307" w:rsidP="00F242C4">
      <w:pPr>
        <w:pStyle w:val="a3"/>
        <w:jc w:val="center"/>
        <w:rPr>
          <w:rStyle w:val="FontStyle43"/>
          <w:rFonts w:ascii="Times New Roman" w:hAnsi="Times New Roman" w:cs="Times New Roman"/>
          <w:spacing w:val="-10"/>
        </w:rPr>
      </w:pPr>
      <w:r w:rsidRPr="00F242C4">
        <w:rPr>
          <w:rStyle w:val="FontStyle43"/>
          <w:rFonts w:ascii="Times New Roman" w:hAnsi="Times New Roman" w:cs="Times New Roman"/>
          <w:spacing w:val="-10"/>
        </w:rPr>
        <w:lastRenderedPageBreak/>
        <w:t>ВАРИАНТ № 2</w:t>
      </w:r>
    </w:p>
    <w:tbl>
      <w:tblPr>
        <w:tblStyle w:val="a4"/>
        <w:tblW w:w="0" w:type="auto"/>
        <w:tblLook w:val="04A0"/>
      </w:tblPr>
      <w:tblGrid>
        <w:gridCol w:w="1242"/>
        <w:gridCol w:w="7371"/>
        <w:gridCol w:w="1242"/>
      </w:tblGrid>
      <w:tr w:rsidR="00A04307" w:rsidRPr="00F242C4" w:rsidTr="00495131">
        <w:tc>
          <w:tcPr>
            <w:tcW w:w="1242" w:type="dxa"/>
          </w:tcPr>
          <w:p w:rsidR="00A04307" w:rsidRPr="00F242C4" w:rsidRDefault="00A04307" w:rsidP="00495131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F242C4">
              <w:rPr>
                <w:rStyle w:val="FontStyle43"/>
                <w:rFonts w:ascii="Times New Roman" w:hAnsi="Times New Roman" w:cs="Times New Roman"/>
                <w:spacing w:val="-10"/>
              </w:rPr>
              <w:t>Уровень</w:t>
            </w:r>
          </w:p>
        </w:tc>
        <w:tc>
          <w:tcPr>
            <w:tcW w:w="7371" w:type="dxa"/>
          </w:tcPr>
          <w:p w:rsidR="00A04307" w:rsidRPr="00F242C4" w:rsidRDefault="00A04307" w:rsidP="00495131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F242C4">
              <w:rPr>
                <w:rStyle w:val="FontStyle43"/>
                <w:rFonts w:ascii="Times New Roman" w:hAnsi="Times New Roman" w:cs="Times New Roman"/>
                <w:spacing w:val="-10"/>
              </w:rPr>
              <w:t>Задание</w:t>
            </w:r>
          </w:p>
        </w:tc>
        <w:tc>
          <w:tcPr>
            <w:tcW w:w="1242" w:type="dxa"/>
          </w:tcPr>
          <w:p w:rsidR="00A04307" w:rsidRPr="00F242C4" w:rsidRDefault="00A04307" w:rsidP="00495131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F242C4">
              <w:rPr>
                <w:rStyle w:val="FontStyle43"/>
                <w:rFonts w:ascii="Times New Roman" w:hAnsi="Times New Roman" w:cs="Times New Roman"/>
                <w:spacing w:val="-10"/>
              </w:rPr>
              <w:t>Результат</w:t>
            </w:r>
          </w:p>
        </w:tc>
      </w:tr>
      <w:tr w:rsidR="00A04307" w:rsidRPr="00F242C4" w:rsidTr="00495131">
        <w:tc>
          <w:tcPr>
            <w:tcW w:w="1242" w:type="dxa"/>
          </w:tcPr>
          <w:p w:rsidR="00A04307" w:rsidRPr="00F242C4" w:rsidRDefault="00A04307" w:rsidP="00495131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F242C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1</w:t>
            </w:r>
          </w:p>
        </w:tc>
        <w:tc>
          <w:tcPr>
            <w:tcW w:w="7371" w:type="dxa"/>
          </w:tcPr>
          <w:p w:rsidR="00A04307" w:rsidRPr="00F242C4" w:rsidRDefault="00A04307" w:rsidP="00881FCF">
            <w:pPr>
              <w:pStyle w:val="Style29"/>
              <w:widowControl/>
              <w:tabs>
                <w:tab w:val="left" w:pos="725"/>
              </w:tabs>
              <w:spacing w:line="274" w:lineRule="exact"/>
              <w:ind w:firstLine="0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  <w:spacing w:val="-20"/>
              </w:rPr>
            </w:pPr>
            <w:r w:rsidRPr="00F242C4">
              <w:rPr>
                <w:rStyle w:val="FontStyle52"/>
                <w:sz w:val="24"/>
                <w:szCs w:val="24"/>
              </w:rPr>
              <w:t>В каких случаях проводится внеплановая инвентаризация?</w:t>
            </w:r>
          </w:p>
        </w:tc>
        <w:tc>
          <w:tcPr>
            <w:tcW w:w="1242" w:type="dxa"/>
          </w:tcPr>
          <w:p w:rsidR="00A04307" w:rsidRPr="00F242C4" w:rsidRDefault="00A04307" w:rsidP="00495131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F242C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1 балл</w:t>
            </w:r>
          </w:p>
        </w:tc>
      </w:tr>
      <w:tr w:rsidR="00A04307" w:rsidRPr="00F242C4" w:rsidTr="00495131">
        <w:tc>
          <w:tcPr>
            <w:tcW w:w="1242" w:type="dxa"/>
          </w:tcPr>
          <w:p w:rsidR="00A04307" w:rsidRPr="00F242C4" w:rsidRDefault="00A04307" w:rsidP="00495131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</w:p>
        </w:tc>
        <w:tc>
          <w:tcPr>
            <w:tcW w:w="7371" w:type="dxa"/>
          </w:tcPr>
          <w:p w:rsidR="00A04307" w:rsidRPr="00F242C4" w:rsidRDefault="00A04307" w:rsidP="00881FCF">
            <w:pPr>
              <w:pStyle w:val="Style29"/>
              <w:widowControl/>
              <w:tabs>
                <w:tab w:val="left" w:pos="725"/>
              </w:tabs>
              <w:spacing w:line="274" w:lineRule="exact"/>
              <w:ind w:firstLine="0"/>
              <w:jc w:val="both"/>
              <w:rPr>
                <w:rStyle w:val="FontStyle43"/>
                <w:rFonts w:ascii="Times New Roman" w:hAnsi="Times New Roman" w:cs="Times New Roman"/>
              </w:rPr>
            </w:pPr>
            <w:r w:rsidRPr="00F242C4">
              <w:rPr>
                <w:rStyle w:val="FontStyle52"/>
                <w:sz w:val="24"/>
                <w:szCs w:val="24"/>
              </w:rPr>
              <w:t>На какие группы классифицируют бухгалтерские документы по назначению?</w:t>
            </w:r>
          </w:p>
        </w:tc>
        <w:tc>
          <w:tcPr>
            <w:tcW w:w="1242" w:type="dxa"/>
          </w:tcPr>
          <w:p w:rsidR="00A04307" w:rsidRPr="00F242C4" w:rsidRDefault="00A04307" w:rsidP="00495131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F242C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0,5 балла</w:t>
            </w:r>
          </w:p>
        </w:tc>
      </w:tr>
      <w:tr w:rsidR="00A04307" w:rsidRPr="00F242C4" w:rsidTr="00495131">
        <w:tc>
          <w:tcPr>
            <w:tcW w:w="1242" w:type="dxa"/>
          </w:tcPr>
          <w:p w:rsidR="00A04307" w:rsidRPr="00F242C4" w:rsidRDefault="00A04307" w:rsidP="00495131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</w:p>
        </w:tc>
        <w:tc>
          <w:tcPr>
            <w:tcW w:w="7371" w:type="dxa"/>
          </w:tcPr>
          <w:p w:rsidR="00A04307" w:rsidRPr="00F242C4" w:rsidRDefault="00A04307" w:rsidP="00881FCF">
            <w:pPr>
              <w:pStyle w:val="Style29"/>
              <w:widowControl/>
              <w:tabs>
                <w:tab w:val="left" w:pos="725"/>
              </w:tabs>
              <w:spacing w:line="274" w:lineRule="exact"/>
              <w:ind w:firstLine="0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  <w:spacing w:val="-20"/>
              </w:rPr>
            </w:pPr>
            <w:r w:rsidRPr="00F242C4">
              <w:rPr>
                <w:rStyle w:val="FontStyle52"/>
                <w:sz w:val="24"/>
                <w:szCs w:val="24"/>
              </w:rPr>
              <w:t>Какие документы относят к документам бухгалтерского оформления?</w:t>
            </w:r>
          </w:p>
        </w:tc>
        <w:tc>
          <w:tcPr>
            <w:tcW w:w="1242" w:type="dxa"/>
          </w:tcPr>
          <w:p w:rsidR="00A04307" w:rsidRPr="00F242C4" w:rsidRDefault="00A04307" w:rsidP="00495131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F242C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0,5 балла</w:t>
            </w:r>
          </w:p>
        </w:tc>
      </w:tr>
      <w:tr w:rsidR="00A04307" w:rsidRPr="00F242C4" w:rsidTr="00495131">
        <w:tc>
          <w:tcPr>
            <w:tcW w:w="1242" w:type="dxa"/>
          </w:tcPr>
          <w:p w:rsidR="00A04307" w:rsidRPr="00F242C4" w:rsidRDefault="00A04307" w:rsidP="00495131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</w:p>
        </w:tc>
        <w:tc>
          <w:tcPr>
            <w:tcW w:w="7371" w:type="dxa"/>
          </w:tcPr>
          <w:p w:rsidR="00A04307" w:rsidRPr="00F242C4" w:rsidRDefault="00A04307" w:rsidP="00881FCF">
            <w:pPr>
              <w:pStyle w:val="Style29"/>
              <w:widowControl/>
              <w:tabs>
                <w:tab w:val="left" w:pos="725"/>
              </w:tabs>
              <w:spacing w:line="274" w:lineRule="exact"/>
              <w:ind w:firstLine="0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F242C4">
              <w:rPr>
                <w:rStyle w:val="FontStyle52"/>
                <w:sz w:val="24"/>
                <w:szCs w:val="24"/>
              </w:rPr>
              <w:t>Что такое документооборот?</w:t>
            </w:r>
          </w:p>
        </w:tc>
        <w:tc>
          <w:tcPr>
            <w:tcW w:w="1242" w:type="dxa"/>
          </w:tcPr>
          <w:p w:rsidR="00A04307" w:rsidRPr="00F242C4" w:rsidRDefault="00A04307" w:rsidP="00495131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F242C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0,5 балла</w:t>
            </w:r>
          </w:p>
        </w:tc>
      </w:tr>
      <w:tr w:rsidR="00A04307" w:rsidRPr="00F242C4" w:rsidTr="00495131">
        <w:tc>
          <w:tcPr>
            <w:tcW w:w="1242" w:type="dxa"/>
          </w:tcPr>
          <w:p w:rsidR="00A04307" w:rsidRPr="00F242C4" w:rsidRDefault="00A04307" w:rsidP="00495131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</w:p>
        </w:tc>
        <w:tc>
          <w:tcPr>
            <w:tcW w:w="7371" w:type="dxa"/>
          </w:tcPr>
          <w:p w:rsidR="00A04307" w:rsidRPr="00F242C4" w:rsidRDefault="00A04307" w:rsidP="00881FCF">
            <w:pPr>
              <w:pStyle w:val="Style29"/>
              <w:widowControl/>
              <w:tabs>
                <w:tab w:val="left" w:pos="725"/>
              </w:tabs>
              <w:spacing w:line="274" w:lineRule="exact"/>
              <w:ind w:firstLine="0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F242C4">
              <w:rPr>
                <w:rStyle w:val="FontStyle52"/>
                <w:sz w:val="24"/>
                <w:szCs w:val="24"/>
              </w:rPr>
              <w:t>Дайте характеристику накопительных документов.</w:t>
            </w:r>
          </w:p>
        </w:tc>
        <w:tc>
          <w:tcPr>
            <w:tcW w:w="1242" w:type="dxa"/>
          </w:tcPr>
          <w:p w:rsidR="00A04307" w:rsidRPr="00F242C4" w:rsidRDefault="00A04307" w:rsidP="00495131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F242C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0,5 балла</w:t>
            </w:r>
          </w:p>
        </w:tc>
      </w:tr>
      <w:tr w:rsidR="00A04307" w:rsidRPr="00F242C4" w:rsidTr="00495131">
        <w:tc>
          <w:tcPr>
            <w:tcW w:w="1242" w:type="dxa"/>
          </w:tcPr>
          <w:p w:rsidR="00A04307" w:rsidRPr="00F242C4" w:rsidRDefault="00A04307" w:rsidP="00495131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</w:p>
        </w:tc>
        <w:tc>
          <w:tcPr>
            <w:tcW w:w="7371" w:type="dxa"/>
          </w:tcPr>
          <w:p w:rsidR="00A04307" w:rsidRPr="00F242C4" w:rsidRDefault="00A04307" w:rsidP="00881FCF">
            <w:pPr>
              <w:pStyle w:val="Style29"/>
              <w:widowControl/>
              <w:tabs>
                <w:tab w:val="left" w:pos="725"/>
              </w:tabs>
              <w:spacing w:line="274" w:lineRule="exact"/>
              <w:ind w:firstLine="0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F242C4">
              <w:rPr>
                <w:rStyle w:val="FontStyle52"/>
                <w:sz w:val="24"/>
                <w:szCs w:val="24"/>
              </w:rPr>
              <w:t>Дайте характеристику внутренних документов.</w:t>
            </w:r>
          </w:p>
        </w:tc>
        <w:tc>
          <w:tcPr>
            <w:tcW w:w="1242" w:type="dxa"/>
          </w:tcPr>
          <w:p w:rsidR="00A04307" w:rsidRPr="00F242C4" w:rsidRDefault="00A04307" w:rsidP="00495131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F242C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0,5 балла</w:t>
            </w:r>
          </w:p>
        </w:tc>
      </w:tr>
      <w:tr w:rsidR="00A04307" w:rsidRPr="00F242C4" w:rsidTr="00495131">
        <w:tc>
          <w:tcPr>
            <w:tcW w:w="1242" w:type="dxa"/>
          </w:tcPr>
          <w:p w:rsidR="00A04307" w:rsidRPr="00F242C4" w:rsidRDefault="00A04307" w:rsidP="00495131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</w:p>
        </w:tc>
        <w:tc>
          <w:tcPr>
            <w:tcW w:w="7371" w:type="dxa"/>
          </w:tcPr>
          <w:p w:rsidR="00A04307" w:rsidRPr="00F242C4" w:rsidRDefault="00A04307" w:rsidP="00881FCF">
            <w:pPr>
              <w:pStyle w:val="Style29"/>
              <w:widowControl/>
              <w:tabs>
                <w:tab w:val="left" w:pos="725"/>
              </w:tabs>
              <w:spacing w:line="274" w:lineRule="exact"/>
              <w:ind w:firstLine="0"/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F242C4">
              <w:rPr>
                <w:rStyle w:val="FontStyle52"/>
                <w:sz w:val="24"/>
                <w:szCs w:val="24"/>
              </w:rPr>
              <w:t>Дайте характеристику перманентной инвентаризации.</w:t>
            </w:r>
          </w:p>
        </w:tc>
        <w:tc>
          <w:tcPr>
            <w:tcW w:w="1242" w:type="dxa"/>
          </w:tcPr>
          <w:p w:rsidR="00A04307" w:rsidRPr="00F242C4" w:rsidRDefault="00A04307" w:rsidP="00495131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F242C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0,5 балла</w:t>
            </w:r>
          </w:p>
        </w:tc>
      </w:tr>
      <w:tr w:rsidR="00A04307" w:rsidRPr="00F242C4" w:rsidTr="00495131">
        <w:tc>
          <w:tcPr>
            <w:tcW w:w="1242" w:type="dxa"/>
          </w:tcPr>
          <w:p w:rsidR="00A04307" w:rsidRPr="00F242C4" w:rsidRDefault="00A04307" w:rsidP="00495131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</w:p>
        </w:tc>
        <w:tc>
          <w:tcPr>
            <w:tcW w:w="7371" w:type="dxa"/>
          </w:tcPr>
          <w:p w:rsidR="00A04307" w:rsidRPr="00F242C4" w:rsidRDefault="00A04307" w:rsidP="00881FCF">
            <w:pPr>
              <w:pStyle w:val="Style29"/>
              <w:widowControl/>
              <w:tabs>
                <w:tab w:val="left" w:pos="725"/>
              </w:tabs>
              <w:spacing w:line="274" w:lineRule="exact"/>
              <w:ind w:firstLine="0"/>
              <w:jc w:val="both"/>
              <w:rPr>
                <w:rStyle w:val="FontStyle52"/>
                <w:spacing w:val="-20"/>
                <w:sz w:val="24"/>
                <w:szCs w:val="24"/>
              </w:rPr>
            </w:pPr>
            <w:r w:rsidRPr="00F242C4">
              <w:rPr>
                <w:rStyle w:val="FontStyle52"/>
                <w:sz w:val="24"/>
                <w:szCs w:val="24"/>
              </w:rPr>
              <w:t>Куда относят недостачи материальных ценностей сверх норм естественной убыли?</w:t>
            </w:r>
          </w:p>
        </w:tc>
        <w:tc>
          <w:tcPr>
            <w:tcW w:w="1242" w:type="dxa"/>
          </w:tcPr>
          <w:p w:rsidR="00A04307" w:rsidRPr="00F242C4" w:rsidRDefault="00A04307" w:rsidP="00495131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F242C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0,5 балла</w:t>
            </w:r>
          </w:p>
        </w:tc>
      </w:tr>
      <w:tr w:rsidR="00A04307" w:rsidRPr="00F242C4" w:rsidTr="00495131">
        <w:tc>
          <w:tcPr>
            <w:tcW w:w="1242" w:type="dxa"/>
          </w:tcPr>
          <w:p w:rsidR="00A04307" w:rsidRPr="00F242C4" w:rsidRDefault="00A04307" w:rsidP="00495131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</w:p>
        </w:tc>
        <w:tc>
          <w:tcPr>
            <w:tcW w:w="7371" w:type="dxa"/>
          </w:tcPr>
          <w:p w:rsidR="00A04307" w:rsidRPr="00F242C4" w:rsidRDefault="00A04307" w:rsidP="00881FCF">
            <w:pPr>
              <w:pStyle w:val="Style29"/>
              <w:widowControl/>
              <w:tabs>
                <w:tab w:val="left" w:pos="725"/>
              </w:tabs>
              <w:spacing w:before="24" w:line="240" w:lineRule="auto"/>
              <w:ind w:firstLine="0"/>
              <w:jc w:val="both"/>
              <w:rPr>
                <w:rStyle w:val="FontStyle52"/>
                <w:spacing w:val="-10"/>
                <w:sz w:val="24"/>
                <w:szCs w:val="24"/>
              </w:rPr>
            </w:pPr>
            <w:r w:rsidRPr="00F242C4">
              <w:rPr>
                <w:rStyle w:val="FontStyle52"/>
                <w:sz w:val="24"/>
                <w:szCs w:val="24"/>
              </w:rPr>
              <w:t>Оприходуйте излишки специальной одежды на складе на сумму 52</w:t>
            </w:r>
            <w:r w:rsidR="00881FCF" w:rsidRPr="00F242C4">
              <w:rPr>
                <w:rStyle w:val="FontStyle52"/>
                <w:sz w:val="24"/>
                <w:szCs w:val="24"/>
              </w:rPr>
              <w:t>,</w:t>
            </w:r>
            <w:r w:rsidRPr="00F242C4">
              <w:rPr>
                <w:rStyle w:val="FontStyle52"/>
                <w:sz w:val="24"/>
                <w:szCs w:val="24"/>
              </w:rPr>
              <w:t>60 руб.</w:t>
            </w:r>
          </w:p>
        </w:tc>
        <w:tc>
          <w:tcPr>
            <w:tcW w:w="1242" w:type="dxa"/>
          </w:tcPr>
          <w:p w:rsidR="00A04307" w:rsidRPr="00F242C4" w:rsidRDefault="00A04307" w:rsidP="00495131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F242C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0,5 балла</w:t>
            </w:r>
          </w:p>
        </w:tc>
      </w:tr>
      <w:tr w:rsidR="00A04307" w:rsidRPr="00F242C4" w:rsidTr="00495131">
        <w:tc>
          <w:tcPr>
            <w:tcW w:w="1242" w:type="dxa"/>
          </w:tcPr>
          <w:p w:rsidR="00A04307" w:rsidRPr="00F242C4" w:rsidRDefault="00A04307" w:rsidP="00495131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proofErr w:type="gramStart"/>
            <w:r w:rsidRPr="00F242C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Ш</w:t>
            </w:r>
            <w:proofErr w:type="gramEnd"/>
          </w:p>
        </w:tc>
        <w:tc>
          <w:tcPr>
            <w:tcW w:w="7371" w:type="dxa"/>
          </w:tcPr>
          <w:p w:rsidR="00A04307" w:rsidRPr="00F242C4" w:rsidRDefault="00A04307" w:rsidP="00881FCF">
            <w:pPr>
              <w:pStyle w:val="Style29"/>
              <w:widowControl/>
              <w:tabs>
                <w:tab w:val="left" w:pos="725"/>
              </w:tabs>
              <w:spacing w:before="24" w:line="240" w:lineRule="auto"/>
              <w:ind w:firstLine="0"/>
              <w:rPr>
                <w:rStyle w:val="FontStyle49"/>
                <w:rFonts w:ascii="Times New Roman" w:hAnsi="Times New Roman" w:cs="Times New Roman"/>
                <w:sz w:val="24"/>
                <w:szCs w:val="24"/>
              </w:rPr>
            </w:pPr>
            <w:r w:rsidRPr="00F242C4">
              <w:rPr>
                <w:rStyle w:val="FontStyle52"/>
                <w:sz w:val="24"/>
                <w:szCs w:val="24"/>
              </w:rPr>
              <w:t>Задача.</w:t>
            </w:r>
          </w:p>
          <w:p w:rsidR="00A04307" w:rsidRPr="00F242C4" w:rsidRDefault="00A04307" w:rsidP="00881FCF">
            <w:pPr>
              <w:pStyle w:val="Style28"/>
              <w:widowControl/>
              <w:spacing w:line="278" w:lineRule="exact"/>
              <w:rPr>
                <w:rStyle w:val="FontStyle52"/>
                <w:sz w:val="24"/>
                <w:szCs w:val="24"/>
              </w:rPr>
            </w:pPr>
            <w:r w:rsidRPr="00F242C4">
              <w:rPr>
                <w:rStyle w:val="FontStyle52"/>
                <w:sz w:val="24"/>
                <w:szCs w:val="24"/>
              </w:rPr>
              <w:t>В результате инвентаризации обнаружена нед</w:t>
            </w:r>
            <w:r w:rsidR="00E47F98" w:rsidRPr="00F242C4">
              <w:rPr>
                <w:rStyle w:val="FontStyle52"/>
                <w:sz w:val="24"/>
                <w:szCs w:val="24"/>
              </w:rPr>
              <w:t>остача картофеля 3</w:t>
            </w:r>
            <w:r w:rsidR="00881FCF" w:rsidRPr="00F242C4">
              <w:rPr>
                <w:rStyle w:val="FontStyle52"/>
                <w:sz w:val="24"/>
                <w:szCs w:val="24"/>
              </w:rPr>
              <w:t xml:space="preserve"> ц по нормативно-прогнозной</w:t>
            </w:r>
            <w:r w:rsidR="00E47F98" w:rsidRPr="00F242C4">
              <w:rPr>
                <w:rStyle w:val="FontStyle52"/>
                <w:sz w:val="24"/>
                <w:szCs w:val="24"/>
              </w:rPr>
              <w:t xml:space="preserve"> себестоимости 25</w:t>
            </w:r>
            <w:r w:rsidR="00881FCF" w:rsidRPr="00F242C4">
              <w:rPr>
                <w:rStyle w:val="FontStyle52"/>
                <w:sz w:val="24"/>
                <w:szCs w:val="24"/>
              </w:rPr>
              <w:t>,</w:t>
            </w:r>
            <w:r w:rsidR="00E47F98" w:rsidRPr="00F242C4">
              <w:rPr>
                <w:rStyle w:val="FontStyle52"/>
                <w:sz w:val="24"/>
                <w:szCs w:val="24"/>
              </w:rPr>
              <w:t>8</w:t>
            </w:r>
            <w:r w:rsidRPr="00F242C4">
              <w:rPr>
                <w:rStyle w:val="FontStyle52"/>
                <w:sz w:val="24"/>
                <w:szCs w:val="24"/>
              </w:rPr>
              <w:t xml:space="preserve">0 руб. </w:t>
            </w:r>
            <w:r w:rsidR="00881FCF" w:rsidRPr="00F242C4">
              <w:rPr>
                <w:rStyle w:val="FontStyle52"/>
                <w:sz w:val="24"/>
                <w:szCs w:val="24"/>
              </w:rPr>
              <w:t xml:space="preserve">за 1 ц. </w:t>
            </w:r>
            <w:r w:rsidRPr="00F242C4">
              <w:rPr>
                <w:rStyle w:val="FontStyle52"/>
                <w:sz w:val="24"/>
                <w:szCs w:val="24"/>
              </w:rPr>
              <w:t>По решению инвентаризационной комиссии вся недостача списана в пределах норм естественной убыли.</w:t>
            </w:r>
          </w:p>
          <w:p w:rsidR="00A04307" w:rsidRPr="00F242C4" w:rsidRDefault="00A04307" w:rsidP="00A04307">
            <w:pPr>
              <w:pStyle w:val="Style28"/>
              <w:widowControl/>
              <w:spacing w:line="278" w:lineRule="exact"/>
              <w:ind w:left="749" w:firstLine="0"/>
              <w:jc w:val="left"/>
              <w:rPr>
                <w:rStyle w:val="FontStyle52"/>
                <w:sz w:val="24"/>
                <w:szCs w:val="24"/>
              </w:rPr>
            </w:pPr>
            <w:r w:rsidRPr="00F242C4">
              <w:rPr>
                <w:rStyle w:val="FontStyle52"/>
                <w:sz w:val="24"/>
                <w:szCs w:val="24"/>
              </w:rPr>
              <w:t>В течение года картофель был использован:</w:t>
            </w:r>
          </w:p>
          <w:p w:rsidR="00881FCF" w:rsidRPr="00F242C4" w:rsidRDefault="00A04307" w:rsidP="00F94FBF">
            <w:pPr>
              <w:pStyle w:val="Style29"/>
              <w:widowControl/>
              <w:numPr>
                <w:ilvl w:val="0"/>
                <w:numId w:val="1"/>
              </w:numPr>
              <w:tabs>
                <w:tab w:val="left" w:pos="528"/>
                <w:tab w:val="left" w:pos="5630"/>
              </w:tabs>
              <w:spacing w:line="240" w:lineRule="auto"/>
              <w:ind w:left="389" w:firstLine="0"/>
              <w:rPr>
                <w:rStyle w:val="FontStyle52"/>
                <w:sz w:val="24"/>
                <w:szCs w:val="24"/>
              </w:rPr>
            </w:pPr>
            <w:r w:rsidRPr="00F242C4">
              <w:rPr>
                <w:rStyle w:val="FontStyle52"/>
                <w:sz w:val="24"/>
                <w:szCs w:val="24"/>
              </w:rPr>
              <w:t>ре</w:t>
            </w:r>
            <w:r w:rsidR="00881FCF" w:rsidRPr="00F242C4">
              <w:rPr>
                <w:rStyle w:val="FontStyle52"/>
                <w:sz w:val="24"/>
                <w:szCs w:val="24"/>
              </w:rPr>
              <w:t>ализова</w:t>
            </w:r>
            <w:r w:rsidR="00E47F98" w:rsidRPr="00F242C4">
              <w:rPr>
                <w:rStyle w:val="FontStyle52"/>
                <w:sz w:val="24"/>
                <w:szCs w:val="24"/>
              </w:rPr>
              <w:t>но государству - 18</w:t>
            </w:r>
            <w:r w:rsidR="00881FCF" w:rsidRPr="00F242C4">
              <w:rPr>
                <w:rStyle w:val="FontStyle52"/>
                <w:sz w:val="24"/>
                <w:szCs w:val="24"/>
              </w:rPr>
              <w:t xml:space="preserve">00 ц; </w:t>
            </w:r>
          </w:p>
          <w:p w:rsidR="00A04307" w:rsidRPr="00F242C4" w:rsidRDefault="00E47F98" w:rsidP="00F94FBF">
            <w:pPr>
              <w:pStyle w:val="Style29"/>
              <w:widowControl/>
              <w:numPr>
                <w:ilvl w:val="0"/>
                <w:numId w:val="1"/>
              </w:numPr>
              <w:tabs>
                <w:tab w:val="left" w:pos="528"/>
                <w:tab w:val="left" w:pos="5630"/>
              </w:tabs>
              <w:spacing w:line="240" w:lineRule="auto"/>
              <w:ind w:left="389" w:firstLine="0"/>
              <w:rPr>
                <w:rStyle w:val="FontStyle52"/>
                <w:sz w:val="24"/>
                <w:szCs w:val="24"/>
              </w:rPr>
            </w:pPr>
            <w:r w:rsidRPr="00F242C4">
              <w:rPr>
                <w:rStyle w:val="FontStyle52"/>
                <w:sz w:val="24"/>
                <w:szCs w:val="24"/>
              </w:rPr>
              <w:t>отдано в переработку - 5</w:t>
            </w:r>
            <w:r w:rsidR="00A04307" w:rsidRPr="00F242C4">
              <w:rPr>
                <w:rStyle w:val="FontStyle52"/>
                <w:sz w:val="24"/>
                <w:szCs w:val="24"/>
              </w:rPr>
              <w:t>80 ц;</w:t>
            </w:r>
          </w:p>
          <w:p w:rsidR="00881FCF" w:rsidRPr="00F242C4" w:rsidRDefault="00A04307" w:rsidP="00F94FBF">
            <w:pPr>
              <w:pStyle w:val="Style29"/>
              <w:widowControl/>
              <w:numPr>
                <w:ilvl w:val="0"/>
                <w:numId w:val="1"/>
              </w:numPr>
              <w:tabs>
                <w:tab w:val="left" w:pos="528"/>
                <w:tab w:val="left" w:pos="5630"/>
              </w:tabs>
              <w:spacing w:line="240" w:lineRule="auto"/>
              <w:ind w:left="389" w:firstLine="0"/>
              <w:rPr>
                <w:rStyle w:val="FontStyle52"/>
                <w:sz w:val="24"/>
                <w:szCs w:val="24"/>
              </w:rPr>
            </w:pPr>
            <w:r w:rsidRPr="00F242C4">
              <w:rPr>
                <w:rStyle w:val="FontStyle52"/>
                <w:sz w:val="24"/>
                <w:szCs w:val="24"/>
              </w:rPr>
              <w:t xml:space="preserve">израсходовано на посев </w:t>
            </w:r>
            <w:r w:rsidR="00E47F98" w:rsidRPr="00F242C4">
              <w:rPr>
                <w:rStyle w:val="FontStyle52"/>
                <w:spacing w:val="20"/>
                <w:sz w:val="24"/>
                <w:szCs w:val="24"/>
              </w:rPr>
              <w:t>-27</w:t>
            </w:r>
            <w:r w:rsidRPr="00F242C4">
              <w:rPr>
                <w:rStyle w:val="FontStyle52"/>
                <w:spacing w:val="20"/>
                <w:sz w:val="24"/>
                <w:szCs w:val="24"/>
              </w:rPr>
              <w:t>0ц;</w:t>
            </w:r>
            <w:r w:rsidRPr="00F242C4">
              <w:rPr>
                <w:rStyle w:val="FontStyle52"/>
                <w:sz w:val="24"/>
                <w:szCs w:val="24"/>
              </w:rPr>
              <w:tab/>
            </w:r>
          </w:p>
          <w:p w:rsidR="00A04307" w:rsidRPr="00F242C4" w:rsidRDefault="00A04307" w:rsidP="00F94FBF">
            <w:pPr>
              <w:pStyle w:val="Style29"/>
              <w:widowControl/>
              <w:numPr>
                <w:ilvl w:val="0"/>
                <w:numId w:val="1"/>
              </w:numPr>
              <w:tabs>
                <w:tab w:val="left" w:pos="528"/>
                <w:tab w:val="left" w:pos="5630"/>
              </w:tabs>
              <w:spacing w:line="240" w:lineRule="auto"/>
              <w:ind w:left="389" w:firstLine="0"/>
              <w:rPr>
                <w:rStyle w:val="FontStyle52"/>
                <w:sz w:val="24"/>
                <w:szCs w:val="24"/>
              </w:rPr>
            </w:pPr>
            <w:r w:rsidRPr="00F242C4">
              <w:rPr>
                <w:rStyle w:val="FontStyle52"/>
                <w:sz w:val="24"/>
                <w:szCs w:val="24"/>
              </w:rPr>
              <w:t xml:space="preserve"> осталось в хранилище </w:t>
            </w:r>
            <w:r w:rsidR="00E47F98" w:rsidRPr="00F242C4">
              <w:rPr>
                <w:rStyle w:val="FontStyle52"/>
                <w:spacing w:val="20"/>
                <w:sz w:val="24"/>
                <w:szCs w:val="24"/>
              </w:rPr>
              <w:t>-19</w:t>
            </w:r>
            <w:r w:rsidRPr="00F242C4">
              <w:rPr>
                <w:rStyle w:val="FontStyle52"/>
                <w:spacing w:val="20"/>
                <w:sz w:val="24"/>
                <w:szCs w:val="24"/>
              </w:rPr>
              <w:t>0</w:t>
            </w:r>
            <w:r w:rsidRPr="00F242C4">
              <w:rPr>
                <w:rStyle w:val="FontStyle52"/>
                <w:sz w:val="24"/>
                <w:szCs w:val="24"/>
              </w:rPr>
              <w:t xml:space="preserve"> ц.</w:t>
            </w:r>
          </w:p>
          <w:p w:rsidR="00A04307" w:rsidRPr="00F242C4" w:rsidRDefault="00A04307" w:rsidP="00881FCF">
            <w:pPr>
              <w:pStyle w:val="Style25"/>
              <w:widowControl/>
              <w:rPr>
                <w:rStyle w:val="FontStyle52"/>
                <w:sz w:val="24"/>
                <w:szCs w:val="24"/>
              </w:rPr>
            </w:pPr>
            <w:r w:rsidRPr="00F242C4">
              <w:rPr>
                <w:rStyle w:val="FontStyle51"/>
                <w:sz w:val="24"/>
                <w:szCs w:val="24"/>
              </w:rPr>
              <w:t xml:space="preserve">Требуется: </w:t>
            </w:r>
            <w:r w:rsidRPr="00F242C4">
              <w:rPr>
                <w:rStyle w:val="FontStyle52"/>
                <w:sz w:val="24"/>
                <w:szCs w:val="24"/>
              </w:rPr>
              <w:t>составить корреспонденции счетов на отражение недостачи в пределах норм естественной убыли.</w:t>
            </w:r>
          </w:p>
        </w:tc>
        <w:tc>
          <w:tcPr>
            <w:tcW w:w="1242" w:type="dxa"/>
          </w:tcPr>
          <w:p w:rsidR="00A04307" w:rsidRPr="00F242C4" w:rsidRDefault="00A04307" w:rsidP="00495131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F242C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5 баллов</w:t>
            </w:r>
          </w:p>
        </w:tc>
      </w:tr>
    </w:tbl>
    <w:p w:rsidR="00F242C4" w:rsidRDefault="00F242C4" w:rsidP="00F242C4">
      <w:pPr>
        <w:pStyle w:val="a3"/>
        <w:jc w:val="center"/>
        <w:rPr>
          <w:rStyle w:val="FontStyle43"/>
          <w:rFonts w:ascii="Times New Roman" w:hAnsi="Times New Roman" w:cs="Times New Roman"/>
          <w:spacing w:val="-10"/>
        </w:rPr>
      </w:pPr>
    </w:p>
    <w:p w:rsidR="00AE1752" w:rsidRPr="00F242C4" w:rsidRDefault="00881FCF" w:rsidP="00F242C4">
      <w:pPr>
        <w:pStyle w:val="a3"/>
        <w:jc w:val="center"/>
        <w:rPr>
          <w:rStyle w:val="FontStyle43"/>
          <w:rFonts w:ascii="Times New Roman" w:hAnsi="Times New Roman" w:cs="Times New Roman"/>
          <w:spacing w:val="-10"/>
        </w:rPr>
      </w:pPr>
      <w:r w:rsidRPr="00F242C4">
        <w:rPr>
          <w:rStyle w:val="FontStyle43"/>
          <w:rFonts w:ascii="Times New Roman" w:hAnsi="Times New Roman" w:cs="Times New Roman"/>
          <w:spacing w:val="-10"/>
        </w:rPr>
        <w:t>Вариант № 4</w:t>
      </w:r>
    </w:p>
    <w:tbl>
      <w:tblPr>
        <w:tblStyle w:val="a4"/>
        <w:tblW w:w="0" w:type="auto"/>
        <w:tblLook w:val="04A0"/>
      </w:tblPr>
      <w:tblGrid>
        <w:gridCol w:w="1242"/>
        <w:gridCol w:w="7371"/>
        <w:gridCol w:w="1242"/>
      </w:tblGrid>
      <w:tr w:rsidR="00881FCF" w:rsidRPr="00F242C4" w:rsidTr="00495131">
        <w:tc>
          <w:tcPr>
            <w:tcW w:w="1242" w:type="dxa"/>
          </w:tcPr>
          <w:p w:rsidR="00881FCF" w:rsidRPr="00F242C4" w:rsidRDefault="00881FCF" w:rsidP="00495131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F242C4">
              <w:rPr>
                <w:rStyle w:val="FontStyle43"/>
                <w:rFonts w:ascii="Times New Roman" w:hAnsi="Times New Roman" w:cs="Times New Roman"/>
                <w:spacing w:val="-10"/>
              </w:rPr>
              <w:t>Уровень</w:t>
            </w:r>
          </w:p>
        </w:tc>
        <w:tc>
          <w:tcPr>
            <w:tcW w:w="7371" w:type="dxa"/>
          </w:tcPr>
          <w:p w:rsidR="00881FCF" w:rsidRPr="00F242C4" w:rsidRDefault="00881FCF" w:rsidP="00495131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F242C4">
              <w:rPr>
                <w:rStyle w:val="FontStyle43"/>
                <w:rFonts w:ascii="Times New Roman" w:hAnsi="Times New Roman" w:cs="Times New Roman"/>
                <w:spacing w:val="-10"/>
              </w:rPr>
              <w:t>Задание</w:t>
            </w:r>
          </w:p>
        </w:tc>
        <w:tc>
          <w:tcPr>
            <w:tcW w:w="1242" w:type="dxa"/>
          </w:tcPr>
          <w:p w:rsidR="00881FCF" w:rsidRPr="00F242C4" w:rsidRDefault="00881FCF" w:rsidP="00495131">
            <w:pPr>
              <w:pStyle w:val="a3"/>
              <w:jc w:val="center"/>
              <w:rPr>
                <w:rStyle w:val="FontStyle43"/>
                <w:rFonts w:ascii="Times New Roman" w:hAnsi="Times New Roman" w:cs="Times New Roman"/>
                <w:spacing w:val="-10"/>
              </w:rPr>
            </w:pPr>
            <w:r w:rsidRPr="00F242C4">
              <w:rPr>
                <w:rStyle w:val="FontStyle43"/>
                <w:rFonts w:ascii="Times New Roman" w:hAnsi="Times New Roman" w:cs="Times New Roman"/>
                <w:spacing w:val="-10"/>
              </w:rPr>
              <w:t>Результат</w:t>
            </w:r>
          </w:p>
        </w:tc>
      </w:tr>
      <w:tr w:rsidR="00881FCF" w:rsidRPr="00F242C4" w:rsidTr="00495131">
        <w:tc>
          <w:tcPr>
            <w:tcW w:w="1242" w:type="dxa"/>
          </w:tcPr>
          <w:p w:rsidR="00881FCF" w:rsidRPr="00F242C4" w:rsidRDefault="00881FCF" w:rsidP="00495131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F242C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1</w:t>
            </w:r>
          </w:p>
        </w:tc>
        <w:tc>
          <w:tcPr>
            <w:tcW w:w="7371" w:type="dxa"/>
          </w:tcPr>
          <w:p w:rsidR="00881FCF" w:rsidRPr="00F242C4" w:rsidRDefault="00881FCF" w:rsidP="00881FCF">
            <w:pPr>
              <w:pStyle w:val="Style31"/>
              <w:widowControl/>
              <w:tabs>
                <w:tab w:val="left" w:pos="0"/>
              </w:tabs>
              <w:ind w:firstLine="0"/>
              <w:jc w:val="both"/>
              <w:rPr>
                <w:rStyle w:val="FontStyle43"/>
                <w:rFonts w:ascii="Arial Black" w:hAnsi="Arial Black" w:cs="Arial Black"/>
                <w:b w:val="0"/>
                <w:bCs w:val="0"/>
                <w:spacing w:val="-10"/>
              </w:rPr>
            </w:pPr>
            <w:r w:rsidRPr="00F242C4">
              <w:rPr>
                <w:rStyle w:val="FontStyle52"/>
                <w:sz w:val="24"/>
                <w:szCs w:val="24"/>
              </w:rPr>
              <w:t>Перечислите основные причины расхождений фактического наличия с данными бухгалтерского учета.</w:t>
            </w:r>
          </w:p>
        </w:tc>
        <w:tc>
          <w:tcPr>
            <w:tcW w:w="1242" w:type="dxa"/>
          </w:tcPr>
          <w:p w:rsidR="00881FCF" w:rsidRPr="00F242C4" w:rsidRDefault="00881FCF" w:rsidP="00495131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F242C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1 балл</w:t>
            </w:r>
          </w:p>
        </w:tc>
      </w:tr>
      <w:tr w:rsidR="00881FCF" w:rsidRPr="00F242C4" w:rsidTr="00495131">
        <w:tc>
          <w:tcPr>
            <w:tcW w:w="1242" w:type="dxa"/>
          </w:tcPr>
          <w:p w:rsidR="00881FCF" w:rsidRPr="00F242C4" w:rsidRDefault="00881FCF" w:rsidP="00495131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</w:p>
        </w:tc>
        <w:tc>
          <w:tcPr>
            <w:tcW w:w="7371" w:type="dxa"/>
          </w:tcPr>
          <w:p w:rsidR="00881FCF" w:rsidRPr="00F242C4" w:rsidRDefault="00881FCF" w:rsidP="00881FCF">
            <w:pPr>
              <w:pStyle w:val="Style31"/>
              <w:widowControl/>
              <w:tabs>
                <w:tab w:val="left" w:pos="744"/>
              </w:tabs>
              <w:ind w:firstLine="0"/>
              <w:rPr>
                <w:rStyle w:val="FontStyle43"/>
                <w:rFonts w:ascii="Times New Roman" w:hAnsi="Times New Roman" w:cs="Times New Roman"/>
              </w:rPr>
            </w:pPr>
            <w:r w:rsidRPr="00F242C4">
              <w:rPr>
                <w:rStyle w:val="FontStyle52"/>
                <w:sz w:val="24"/>
                <w:szCs w:val="24"/>
              </w:rPr>
              <w:t>Какие документы называют оправдательными?</w:t>
            </w:r>
          </w:p>
        </w:tc>
        <w:tc>
          <w:tcPr>
            <w:tcW w:w="1242" w:type="dxa"/>
          </w:tcPr>
          <w:p w:rsidR="00881FCF" w:rsidRPr="00F242C4" w:rsidRDefault="00881FCF" w:rsidP="00495131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F242C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0,5 балла</w:t>
            </w:r>
          </w:p>
        </w:tc>
      </w:tr>
      <w:tr w:rsidR="00881FCF" w:rsidRPr="00F242C4" w:rsidTr="00495131">
        <w:tc>
          <w:tcPr>
            <w:tcW w:w="1242" w:type="dxa"/>
          </w:tcPr>
          <w:p w:rsidR="00881FCF" w:rsidRPr="00F242C4" w:rsidRDefault="00881FCF" w:rsidP="00495131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</w:p>
        </w:tc>
        <w:tc>
          <w:tcPr>
            <w:tcW w:w="7371" w:type="dxa"/>
          </w:tcPr>
          <w:p w:rsidR="00881FCF" w:rsidRPr="00F242C4" w:rsidRDefault="00881FCF" w:rsidP="00881FCF">
            <w:pPr>
              <w:pStyle w:val="Style31"/>
              <w:widowControl/>
              <w:tabs>
                <w:tab w:val="left" w:pos="744"/>
              </w:tabs>
              <w:ind w:firstLine="0"/>
              <w:rPr>
                <w:rStyle w:val="FontStyle43"/>
                <w:b w:val="0"/>
                <w:bCs w:val="0"/>
                <w:spacing w:val="-20"/>
              </w:rPr>
            </w:pPr>
            <w:r w:rsidRPr="00F242C4">
              <w:rPr>
                <w:rStyle w:val="FontStyle52"/>
                <w:sz w:val="24"/>
                <w:szCs w:val="24"/>
              </w:rPr>
              <w:t xml:space="preserve">На какие группы делят </w:t>
            </w:r>
            <w:proofErr w:type="gramStart"/>
            <w:r w:rsidRPr="00F242C4">
              <w:rPr>
                <w:rStyle w:val="FontStyle52"/>
                <w:sz w:val="24"/>
                <w:szCs w:val="24"/>
              </w:rPr>
              <w:t>документы</w:t>
            </w:r>
            <w:proofErr w:type="gramEnd"/>
            <w:r w:rsidRPr="00F242C4">
              <w:rPr>
                <w:rStyle w:val="FontStyle52"/>
                <w:sz w:val="24"/>
                <w:szCs w:val="24"/>
              </w:rPr>
              <w:t xml:space="preserve"> но способу охвата информации?</w:t>
            </w:r>
          </w:p>
        </w:tc>
        <w:tc>
          <w:tcPr>
            <w:tcW w:w="1242" w:type="dxa"/>
          </w:tcPr>
          <w:p w:rsidR="00881FCF" w:rsidRPr="00F242C4" w:rsidRDefault="00881FCF" w:rsidP="00495131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F242C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0,5 балла</w:t>
            </w:r>
          </w:p>
        </w:tc>
      </w:tr>
      <w:tr w:rsidR="00881FCF" w:rsidRPr="00F242C4" w:rsidTr="00495131">
        <w:tc>
          <w:tcPr>
            <w:tcW w:w="1242" w:type="dxa"/>
          </w:tcPr>
          <w:p w:rsidR="00881FCF" w:rsidRPr="00F242C4" w:rsidRDefault="00881FCF" w:rsidP="00495131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</w:p>
        </w:tc>
        <w:tc>
          <w:tcPr>
            <w:tcW w:w="7371" w:type="dxa"/>
          </w:tcPr>
          <w:p w:rsidR="00881FCF" w:rsidRPr="00F242C4" w:rsidRDefault="00881FCF" w:rsidP="00881FCF">
            <w:pPr>
              <w:pStyle w:val="Style31"/>
              <w:widowControl/>
              <w:tabs>
                <w:tab w:val="left" w:pos="744"/>
              </w:tabs>
              <w:ind w:firstLine="0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F242C4">
              <w:rPr>
                <w:rStyle w:val="FontStyle52"/>
                <w:sz w:val="24"/>
                <w:szCs w:val="24"/>
              </w:rPr>
              <w:t>Дайте определение инвентаризации.</w:t>
            </w:r>
          </w:p>
        </w:tc>
        <w:tc>
          <w:tcPr>
            <w:tcW w:w="1242" w:type="dxa"/>
          </w:tcPr>
          <w:p w:rsidR="00881FCF" w:rsidRPr="00F242C4" w:rsidRDefault="00881FCF" w:rsidP="00495131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F242C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0,5 балла</w:t>
            </w:r>
          </w:p>
        </w:tc>
      </w:tr>
      <w:tr w:rsidR="00881FCF" w:rsidRPr="00F242C4" w:rsidTr="00495131">
        <w:tc>
          <w:tcPr>
            <w:tcW w:w="1242" w:type="dxa"/>
          </w:tcPr>
          <w:p w:rsidR="00881FCF" w:rsidRPr="00F242C4" w:rsidRDefault="00881FCF" w:rsidP="00495131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</w:p>
        </w:tc>
        <w:tc>
          <w:tcPr>
            <w:tcW w:w="7371" w:type="dxa"/>
          </w:tcPr>
          <w:p w:rsidR="00881FCF" w:rsidRPr="00F242C4" w:rsidRDefault="00881FCF" w:rsidP="00881FCF">
            <w:pPr>
              <w:pStyle w:val="Style31"/>
              <w:widowControl/>
              <w:tabs>
                <w:tab w:val="left" w:pos="744"/>
              </w:tabs>
              <w:ind w:firstLine="0"/>
              <w:rPr>
                <w:rStyle w:val="FontStyle43"/>
                <w:b w:val="0"/>
                <w:bCs w:val="0"/>
                <w:spacing w:val="-20"/>
              </w:rPr>
            </w:pPr>
            <w:r w:rsidRPr="00F242C4">
              <w:rPr>
                <w:rStyle w:val="FontStyle52"/>
                <w:sz w:val="24"/>
                <w:szCs w:val="24"/>
              </w:rPr>
              <w:t>В чем заключается группировка документов?</w:t>
            </w:r>
          </w:p>
        </w:tc>
        <w:tc>
          <w:tcPr>
            <w:tcW w:w="1242" w:type="dxa"/>
          </w:tcPr>
          <w:p w:rsidR="00881FCF" w:rsidRPr="00F242C4" w:rsidRDefault="00881FCF" w:rsidP="00495131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F242C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0,5 балла</w:t>
            </w:r>
          </w:p>
        </w:tc>
      </w:tr>
      <w:tr w:rsidR="00881FCF" w:rsidRPr="00F242C4" w:rsidTr="00495131">
        <w:tc>
          <w:tcPr>
            <w:tcW w:w="1242" w:type="dxa"/>
          </w:tcPr>
          <w:p w:rsidR="00881FCF" w:rsidRPr="00F242C4" w:rsidRDefault="00881FCF" w:rsidP="00495131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</w:p>
        </w:tc>
        <w:tc>
          <w:tcPr>
            <w:tcW w:w="7371" w:type="dxa"/>
          </w:tcPr>
          <w:p w:rsidR="00881FCF" w:rsidRPr="00F242C4" w:rsidRDefault="00881FCF" w:rsidP="00881FCF">
            <w:pPr>
              <w:pStyle w:val="Style31"/>
              <w:widowControl/>
              <w:tabs>
                <w:tab w:val="left" w:pos="744"/>
              </w:tabs>
              <w:ind w:firstLine="0"/>
              <w:rPr>
                <w:rStyle w:val="FontStyle43"/>
                <w:b w:val="0"/>
                <w:bCs w:val="0"/>
                <w:spacing w:val="-20"/>
              </w:rPr>
            </w:pPr>
            <w:r w:rsidRPr="00F242C4">
              <w:rPr>
                <w:rStyle w:val="FontStyle52"/>
                <w:sz w:val="24"/>
                <w:szCs w:val="24"/>
              </w:rPr>
              <w:t>Дайте характеристику частичной инвентаризации.</w:t>
            </w:r>
          </w:p>
        </w:tc>
        <w:tc>
          <w:tcPr>
            <w:tcW w:w="1242" w:type="dxa"/>
          </w:tcPr>
          <w:p w:rsidR="00881FCF" w:rsidRPr="00F242C4" w:rsidRDefault="00881FCF" w:rsidP="00495131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F242C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0,5 балла</w:t>
            </w:r>
          </w:p>
        </w:tc>
      </w:tr>
      <w:tr w:rsidR="00881FCF" w:rsidRPr="00F242C4" w:rsidTr="00495131">
        <w:tc>
          <w:tcPr>
            <w:tcW w:w="1242" w:type="dxa"/>
          </w:tcPr>
          <w:p w:rsidR="00881FCF" w:rsidRPr="00F242C4" w:rsidRDefault="00881FCF" w:rsidP="00495131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</w:p>
        </w:tc>
        <w:tc>
          <w:tcPr>
            <w:tcW w:w="7371" w:type="dxa"/>
          </w:tcPr>
          <w:p w:rsidR="00881FCF" w:rsidRPr="00F242C4" w:rsidRDefault="00881FCF" w:rsidP="00881FCF">
            <w:pPr>
              <w:pStyle w:val="Style31"/>
              <w:widowControl/>
              <w:tabs>
                <w:tab w:val="left" w:pos="744"/>
              </w:tabs>
              <w:ind w:firstLine="0"/>
              <w:rPr>
                <w:rStyle w:val="FontStyle43"/>
                <w:rFonts w:ascii="Times New Roman" w:hAnsi="Times New Roman" w:cs="Times New Roman"/>
                <w:b w:val="0"/>
                <w:bCs w:val="0"/>
              </w:rPr>
            </w:pPr>
            <w:r w:rsidRPr="00F242C4">
              <w:rPr>
                <w:rStyle w:val="FontStyle52"/>
                <w:sz w:val="24"/>
                <w:szCs w:val="24"/>
              </w:rPr>
              <w:t>Кто входит в состав инвентаризационной комиссии?</w:t>
            </w:r>
          </w:p>
        </w:tc>
        <w:tc>
          <w:tcPr>
            <w:tcW w:w="1242" w:type="dxa"/>
          </w:tcPr>
          <w:p w:rsidR="00881FCF" w:rsidRPr="00F242C4" w:rsidRDefault="00881FCF" w:rsidP="00495131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F242C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0,5 балла</w:t>
            </w:r>
          </w:p>
        </w:tc>
      </w:tr>
      <w:tr w:rsidR="00881FCF" w:rsidRPr="00F242C4" w:rsidTr="00495131">
        <w:tc>
          <w:tcPr>
            <w:tcW w:w="1242" w:type="dxa"/>
          </w:tcPr>
          <w:p w:rsidR="00881FCF" w:rsidRPr="00F242C4" w:rsidRDefault="00881FCF" w:rsidP="00495131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</w:p>
        </w:tc>
        <w:tc>
          <w:tcPr>
            <w:tcW w:w="7371" w:type="dxa"/>
          </w:tcPr>
          <w:p w:rsidR="00881FCF" w:rsidRPr="00F242C4" w:rsidRDefault="00881FCF" w:rsidP="00881FCF">
            <w:pPr>
              <w:pStyle w:val="Style31"/>
              <w:widowControl/>
              <w:tabs>
                <w:tab w:val="left" w:pos="744"/>
              </w:tabs>
              <w:spacing w:before="5"/>
              <w:ind w:firstLine="0"/>
              <w:rPr>
                <w:rStyle w:val="FontStyle52"/>
                <w:sz w:val="24"/>
                <w:szCs w:val="24"/>
              </w:rPr>
            </w:pPr>
            <w:r w:rsidRPr="00F242C4">
              <w:rPr>
                <w:rStyle w:val="FontStyle52"/>
                <w:sz w:val="24"/>
                <w:szCs w:val="24"/>
              </w:rPr>
              <w:t>Дайте характеристику сплошной инвентаризации.</w:t>
            </w:r>
          </w:p>
        </w:tc>
        <w:tc>
          <w:tcPr>
            <w:tcW w:w="1242" w:type="dxa"/>
          </w:tcPr>
          <w:p w:rsidR="00881FCF" w:rsidRPr="00F242C4" w:rsidRDefault="00881FCF" w:rsidP="00495131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F242C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0,5 балла</w:t>
            </w:r>
          </w:p>
        </w:tc>
      </w:tr>
      <w:tr w:rsidR="00881FCF" w:rsidRPr="00F242C4" w:rsidTr="00495131">
        <w:tc>
          <w:tcPr>
            <w:tcW w:w="1242" w:type="dxa"/>
          </w:tcPr>
          <w:p w:rsidR="00881FCF" w:rsidRPr="00F242C4" w:rsidRDefault="00881FCF" w:rsidP="00495131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</w:p>
        </w:tc>
        <w:tc>
          <w:tcPr>
            <w:tcW w:w="7371" w:type="dxa"/>
          </w:tcPr>
          <w:p w:rsidR="00881FCF" w:rsidRPr="00F242C4" w:rsidRDefault="00881FCF" w:rsidP="00881FCF">
            <w:pPr>
              <w:pStyle w:val="Style31"/>
              <w:widowControl/>
              <w:tabs>
                <w:tab w:val="left" w:pos="744"/>
                <w:tab w:val="left" w:pos="6043"/>
              </w:tabs>
              <w:ind w:firstLine="0"/>
              <w:rPr>
                <w:rStyle w:val="FontStyle52"/>
                <w:b/>
                <w:bCs/>
                <w:sz w:val="24"/>
                <w:szCs w:val="24"/>
              </w:rPr>
            </w:pPr>
            <w:r w:rsidRPr="00F242C4">
              <w:rPr>
                <w:rStyle w:val="FontStyle52"/>
                <w:sz w:val="24"/>
                <w:szCs w:val="24"/>
              </w:rPr>
              <w:t xml:space="preserve">Оприходуйте излишки </w:t>
            </w:r>
            <w:proofErr w:type="gramStart"/>
            <w:r w:rsidRPr="00F242C4">
              <w:rPr>
                <w:rStyle w:val="FontStyle52"/>
                <w:sz w:val="24"/>
                <w:szCs w:val="24"/>
              </w:rPr>
              <w:t>готовой</w:t>
            </w:r>
            <w:proofErr w:type="gramEnd"/>
            <w:r w:rsidRPr="00F242C4">
              <w:rPr>
                <w:rStyle w:val="FontStyle52"/>
                <w:sz w:val="24"/>
                <w:szCs w:val="24"/>
              </w:rPr>
              <w:t xml:space="preserve"> складе на сумму 274,00 руб.</w:t>
            </w:r>
          </w:p>
        </w:tc>
        <w:tc>
          <w:tcPr>
            <w:tcW w:w="1242" w:type="dxa"/>
          </w:tcPr>
          <w:p w:rsidR="00881FCF" w:rsidRPr="00F242C4" w:rsidRDefault="00881FCF" w:rsidP="00495131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F242C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0,5 балла</w:t>
            </w:r>
          </w:p>
        </w:tc>
      </w:tr>
      <w:tr w:rsidR="00881FCF" w:rsidRPr="00F242C4" w:rsidTr="00495131">
        <w:tc>
          <w:tcPr>
            <w:tcW w:w="1242" w:type="dxa"/>
          </w:tcPr>
          <w:p w:rsidR="00881FCF" w:rsidRPr="00F242C4" w:rsidRDefault="00881FCF" w:rsidP="00495131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proofErr w:type="gramStart"/>
            <w:r w:rsidRPr="00F242C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t>Ш</w:t>
            </w:r>
            <w:proofErr w:type="gramEnd"/>
          </w:p>
        </w:tc>
        <w:tc>
          <w:tcPr>
            <w:tcW w:w="7371" w:type="dxa"/>
          </w:tcPr>
          <w:p w:rsidR="00881FCF" w:rsidRPr="00F242C4" w:rsidRDefault="00881FCF" w:rsidP="00881FCF">
            <w:pPr>
              <w:pStyle w:val="Style31"/>
              <w:widowControl/>
              <w:tabs>
                <w:tab w:val="left" w:pos="744"/>
              </w:tabs>
              <w:spacing w:before="5"/>
              <w:ind w:firstLine="0"/>
              <w:rPr>
                <w:rStyle w:val="FontStyle49"/>
                <w:sz w:val="24"/>
                <w:szCs w:val="24"/>
              </w:rPr>
            </w:pPr>
            <w:r w:rsidRPr="00F242C4">
              <w:rPr>
                <w:rStyle w:val="FontStyle52"/>
                <w:sz w:val="24"/>
                <w:szCs w:val="24"/>
              </w:rPr>
              <w:t>Задача.</w:t>
            </w:r>
          </w:p>
          <w:p w:rsidR="00881FCF" w:rsidRPr="00F242C4" w:rsidRDefault="00881FCF" w:rsidP="00881FCF">
            <w:pPr>
              <w:pStyle w:val="Style28"/>
              <w:widowControl/>
              <w:spacing w:line="274" w:lineRule="exact"/>
              <w:rPr>
                <w:rStyle w:val="FontStyle52"/>
                <w:sz w:val="24"/>
                <w:szCs w:val="24"/>
              </w:rPr>
            </w:pPr>
            <w:r w:rsidRPr="00F242C4">
              <w:rPr>
                <w:rStyle w:val="FontStyle52"/>
                <w:sz w:val="24"/>
                <w:szCs w:val="24"/>
              </w:rPr>
              <w:t xml:space="preserve">В результате инвентаризации обнаружена </w:t>
            </w:r>
            <w:r w:rsidR="00E47F98" w:rsidRPr="00F242C4">
              <w:rPr>
                <w:rStyle w:val="FontStyle52"/>
                <w:sz w:val="24"/>
                <w:szCs w:val="24"/>
              </w:rPr>
              <w:t>недостача пшеницы в количестве 4</w:t>
            </w:r>
            <w:r w:rsidRPr="00F242C4">
              <w:rPr>
                <w:rStyle w:val="FontStyle52"/>
                <w:sz w:val="24"/>
                <w:szCs w:val="24"/>
              </w:rPr>
              <w:t xml:space="preserve"> ц по норма</w:t>
            </w:r>
            <w:r w:rsidR="00E47F98" w:rsidRPr="00F242C4">
              <w:rPr>
                <w:rStyle w:val="FontStyle52"/>
                <w:sz w:val="24"/>
                <w:szCs w:val="24"/>
              </w:rPr>
              <w:t>тивно-прогнозной себестоимости 3</w:t>
            </w:r>
            <w:r w:rsidRPr="00F242C4">
              <w:rPr>
                <w:rStyle w:val="FontStyle52"/>
                <w:sz w:val="24"/>
                <w:szCs w:val="24"/>
              </w:rPr>
              <w:t>8,60 руб. По решению инвентаризационной комиссии вся недостача списана в пределах норм естественной убыли.</w:t>
            </w:r>
          </w:p>
          <w:p w:rsidR="00881FCF" w:rsidRPr="00F242C4" w:rsidRDefault="00881FCF" w:rsidP="00881FCF">
            <w:pPr>
              <w:pStyle w:val="Style28"/>
              <w:widowControl/>
              <w:spacing w:line="274" w:lineRule="exact"/>
              <w:ind w:firstLine="0"/>
              <w:jc w:val="left"/>
              <w:rPr>
                <w:rStyle w:val="FontStyle52"/>
                <w:sz w:val="24"/>
                <w:szCs w:val="24"/>
              </w:rPr>
            </w:pPr>
            <w:r w:rsidRPr="00F242C4">
              <w:rPr>
                <w:rStyle w:val="FontStyle52"/>
                <w:sz w:val="24"/>
                <w:szCs w:val="24"/>
              </w:rPr>
              <w:t>В течение года пшеница была использована:</w:t>
            </w:r>
          </w:p>
          <w:p w:rsidR="00881FCF" w:rsidRPr="00F242C4" w:rsidRDefault="00E47F98" w:rsidP="00F94FBF">
            <w:pPr>
              <w:pStyle w:val="Style31"/>
              <w:widowControl/>
              <w:numPr>
                <w:ilvl w:val="0"/>
                <w:numId w:val="2"/>
              </w:numPr>
              <w:tabs>
                <w:tab w:val="left" w:pos="494"/>
                <w:tab w:val="left" w:pos="5602"/>
              </w:tabs>
              <w:ind w:left="360" w:firstLine="0"/>
              <w:rPr>
                <w:rStyle w:val="FontStyle52"/>
                <w:sz w:val="24"/>
                <w:szCs w:val="24"/>
              </w:rPr>
            </w:pPr>
            <w:r w:rsidRPr="00F242C4">
              <w:rPr>
                <w:rStyle w:val="FontStyle52"/>
                <w:sz w:val="24"/>
                <w:szCs w:val="24"/>
              </w:rPr>
              <w:t>на корм скоту - 21</w:t>
            </w:r>
            <w:r w:rsidR="00881FCF" w:rsidRPr="00F242C4">
              <w:rPr>
                <w:rStyle w:val="FontStyle52"/>
                <w:sz w:val="24"/>
                <w:szCs w:val="24"/>
              </w:rPr>
              <w:t>0 ц;</w:t>
            </w:r>
            <w:r w:rsidR="00881FCF" w:rsidRPr="00F242C4">
              <w:rPr>
                <w:rStyle w:val="FontStyle52"/>
                <w:sz w:val="24"/>
                <w:szCs w:val="24"/>
              </w:rPr>
              <w:tab/>
            </w:r>
          </w:p>
          <w:p w:rsidR="00881FCF" w:rsidRPr="00F242C4" w:rsidRDefault="00E47F98" w:rsidP="00F94FBF">
            <w:pPr>
              <w:pStyle w:val="Style31"/>
              <w:widowControl/>
              <w:numPr>
                <w:ilvl w:val="0"/>
                <w:numId w:val="2"/>
              </w:numPr>
              <w:tabs>
                <w:tab w:val="left" w:pos="494"/>
                <w:tab w:val="left" w:pos="5602"/>
              </w:tabs>
              <w:ind w:left="360" w:firstLine="0"/>
              <w:rPr>
                <w:rStyle w:val="FontStyle52"/>
                <w:sz w:val="24"/>
                <w:szCs w:val="24"/>
              </w:rPr>
            </w:pPr>
            <w:r w:rsidRPr="00F242C4">
              <w:rPr>
                <w:rStyle w:val="FontStyle52"/>
                <w:sz w:val="24"/>
                <w:szCs w:val="24"/>
              </w:rPr>
              <w:t>израсходовано на посев - 3</w:t>
            </w:r>
            <w:r w:rsidR="00881FCF" w:rsidRPr="00F242C4">
              <w:rPr>
                <w:rStyle w:val="FontStyle52"/>
                <w:sz w:val="24"/>
                <w:szCs w:val="24"/>
              </w:rPr>
              <w:t>20 ц;</w:t>
            </w:r>
          </w:p>
          <w:p w:rsidR="00881FCF" w:rsidRPr="00F242C4" w:rsidRDefault="00E47F98" w:rsidP="00F94FBF">
            <w:pPr>
              <w:pStyle w:val="Style31"/>
              <w:widowControl/>
              <w:numPr>
                <w:ilvl w:val="0"/>
                <w:numId w:val="2"/>
              </w:numPr>
              <w:tabs>
                <w:tab w:val="left" w:pos="494"/>
                <w:tab w:val="left" w:pos="5602"/>
              </w:tabs>
              <w:ind w:left="360" w:firstLine="0"/>
              <w:rPr>
                <w:rStyle w:val="FontStyle52"/>
                <w:sz w:val="24"/>
                <w:szCs w:val="24"/>
              </w:rPr>
            </w:pPr>
            <w:r w:rsidRPr="00F242C4">
              <w:rPr>
                <w:rStyle w:val="FontStyle52"/>
                <w:sz w:val="24"/>
                <w:szCs w:val="24"/>
              </w:rPr>
              <w:t>реализовано государству - 3</w:t>
            </w:r>
            <w:r w:rsidR="00881FCF" w:rsidRPr="00F242C4">
              <w:rPr>
                <w:rStyle w:val="FontStyle52"/>
                <w:sz w:val="24"/>
                <w:szCs w:val="24"/>
              </w:rPr>
              <w:t>960 ц;</w:t>
            </w:r>
            <w:r w:rsidR="00881FCF" w:rsidRPr="00F242C4">
              <w:rPr>
                <w:rStyle w:val="FontStyle52"/>
                <w:sz w:val="24"/>
                <w:szCs w:val="24"/>
              </w:rPr>
              <w:tab/>
            </w:r>
          </w:p>
          <w:p w:rsidR="00881FCF" w:rsidRPr="00F242C4" w:rsidRDefault="00E47F98" w:rsidP="00F94FBF">
            <w:pPr>
              <w:pStyle w:val="Style31"/>
              <w:widowControl/>
              <w:numPr>
                <w:ilvl w:val="0"/>
                <w:numId w:val="2"/>
              </w:numPr>
              <w:tabs>
                <w:tab w:val="left" w:pos="494"/>
                <w:tab w:val="left" w:pos="5602"/>
              </w:tabs>
              <w:ind w:left="360" w:firstLine="0"/>
              <w:rPr>
                <w:rStyle w:val="FontStyle52"/>
                <w:sz w:val="24"/>
                <w:szCs w:val="24"/>
              </w:rPr>
            </w:pPr>
            <w:r w:rsidRPr="00F242C4">
              <w:rPr>
                <w:rStyle w:val="FontStyle52"/>
                <w:sz w:val="24"/>
                <w:szCs w:val="24"/>
              </w:rPr>
              <w:lastRenderedPageBreak/>
              <w:t>осталось на складе - 5</w:t>
            </w:r>
            <w:bookmarkStart w:id="0" w:name="_GoBack"/>
            <w:bookmarkEnd w:id="0"/>
            <w:r w:rsidR="00881FCF" w:rsidRPr="00F242C4">
              <w:rPr>
                <w:rStyle w:val="FontStyle52"/>
                <w:sz w:val="24"/>
                <w:szCs w:val="24"/>
              </w:rPr>
              <w:t>90 ц.</w:t>
            </w:r>
          </w:p>
          <w:p w:rsidR="00881FCF" w:rsidRPr="00F242C4" w:rsidRDefault="00881FCF" w:rsidP="00881FCF">
            <w:pPr>
              <w:pStyle w:val="Style25"/>
              <w:widowControl/>
              <w:spacing w:line="274" w:lineRule="exact"/>
              <w:ind w:firstLine="734"/>
              <w:rPr>
                <w:rStyle w:val="FontStyle52"/>
                <w:sz w:val="24"/>
                <w:szCs w:val="24"/>
              </w:rPr>
            </w:pPr>
            <w:r w:rsidRPr="00F242C4">
              <w:rPr>
                <w:rStyle w:val="FontStyle51"/>
                <w:sz w:val="24"/>
                <w:szCs w:val="24"/>
              </w:rPr>
              <w:t xml:space="preserve">Требуется: </w:t>
            </w:r>
            <w:r w:rsidRPr="00F242C4">
              <w:rPr>
                <w:rStyle w:val="FontStyle52"/>
                <w:sz w:val="24"/>
                <w:szCs w:val="24"/>
              </w:rPr>
              <w:t>составить корреспонденции счетов на отражение недостачи в пределах норм естественной убыли.</w:t>
            </w:r>
          </w:p>
        </w:tc>
        <w:tc>
          <w:tcPr>
            <w:tcW w:w="1242" w:type="dxa"/>
          </w:tcPr>
          <w:p w:rsidR="00881FCF" w:rsidRPr="00F242C4" w:rsidRDefault="00881FCF" w:rsidP="00495131">
            <w:pPr>
              <w:pStyle w:val="a3"/>
              <w:jc w:val="both"/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</w:pPr>
            <w:r w:rsidRPr="00F242C4">
              <w:rPr>
                <w:rStyle w:val="FontStyle43"/>
                <w:rFonts w:ascii="Times New Roman" w:hAnsi="Times New Roman" w:cs="Times New Roman"/>
                <w:b w:val="0"/>
                <w:spacing w:val="-10"/>
              </w:rPr>
              <w:lastRenderedPageBreak/>
              <w:t>5 баллов</w:t>
            </w:r>
          </w:p>
        </w:tc>
      </w:tr>
    </w:tbl>
    <w:p w:rsidR="00881FCF" w:rsidRDefault="00881FCF" w:rsidP="00280EFD">
      <w:pPr>
        <w:pStyle w:val="Style26"/>
        <w:widowControl/>
        <w:spacing w:before="62" w:line="278" w:lineRule="exact"/>
        <w:jc w:val="center"/>
        <w:rPr>
          <w:rStyle w:val="FontStyle53"/>
        </w:rPr>
      </w:pPr>
    </w:p>
    <w:p w:rsidR="00280EFD" w:rsidRDefault="00280EFD" w:rsidP="00280EFD">
      <w:pPr>
        <w:pStyle w:val="Style26"/>
        <w:widowControl/>
        <w:spacing w:before="62" w:line="278" w:lineRule="exact"/>
        <w:jc w:val="center"/>
        <w:rPr>
          <w:rStyle w:val="FontStyle53"/>
        </w:rPr>
      </w:pPr>
    </w:p>
    <w:p w:rsidR="003A6BC1" w:rsidRDefault="003A6BC1">
      <w:pPr>
        <w:pStyle w:val="Style30"/>
        <w:widowControl/>
        <w:spacing w:before="115" w:line="274" w:lineRule="exact"/>
        <w:ind w:left="3422" w:right="3686"/>
        <w:rPr>
          <w:rStyle w:val="FontStyle52"/>
        </w:rPr>
      </w:pPr>
    </w:p>
    <w:p w:rsidR="003A6BC1" w:rsidRDefault="003A6BC1">
      <w:pPr>
        <w:pStyle w:val="Style30"/>
        <w:widowControl/>
        <w:spacing w:before="115" w:line="274" w:lineRule="exact"/>
        <w:ind w:left="3422" w:right="3686"/>
        <w:rPr>
          <w:rStyle w:val="FontStyle52"/>
        </w:rPr>
      </w:pPr>
    </w:p>
    <w:p w:rsidR="003A6BC1" w:rsidRDefault="003A6BC1">
      <w:pPr>
        <w:pStyle w:val="Style30"/>
        <w:widowControl/>
        <w:spacing w:before="115" w:line="274" w:lineRule="exact"/>
        <w:ind w:left="3422" w:right="3686"/>
        <w:rPr>
          <w:rStyle w:val="FontStyle52"/>
        </w:rPr>
      </w:pPr>
    </w:p>
    <w:p w:rsidR="003A6BC1" w:rsidRDefault="003A6BC1">
      <w:pPr>
        <w:pStyle w:val="Style30"/>
        <w:widowControl/>
        <w:spacing w:before="115" w:line="274" w:lineRule="exact"/>
        <w:ind w:left="3422" w:right="3686"/>
        <w:rPr>
          <w:rStyle w:val="FontStyle52"/>
        </w:rPr>
      </w:pPr>
    </w:p>
    <w:p w:rsidR="003A6BC1" w:rsidRDefault="003A6BC1">
      <w:pPr>
        <w:pStyle w:val="Style30"/>
        <w:widowControl/>
        <w:spacing w:before="115" w:line="274" w:lineRule="exact"/>
        <w:ind w:left="3422" w:right="3686"/>
        <w:rPr>
          <w:rStyle w:val="FontStyle52"/>
        </w:rPr>
      </w:pPr>
    </w:p>
    <w:p w:rsidR="003A6BC1" w:rsidRDefault="003A6BC1">
      <w:pPr>
        <w:pStyle w:val="Style30"/>
        <w:widowControl/>
        <w:spacing w:before="115" w:line="274" w:lineRule="exact"/>
        <w:ind w:left="3422" w:right="3686"/>
        <w:rPr>
          <w:rStyle w:val="FontStyle52"/>
        </w:rPr>
      </w:pPr>
    </w:p>
    <w:p w:rsidR="003A6BC1" w:rsidRDefault="003A6BC1">
      <w:pPr>
        <w:pStyle w:val="Style30"/>
        <w:widowControl/>
        <w:spacing w:before="115" w:line="274" w:lineRule="exact"/>
        <w:ind w:left="3422" w:right="3686"/>
        <w:rPr>
          <w:rStyle w:val="FontStyle52"/>
        </w:rPr>
      </w:pPr>
    </w:p>
    <w:p w:rsidR="003A6BC1" w:rsidRDefault="003A6BC1">
      <w:pPr>
        <w:pStyle w:val="Style30"/>
        <w:widowControl/>
        <w:spacing w:before="115" w:line="274" w:lineRule="exact"/>
        <w:ind w:left="3422" w:right="3686"/>
        <w:rPr>
          <w:rStyle w:val="FontStyle52"/>
        </w:rPr>
      </w:pPr>
    </w:p>
    <w:p w:rsidR="003A6BC1" w:rsidRDefault="003A6BC1">
      <w:pPr>
        <w:pStyle w:val="Style30"/>
        <w:widowControl/>
        <w:spacing w:before="115" w:line="274" w:lineRule="exact"/>
        <w:ind w:left="3422" w:right="3686"/>
        <w:rPr>
          <w:rStyle w:val="FontStyle52"/>
        </w:rPr>
      </w:pPr>
    </w:p>
    <w:p w:rsidR="003A6BC1" w:rsidRDefault="003A6BC1">
      <w:pPr>
        <w:pStyle w:val="Style30"/>
        <w:widowControl/>
        <w:spacing w:before="115" w:line="274" w:lineRule="exact"/>
        <w:ind w:left="3422" w:right="3686"/>
        <w:rPr>
          <w:rStyle w:val="FontStyle52"/>
        </w:rPr>
      </w:pPr>
    </w:p>
    <w:p w:rsidR="003A6BC1" w:rsidRDefault="003A6BC1">
      <w:pPr>
        <w:pStyle w:val="Style30"/>
        <w:widowControl/>
        <w:spacing w:before="115" w:line="274" w:lineRule="exact"/>
        <w:ind w:left="3422" w:right="3686"/>
        <w:rPr>
          <w:rStyle w:val="FontStyle52"/>
        </w:rPr>
      </w:pPr>
    </w:p>
    <w:p w:rsidR="003A6BC1" w:rsidRDefault="003A6BC1">
      <w:pPr>
        <w:pStyle w:val="Style30"/>
        <w:widowControl/>
        <w:spacing w:before="115" w:line="274" w:lineRule="exact"/>
        <w:ind w:left="3422" w:right="3686"/>
        <w:rPr>
          <w:rStyle w:val="FontStyle52"/>
        </w:rPr>
      </w:pPr>
    </w:p>
    <w:p w:rsidR="00B91695" w:rsidRDefault="00B91695" w:rsidP="00AE1752">
      <w:pPr>
        <w:pStyle w:val="Style3"/>
        <w:widowControl/>
        <w:spacing w:before="115"/>
        <w:jc w:val="both"/>
        <w:rPr>
          <w:rStyle w:val="FontStyle44"/>
        </w:rPr>
        <w:sectPr w:rsidR="00B91695" w:rsidSect="00495131">
          <w:headerReference w:type="default" r:id="rId8"/>
          <w:type w:val="continuous"/>
          <w:pgSz w:w="11907" w:h="16839" w:code="9"/>
          <w:pgMar w:top="284" w:right="567" w:bottom="1134" w:left="1701" w:header="720" w:footer="720" w:gutter="0"/>
          <w:cols w:space="60"/>
          <w:noEndnote/>
          <w:docGrid w:linePitch="326"/>
        </w:sectPr>
      </w:pPr>
    </w:p>
    <w:p w:rsidR="00AE1752" w:rsidRPr="00896974" w:rsidRDefault="00AE1752" w:rsidP="00AE1752">
      <w:pPr>
        <w:ind w:firstLine="567"/>
        <w:jc w:val="center"/>
        <w:rPr>
          <w:rStyle w:val="FontStyle44"/>
          <w:rFonts w:ascii="Times New Roman" w:hAnsi="Times New Roman" w:cs="Times New Roman"/>
          <w:b/>
          <w:sz w:val="28"/>
          <w:szCs w:val="28"/>
        </w:rPr>
      </w:pPr>
      <w:r w:rsidRPr="00896974">
        <w:rPr>
          <w:rStyle w:val="FontStyle44"/>
          <w:rFonts w:ascii="Times New Roman" w:hAnsi="Times New Roman" w:cs="Times New Roman"/>
          <w:b/>
          <w:sz w:val="28"/>
          <w:szCs w:val="28"/>
        </w:rPr>
        <w:lastRenderedPageBreak/>
        <w:t>ВАРИАНТ № 1</w:t>
      </w:r>
    </w:p>
    <w:p w:rsidR="00AE1752" w:rsidRPr="00896974" w:rsidRDefault="00AE1752" w:rsidP="003A6BC1">
      <w:pPr>
        <w:ind w:firstLine="567"/>
        <w:jc w:val="center"/>
        <w:rPr>
          <w:rStyle w:val="FontStyle44"/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1303"/>
        <w:gridCol w:w="7028"/>
        <w:gridCol w:w="1524"/>
      </w:tblGrid>
      <w:tr w:rsidR="00AE1752" w:rsidRPr="00896974" w:rsidTr="00AE1752">
        <w:tc>
          <w:tcPr>
            <w:tcW w:w="1242" w:type="dxa"/>
          </w:tcPr>
          <w:p w:rsidR="00AE1752" w:rsidRPr="00896974" w:rsidRDefault="00AE1752" w:rsidP="003A6BC1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  <w:t>Уровень</w:t>
            </w:r>
          </w:p>
        </w:tc>
        <w:tc>
          <w:tcPr>
            <w:tcW w:w="7088" w:type="dxa"/>
          </w:tcPr>
          <w:p w:rsidR="00AE1752" w:rsidRPr="00896974" w:rsidRDefault="00AE1752" w:rsidP="003A6BC1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  <w:t>Задание</w:t>
            </w:r>
          </w:p>
        </w:tc>
        <w:tc>
          <w:tcPr>
            <w:tcW w:w="1525" w:type="dxa"/>
          </w:tcPr>
          <w:p w:rsidR="00AE1752" w:rsidRPr="00896974" w:rsidRDefault="00AE1752" w:rsidP="003A6BC1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AE1752" w:rsidRPr="00896974" w:rsidTr="00AE1752">
        <w:tc>
          <w:tcPr>
            <w:tcW w:w="1242" w:type="dxa"/>
          </w:tcPr>
          <w:p w:rsidR="00AE1752" w:rsidRPr="00896974" w:rsidRDefault="00AE1752" w:rsidP="003A6BC1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8" w:type="dxa"/>
          </w:tcPr>
          <w:p w:rsidR="00AE1752" w:rsidRPr="00896974" w:rsidRDefault="00AE1752" w:rsidP="00AE1752">
            <w:pPr>
              <w:jc w:val="both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  <w:t>Дайте определения:</w:t>
            </w:r>
          </w:p>
        </w:tc>
        <w:tc>
          <w:tcPr>
            <w:tcW w:w="1525" w:type="dxa"/>
          </w:tcPr>
          <w:p w:rsidR="00AE1752" w:rsidRPr="00896974" w:rsidRDefault="007D0D37" w:rsidP="003A6BC1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  <w:t>5 баллов</w:t>
            </w:r>
          </w:p>
        </w:tc>
      </w:tr>
      <w:tr w:rsidR="00AE1752" w:rsidRPr="00896974" w:rsidTr="00AE1752">
        <w:tc>
          <w:tcPr>
            <w:tcW w:w="1242" w:type="dxa"/>
          </w:tcPr>
          <w:p w:rsidR="00AE1752" w:rsidRPr="00896974" w:rsidRDefault="00AE1752" w:rsidP="003A6BC1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8" w:type="dxa"/>
          </w:tcPr>
          <w:p w:rsidR="00AE1752" w:rsidRPr="00896974" w:rsidRDefault="00AE1752" w:rsidP="00AE1752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Что такое учетные регистры?</w:t>
            </w:r>
          </w:p>
        </w:tc>
        <w:tc>
          <w:tcPr>
            <w:tcW w:w="1525" w:type="dxa"/>
          </w:tcPr>
          <w:p w:rsidR="00AE1752" w:rsidRPr="00896974" w:rsidRDefault="00AE1752" w:rsidP="003A6BC1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E1752" w:rsidRPr="00896974" w:rsidTr="00AE1752">
        <w:tc>
          <w:tcPr>
            <w:tcW w:w="1242" w:type="dxa"/>
          </w:tcPr>
          <w:p w:rsidR="00AE1752" w:rsidRPr="00896974" w:rsidRDefault="00AE1752" w:rsidP="003A6BC1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8" w:type="dxa"/>
          </w:tcPr>
          <w:p w:rsidR="00AE1752" w:rsidRPr="00896974" w:rsidRDefault="00AE1752" w:rsidP="00AE1752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 xml:space="preserve">Какие регистры относятся к </w:t>
            </w:r>
            <w:proofErr w:type="gramStart"/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хронологическим</w:t>
            </w:r>
            <w:proofErr w:type="gramEnd"/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?</w:t>
            </w: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525" w:type="dxa"/>
          </w:tcPr>
          <w:p w:rsidR="00AE1752" w:rsidRPr="00896974" w:rsidRDefault="00AE1752" w:rsidP="003A6BC1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E1752" w:rsidRPr="00896974" w:rsidTr="00AE1752">
        <w:tc>
          <w:tcPr>
            <w:tcW w:w="1242" w:type="dxa"/>
          </w:tcPr>
          <w:p w:rsidR="00AE1752" w:rsidRPr="00896974" w:rsidRDefault="00AE1752" w:rsidP="003A6BC1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8" w:type="dxa"/>
          </w:tcPr>
          <w:p w:rsidR="00AE1752" w:rsidRPr="00896974" w:rsidRDefault="00AE1752" w:rsidP="00AE1752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Для каких целей используются комбинированные регистры?</w:t>
            </w: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525" w:type="dxa"/>
          </w:tcPr>
          <w:p w:rsidR="00AE1752" w:rsidRPr="00896974" w:rsidRDefault="00AE1752" w:rsidP="003A6BC1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E1752" w:rsidRPr="00896974" w:rsidTr="00AE1752">
        <w:tc>
          <w:tcPr>
            <w:tcW w:w="1242" w:type="dxa"/>
          </w:tcPr>
          <w:p w:rsidR="00AE1752" w:rsidRPr="00896974" w:rsidRDefault="00AE1752" w:rsidP="003A6BC1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8" w:type="dxa"/>
          </w:tcPr>
          <w:p w:rsidR="00AE1752" w:rsidRPr="00896974" w:rsidRDefault="00AE1752" w:rsidP="00AE1752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На какие группы делятся регистры по внешнему виду?</w:t>
            </w:r>
          </w:p>
        </w:tc>
        <w:tc>
          <w:tcPr>
            <w:tcW w:w="1525" w:type="dxa"/>
          </w:tcPr>
          <w:p w:rsidR="00AE1752" w:rsidRPr="00896974" w:rsidRDefault="00AE1752" w:rsidP="003A6BC1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E1752" w:rsidRPr="00896974" w:rsidTr="00AE1752">
        <w:tc>
          <w:tcPr>
            <w:tcW w:w="1242" w:type="dxa"/>
          </w:tcPr>
          <w:p w:rsidR="00AE1752" w:rsidRPr="00896974" w:rsidRDefault="00AE1752" w:rsidP="003A6BC1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8" w:type="dxa"/>
          </w:tcPr>
          <w:p w:rsidR="00AE1752" w:rsidRPr="00896974" w:rsidRDefault="00AE1752" w:rsidP="00AE1752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По каким признакам классифицируют записи в учетных регистрах?</w:t>
            </w:r>
          </w:p>
        </w:tc>
        <w:tc>
          <w:tcPr>
            <w:tcW w:w="1525" w:type="dxa"/>
          </w:tcPr>
          <w:p w:rsidR="00AE1752" w:rsidRPr="00896974" w:rsidRDefault="00AE1752" w:rsidP="003A6BC1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E1752" w:rsidRPr="00896974" w:rsidTr="00AE1752">
        <w:tc>
          <w:tcPr>
            <w:tcW w:w="1242" w:type="dxa"/>
          </w:tcPr>
          <w:p w:rsidR="00AE1752" w:rsidRPr="00896974" w:rsidRDefault="00AE1752" w:rsidP="003A6BC1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8" w:type="dxa"/>
          </w:tcPr>
          <w:p w:rsidR="00AE1752" w:rsidRPr="00896974" w:rsidRDefault="00AE1752" w:rsidP="00AE1752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Какие различают записи по способу заполнения?</w:t>
            </w: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525" w:type="dxa"/>
          </w:tcPr>
          <w:p w:rsidR="00AE1752" w:rsidRPr="00896974" w:rsidRDefault="00AE1752" w:rsidP="003A6BC1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E1752" w:rsidRPr="00896974" w:rsidTr="00AE1752">
        <w:tc>
          <w:tcPr>
            <w:tcW w:w="1242" w:type="dxa"/>
          </w:tcPr>
          <w:p w:rsidR="00AE1752" w:rsidRPr="00896974" w:rsidRDefault="00AE1752" w:rsidP="003A6BC1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8" w:type="dxa"/>
          </w:tcPr>
          <w:p w:rsidR="00AE1752" w:rsidRPr="00896974" w:rsidRDefault="00AE1752" w:rsidP="00AE1752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Чем   характерен   способ  дополнительных  бухгалтерских  записей   и   когда   он применяется?</w:t>
            </w:r>
          </w:p>
        </w:tc>
        <w:tc>
          <w:tcPr>
            <w:tcW w:w="1525" w:type="dxa"/>
          </w:tcPr>
          <w:p w:rsidR="00AE1752" w:rsidRPr="00896974" w:rsidRDefault="00AE1752" w:rsidP="003A6BC1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E1752" w:rsidRPr="00896974" w:rsidTr="00AE1752">
        <w:tc>
          <w:tcPr>
            <w:tcW w:w="1242" w:type="dxa"/>
          </w:tcPr>
          <w:p w:rsidR="00AE1752" w:rsidRPr="00896974" w:rsidRDefault="00AE1752" w:rsidP="003A6BC1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8" w:type="dxa"/>
          </w:tcPr>
          <w:p w:rsidR="00AE1752" w:rsidRPr="00896974" w:rsidRDefault="00AE1752" w:rsidP="00AE1752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В чем заключается сущность журнально-ордерной формы учета?</w:t>
            </w:r>
          </w:p>
        </w:tc>
        <w:tc>
          <w:tcPr>
            <w:tcW w:w="1525" w:type="dxa"/>
          </w:tcPr>
          <w:p w:rsidR="00AE1752" w:rsidRPr="00896974" w:rsidRDefault="00AE1752" w:rsidP="003A6BC1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E1752" w:rsidRPr="00896974" w:rsidTr="00AE1752">
        <w:tc>
          <w:tcPr>
            <w:tcW w:w="1242" w:type="dxa"/>
          </w:tcPr>
          <w:p w:rsidR="00AE1752" w:rsidRPr="00896974" w:rsidRDefault="00AE1752" w:rsidP="003A6BC1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8" w:type="dxa"/>
          </w:tcPr>
          <w:p w:rsidR="00AE1752" w:rsidRPr="00896974" w:rsidRDefault="00AE1752" w:rsidP="00AE1752">
            <w:pPr>
              <w:jc w:val="both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  <w:t>Составить корреспонденции счетов по следующим хозяйственным операциям:</w:t>
            </w:r>
          </w:p>
          <w:p w:rsidR="00AE1752" w:rsidRPr="00896974" w:rsidRDefault="00AE1752" w:rsidP="00AE1752">
            <w:pPr>
              <w:ind w:firstLine="567"/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получены в кассу деньги с расчетного счета для выплаты заработной платы на сумму 42</w:t>
            </w:r>
            <w:r w:rsidR="007555D9"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 </w:t>
            </w: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400</w:t>
            </w:r>
            <w:r w:rsidR="007555D9"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,</w:t>
            </w: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00 руб.;</w:t>
            </w:r>
          </w:p>
          <w:p w:rsidR="00AE1752" w:rsidRPr="00896974" w:rsidRDefault="00AE1752" w:rsidP="00AE1752">
            <w:pPr>
              <w:ind w:firstLine="567"/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израсходована аммиачная селитра под сахарную свеклу на сумму 7</w:t>
            </w:r>
            <w:r w:rsidR="007555D9"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 </w:t>
            </w: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415</w:t>
            </w:r>
            <w:r w:rsidR="007555D9"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,</w:t>
            </w: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00 руб.;</w:t>
            </w:r>
          </w:p>
          <w:p w:rsidR="00AE1752" w:rsidRPr="00896974" w:rsidRDefault="00AE1752" w:rsidP="00AE1752">
            <w:pPr>
              <w:ind w:firstLine="567"/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погашена задолженность перед поставщиками за счет краткосрочной ссуды на сумму 25</w:t>
            </w:r>
            <w:r w:rsidR="007555D9"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 </w:t>
            </w: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000</w:t>
            </w:r>
            <w:r w:rsidR="007555D9"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,</w:t>
            </w: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00 руб.;</w:t>
            </w:r>
          </w:p>
          <w:p w:rsidR="00AE1752" w:rsidRPr="00896974" w:rsidRDefault="00AE1752" w:rsidP="00AE1752">
            <w:pPr>
              <w:ind w:firstLine="567"/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выдано из кассы в подотчет завхозу Николаеву</w:t>
            </w:r>
            <w:r w:rsidR="007555D9"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 xml:space="preserve"> Н.В. на хозяйственные нужды 42</w:t>
            </w: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0</w:t>
            </w:r>
            <w:r w:rsidR="007555D9"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,</w:t>
            </w: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00 руб.;</w:t>
            </w:r>
          </w:p>
          <w:p w:rsidR="00AE1752" w:rsidRPr="00896974" w:rsidRDefault="00AE1752" w:rsidP="00AE1752">
            <w:pPr>
              <w:ind w:firstLine="567"/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начислена заработная плата дояркам в сумме 10</w:t>
            </w:r>
            <w:r w:rsidR="007555D9"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 </w:t>
            </w: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050</w:t>
            </w:r>
            <w:r w:rsidR="007555D9"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,</w:t>
            </w: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00 руб.;</w:t>
            </w:r>
          </w:p>
          <w:p w:rsidR="00AE1752" w:rsidRPr="00896974" w:rsidRDefault="00AE1752" w:rsidP="00AE1752">
            <w:pPr>
              <w:ind w:firstLine="567"/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удержан из заработной платы рабочих и служащих подоходный налог в пользу бюджета в сумме 822</w:t>
            </w:r>
            <w:r w:rsidR="007555D9"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,</w:t>
            </w: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00 руб.;</w:t>
            </w:r>
          </w:p>
          <w:p w:rsidR="00AE1752" w:rsidRPr="00896974" w:rsidRDefault="00AE1752" w:rsidP="00AE1752">
            <w:pPr>
              <w:ind w:firstLine="567"/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направлен</w:t>
            </w:r>
            <w:r w:rsidR="007555D9"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а часть резервного капитала на пополнение уставного капитала</w:t>
            </w: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 xml:space="preserve"> в сумме 24</w:t>
            </w:r>
            <w:r w:rsidR="007555D9"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 </w:t>
            </w: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000</w:t>
            </w:r>
            <w:r w:rsidR="007555D9"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,</w:t>
            </w: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00 руб.;</w:t>
            </w:r>
          </w:p>
          <w:p w:rsidR="00AE1752" w:rsidRPr="00896974" w:rsidRDefault="00AE1752" w:rsidP="00AE1752">
            <w:pPr>
              <w:ind w:firstLine="567"/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списаны корма, израсходованные на корм основному стаду КРС, на сумму 1</w:t>
            </w:r>
            <w:r w:rsidR="007555D9"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 </w:t>
            </w: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618</w:t>
            </w:r>
            <w:r w:rsidR="007555D9"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,</w:t>
            </w: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00 руб.;</w:t>
            </w:r>
          </w:p>
          <w:p w:rsidR="00AE1752" w:rsidRPr="00896974" w:rsidRDefault="00AE1752" w:rsidP="00AE1752">
            <w:pPr>
              <w:ind w:firstLine="567"/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перечислена задолженность с расчетного счета Райсельхозхимии за полученные минеральные удобрения на сумму 21</w:t>
            </w:r>
            <w:r w:rsidR="007555D9"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 </w:t>
            </w: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000</w:t>
            </w:r>
            <w:r w:rsidR="007555D9"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,</w:t>
            </w: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00 руб.;</w:t>
            </w:r>
          </w:p>
          <w:p w:rsidR="00AE1752" w:rsidRPr="00896974" w:rsidRDefault="00AE1752" w:rsidP="00AE1752">
            <w:pPr>
              <w:ind w:firstLine="567"/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погашена с расчетного счета долгосрочная ссуда в сумме 58</w:t>
            </w:r>
            <w:r w:rsidR="007555D9"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 </w:t>
            </w: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000</w:t>
            </w:r>
            <w:r w:rsidR="007555D9"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,</w:t>
            </w: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00 руб.</w:t>
            </w:r>
          </w:p>
        </w:tc>
        <w:tc>
          <w:tcPr>
            <w:tcW w:w="1525" w:type="dxa"/>
          </w:tcPr>
          <w:p w:rsidR="00AE1752" w:rsidRPr="00896974" w:rsidRDefault="007D0D37" w:rsidP="003A6BC1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  <w:t>5 баллов</w:t>
            </w:r>
          </w:p>
        </w:tc>
      </w:tr>
    </w:tbl>
    <w:p w:rsidR="00B91695" w:rsidRPr="00F964D8" w:rsidRDefault="00B91695" w:rsidP="00F964D8">
      <w:pPr>
        <w:ind w:firstLine="567"/>
        <w:jc w:val="both"/>
        <w:rPr>
          <w:rFonts w:ascii="Times New Roman" w:hAnsi="Times New Roman" w:cs="Times New Roman"/>
        </w:rPr>
      </w:pPr>
    </w:p>
    <w:p w:rsidR="00B91695" w:rsidRDefault="00B91695" w:rsidP="00F964D8">
      <w:pPr>
        <w:ind w:firstLine="567"/>
        <w:jc w:val="both"/>
        <w:rPr>
          <w:rFonts w:ascii="Times New Roman" w:hAnsi="Times New Roman" w:cs="Times New Roman"/>
        </w:rPr>
      </w:pPr>
    </w:p>
    <w:p w:rsidR="00896974" w:rsidRDefault="00896974" w:rsidP="00F964D8">
      <w:pPr>
        <w:ind w:firstLine="567"/>
        <w:jc w:val="both"/>
        <w:rPr>
          <w:rFonts w:ascii="Times New Roman" w:hAnsi="Times New Roman" w:cs="Times New Roman"/>
        </w:rPr>
      </w:pPr>
    </w:p>
    <w:p w:rsidR="00896974" w:rsidRDefault="00896974" w:rsidP="00F964D8">
      <w:pPr>
        <w:ind w:firstLine="567"/>
        <w:jc w:val="both"/>
        <w:rPr>
          <w:rFonts w:ascii="Times New Roman" w:hAnsi="Times New Roman" w:cs="Times New Roman"/>
        </w:rPr>
      </w:pPr>
    </w:p>
    <w:p w:rsidR="00896974" w:rsidRDefault="00896974" w:rsidP="00F964D8">
      <w:pPr>
        <w:ind w:firstLine="567"/>
        <w:jc w:val="both"/>
        <w:rPr>
          <w:rFonts w:ascii="Times New Roman" w:hAnsi="Times New Roman" w:cs="Times New Roman"/>
        </w:rPr>
      </w:pPr>
    </w:p>
    <w:p w:rsidR="007555D9" w:rsidRPr="00896974" w:rsidRDefault="007555D9" w:rsidP="007555D9">
      <w:pPr>
        <w:ind w:firstLine="567"/>
        <w:jc w:val="center"/>
        <w:rPr>
          <w:rStyle w:val="FontStyle44"/>
          <w:rFonts w:ascii="Times New Roman" w:hAnsi="Times New Roman" w:cs="Times New Roman"/>
          <w:b/>
          <w:sz w:val="28"/>
          <w:szCs w:val="28"/>
        </w:rPr>
      </w:pPr>
      <w:r w:rsidRPr="00896974">
        <w:rPr>
          <w:rStyle w:val="FontStyle44"/>
          <w:rFonts w:ascii="Times New Roman" w:hAnsi="Times New Roman" w:cs="Times New Roman"/>
          <w:b/>
          <w:sz w:val="28"/>
          <w:szCs w:val="28"/>
        </w:rPr>
        <w:lastRenderedPageBreak/>
        <w:t>ВАРИАНТ № 2</w:t>
      </w:r>
    </w:p>
    <w:p w:rsidR="007555D9" w:rsidRPr="00896974" w:rsidRDefault="007555D9" w:rsidP="007555D9">
      <w:pPr>
        <w:ind w:firstLine="567"/>
        <w:jc w:val="center"/>
        <w:rPr>
          <w:rStyle w:val="FontStyle44"/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1303"/>
        <w:gridCol w:w="7028"/>
        <w:gridCol w:w="1524"/>
      </w:tblGrid>
      <w:tr w:rsidR="007555D9" w:rsidRPr="00896974" w:rsidTr="005F52BF">
        <w:tc>
          <w:tcPr>
            <w:tcW w:w="1242" w:type="dxa"/>
          </w:tcPr>
          <w:p w:rsidR="007555D9" w:rsidRPr="00896974" w:rsidRDefault="007555D9" w:rsidP="005F52BF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  <w:t>Уровень</w:t>
            </w:r>
          </w:p>
        </w:tc>
        <w:tc>
          <w:tcPr>
            <w:tcW w:w="7088" w:type="dxa"/>
          </w:tcPr>
          <w:p w:rsidR="007555D9" w:rsidRPr="00896974" w:rsidRDefault="007555D9" w:rsidP="005F52BF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  <w:t>Задание</w:t>
            </w:r>
          </w:p>
        </w:tc>
        <w:tc>
          <w:tcPr>
            <w:tcW w:w="1525" w:type="dxa"/>
          </w:tcPr>
          <w:p w:rsidR="007555D9" w:rsidRPr="00896974" w:rsidRDefault="007555D9" w:rsidP="005F52BF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7555D9" w:rsidRPr="00896974" w:rsidTr="005F52BF">
        <w:tc>
          <w:tcPr>
            <w:tcW w:w="1242" w:type="dxa"/>
          </w:tcPr>
          <w:p w:rsidR="007555D9" w:rsidRPr="00896974" w:rsidRDefault="007555D9" w:rsidP="005F52BF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8" w:type="dxa"/>
          </w:tcPr>
          <w:p w:rsidR="007555D9" w:rsidRPr="00896974" w:rsidRDefault="007555D9" w:rsidP="005F52BF">
            <w:pPr>
              <w:jc w:val="both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  <w:t>Дайте определения:</w:t>
            </w:r>
          </w:p>
        </w:tc>
        <w:tc>
          <w:tcPr>
            <w:tcW w:w="1525" w:type="dxa"/>
          </w:tcPr>
          <w:p w:rsidR="007555D9" w:rsidRPr="00896974" w:rsidRDefault="007D0D37" w:rsidP="005F52BF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  <w:t>5 баллов</w:t>
            </w:r>
          </w:p>
        </w:tc>
      </w:tr>
      <w:tr w:rsidR="007555D9" w:rsidRPr="00896974" w:rsidTr="005F52BF">
        <w:tc>
          <w:tcPr>
            <w:tcW w:w="1242" w:type="dxa"/>
          </w:tcPr>
          <w:p w:rsidR="007555D9" w:rsidRPr="00896974" w:rsidRDefault="007555D9" w:rsidP="005F52BF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8" w:type="dxa"/>
          </w:tcPr>
          <w:p w:rsidR="007555D9" w:rsidRPr="00896974" w:rsidRDefault="007555D9" w:rsidP="005F52BF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Что понимают под учетными регистрами?</w:t>
            </w:r>
          </w:p>
        </w:tc>
        <w:tc>
          <w:tcPr>
            <w:tcW w:w="1525" w:type="dxa"/>
          </w:tcPr>
          <w:p w:rsidR="007555D9" w:rsidRPr="00896974" w:rsidRDefault="007555D9" w:rsidP="005F52BF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555D9" w:rsidRPr="00896974" w:rsidTr="005F52BF">
        <w:tc>
          <w:tcPr>
            <w:tcW w:w="1242" w:type="dxa"/>
          </w:tcPr>
          <w:p w:rsidR="007555D9" w:rsidRPr="00896974" w:rsidRDefault="007555D9" w:rsidP="005F52BF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8" w:type="dxa"/>
          </w:tcPr>
          <w:p w:rsidR="007555D9" w:rsidRPr="00896974" w:rsidRDefault="007555D9" w:rsidP="005F52BF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Какие регистры относят к систематическим?</w:t>
            </w:r>
          </w:p>
        </w:tc>
        <w:tc>
          <w:tcPr>
            <w:tcW w:w="1525" w:type="dxa"/>
          </w:tcPr>
          <w:p w:rsidR="007555D9" w:rsidRPr="00896974" w:rsidRDefault="007555D9" w:rsidP="005F52BF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555D9" w:rsidRPr="00896974" w:rsidTr="005F52BF">
        <w:tc>
          <w:tcPr>
            <w:tcW w:w="1242" w:type="dxa"/>
          </w:tcPr>
          <w:p w:rsidR="007555D9" w:rsidRPr="00896974" w:rsidRDefault="007555D9" w:rsidP="005F52BF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8" w:type="dxa"/>
          </w:tcPr>
          <w:p w:rsidR="007555D9" w:rsidRPr="00896974" w:rsidRDefault="007555D9" w:rsidP="005F52BF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Для каких целей используются регистры синтетического учета?</w:t>
            </w:r>
          </w:p>
        </w:tc>
        <w:tc>
          <w:tcPr>
            <w:tcW w:w="1525" w:type="dxa"/>
          </w:tcPr>
          <w:p w:rsidR="007555D9" w:rsidRPr="00896974" w:rsidRDefault="007555D9" w:rsidP="005F52BF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555D9" w:rsidRPr="00896974" w:rsidTr="005F52BF">
        <w:tc>
          <w:tcPr>
            <w:tcW w:w="1242" w:type="dxa"/>
          </w:tcPr>
          <w:p w:rsidR="007555D9" w:rsidRPr="00896974" w:rsidRDefault="007555D9" w:rsidP="005F52BF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8" w:type="dxa"/>
          </w:tcPr>
          <w:p w:rsidR="007555D9" w:rsidRPr="00896974" w:rsidRDefault="007555D9" w:rsidP="005F52BF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Что собой представляет книга?</w:t>
            </w:r>
          </w:p>
        </w:tc>
        <w:tc>
          <w:tcPr>
            <w:tcW w:w="1525" w:type="dxa"/>
          </w:tcPr>
          <w:p w:rsidR="007555D9" w:rsidRPr="00896974" w:rsidRDefault="007555D9" w:rsidP="005F52BF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555D9" w:rsidRPr="00896974" w:rsidTr="005F52BF">
        <w:tc>
          <w:tcPr>
            <w:tcW w:w="1242" w:type="dxa"/>
          </w:tcPr>
          <w:p w:rsidR="007555D9" w:rsidRPr="00896974" w:rsidRDefault="007555D9" w:rsidP="005F52BF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8" w:type="dxa"/>
          </w:tcPr>
          <w:p w:rsidR="007555D9" w:rsidRPr="00896974" w:rsidRDefault="007555D9" w:rsidP="007555D9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На какие группы делят учетные записи по систематизации?</w:t>
            </w:r>
          </w:p>
        </w:tc>
        <w:tc>
          <w:tcPr>
            <w:tcW w:w="1525" w:type="dxa"/>
          </w:tcPr>
          <w:p w:rsidR="007555D9" w:rsidRPr="00896974" w:rsidRDefault="007555D9" w:rsidP="005F52BF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555D9" w:rsidRPr="00896974" w:rsidTr="005F52BF">
        <w:tc>
          <w:tcPr>
            <w:tcW w:w="1242" w:type="dxa"/>
          </w:tcPr>
          <w:p w:rsidR="007555D9" w:rsidRPr="00896974" w:rsidRDefault="007555D9" w:rsidP="005F52BF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8" w:type="dxa"/>
          </w:tcPr>
          <w:p w:rsidR="007555D9" w:rsidRPr="00896974" w:rsidRDefault="007555D9" w:rsidP="007555D9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Какими способами исправляют ошибочные записи?</w:t>
            </w:r>
          </w:p>
        </w:tc>
        <w:tc>
          <w:tcPr>
            <w:tcW w:w="1525" w:type="dxa"/>
          </w:tcPr>
          <w:p w:rsidR="007555D9" w:rsidRPr="00896974" w:rsidRDefault="007555D9" w:rsidP="005F52BF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555D9" w:rsidRPr="00896974" w:rsidTr="005F52BF">
        <w:tc>
          <w:tcPr>
            <w:tcW w:w="1242" w:type="dxa"/>
          </w:tcPr>
          <w:p w:rsidR="007555D9" w:rsidRPr="00896974" w:rsidRDefault="007555D9" w:rsidP="005F52BF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8" w:type="dxa"/>
          </w:tcPr>
          <w:p w:rsidR="007555D9" w:rsidRPr="00896974" w:rsidRDefault="007555D9" w:rsidP="005F52BF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Что понимают под формой бухгалтерского учета?</w:t>
            </w:r>
          </w:p>
        </w:tc>
        <w:tc>
          <w:tcPr>
            <w:tcW w:w="1525" w:type="dxa"/>
          </w:tcPr>
          <w:p w:rsidR="007555D9" w:rsidRPr="00896974" w:rsidRDefault="007555D9" w:rsidP="005F52BF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555D9" w:rsidRPr="00896974" w:rsidTr="005F52BF">
        <w:tc>
          <w:tcPr>
            <w:tcW w:w="1242" w:type="dxa"/>
          </w:tcPr>
          <w:p w:rsidR="007555D9" w:rsidRPr="00896974" w:rsidRDefault="007555D9" w:rsidP="005F52BF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8" w:type="dxa"/>
          </w:tcPr>
          <w:p w:rsidR="007555D9" w:rsidRPr="00896974" w:rsidRDefault="007555D9" w:rsidP="005F52BF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Перечислите преимущества журнально-ордерной формы учета.</w:t>
            </w:r>
          </w:p>
        </w:tc>
        <w:tc>
          <w:tcPr>
            <w:tcW w:w="1525" w:type="dxa"/>
          </w:tcPr>
          <w:p w:rsidR="007555D9" w:rsidRPr="00896974" w:rsidRDefault="007555D9" w:rsidP="005F52BF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555D9" w:rsidRPr="00896974" w:rsidTr="005F52BF">
        <w:tc>
          <w:tcPr>
            <w:tcW w:w="1242" w:type="dxa"/>
          </w:tcPr>
          <w:p w:rsidR="007555D9" w:rsidRPr="00896974" w:rsidRDefault="007555D9" w:rsidP="005F52BF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8" w:type="dxa"/>
          </w:tcPr>
          <w:p w:rsidR="007555D9" w:rsidRPr="00896974" w:rsidRDefault="007555D9" w:rsidP="007555D9">
            <w:pPr>
              <w:jc w:val="both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  <w:t>Составить корреспонденции счетов по следующим хозяйственным операциям:</w:t>
            </w:r>
          </w:p>
          <w:p w:rsidR="007555D9" w:rsidRPr="00896974" w:rsidRDefault="007555D9" w:rsidP="007555D9">
            <w:pPr>
              <w:ind w:firstLine="567"/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оприходован бензин, поступивший в хозяйство от Минской нефтебазы, на сумму 926,00 руб.;</w:t>
            </w:r>
          </w:p>
          <w:p w:rsidR="007555D9" w:rsidRPr="00896974" w:rsidRDefault="007555D9" w:rsidP="007555D9">
            <w:pPr>
              <w:ind w:firstLine="567"/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списаны деньги, выданные в подотчет главному бухгалтеру, на увеличение общехозяйственных расходов в сумме 290,00 руб.;</w:t>
            </w:r>
          </w:p>
          <w:p w:rsidR="007555D9" w:rsidRPr="00896974" w:rsidRDefault="007555D9" w:rsidP="007555D9">
            <w:pPr>
              <w:ind w:firstLine="567"/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возвращен в кассу остаток неизрасходованной подотчетной суммы главным бухгалтером    8,00 руб.;</w:t>
            </w:r>
          </w:p>
          <w:p w:rsidR="007555D9" w:rsidRPr="00896974" w:rsidRDefault="007555D9" w:rsidP="007555D9">
            <w:pPr>
              <w:ind w:firstLine="567"/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начислены отпускные рабочим за счёт резерва предстоящих расходов в сумме 2 629,00 руб.;</w:t>
            </w:r>
          </w:p>
          <w:p w:rsidR="007555D9" w:rsidRPr="00896974" w:rsidRDefault="007555D9" w:rsidP="007555D9">
            <w:pPr>
              <w:ind w:firstLine="567"/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начислена задолженность молокозаводу за реализованное молоко в сумме 12 742,00 руб.;</w:t>
            </w:r>
          </w:p>
          <w:p w:rsidR="007555D9" w:rsidRPr="00896974" w:rsidRDefault="007555D9" w:rsidP="007555D9">
            <w:pPr>
              <w:ind w:firstLine="567"/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куплены строительные материалы у ПМК-48 на сумму 180 000,00 руб.;</w:t>
            </w:r>
          </w:p>
          <w:p w:rsidR="007555D9" w:rsidRPr="00896974" w:rsidRDefault="007555D9" w:rsidP="007555D9">
            <w:pPr>
              <w:ind w:firstLine="567"/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списаны удобрения на подкормку сахарной свеклы на сумму 9 140,00 руб.;</w:t>
            </w:r>
          </w:p>
          <w:p w:rsidR="007555D9" w:rsidRPr="00896974" w:rsidRDefault="007555D9" w:rsidP="007555D9">
            <w:pPr>
              <w:ind w:firstLine="567"/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начислена заработная плата директору СПК в сумме 992,00 руб.;</w:t>
            </w:r>
          </w:p>
          <w:p w:rsidR="007555D9" w:rsidRPr="00896974" w:rsidRDefault="007555D9" w:rsidP="007555D9">
            <w:pPr>
              <w:ind w:firstLine="567"/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поступила на расчетный счет СПК задолженность от молокозавода за реализованное молоко в сумме 2 729,00 руб.;</w:t>
            </w:r>
          </w:p>
          <w:p w:rsidR="007555D9" w:rsidRPr="00896974" w:rsidRDefault="007555D9" w:rsidP="007555D9">
            <w:pPr>
              <w:ind w:firstLine="567"/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выданы деньги в подотчет главному бухгалтеру в сумме 370,00 руб.</w:t>
            </w:r>
          </w:p>
        </w:tc>
        <w:tc>
          <w:tcPr>
            <w:tcW w:w="1525" w:type="dxa"/>
          </w:tcPr>
          <w:p w:rsidR="007555D9" w:rsidRPr="00896974" w:rsidRDefault="007D0D37" w:rsidP="005F52BF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  <w:t>5 баллов</w:t>
            </w:r>
          </w:p>
        </w:tc>
      </w:tr>
    </w:tbl>
    <w:p w:rsidR="007555D9" w:rsidRDefault="007555D9" w:rsidP="00F964D8">
      <w:pPr>
        <w:ind w:firstLine="567"/>
        <w:jc w:val="both"/>
        <w:rPr>
          <w:rFonts w:ascii="Times New Roman" w:hAnsi="Times New Roman" w:cs="Times New Roman"/>
        </w:rPr>
      </w:pPr>
    </w:p>
    <w:p w:rsidR="007555D9" w:rsidRDefault="007555D9" w:rsidP="00F964D8">
      <w:pPr>
        <w:ind w:firstLine="567"/>
        <w:jc w:val="both"/>
        <w:rPr>
          <w:rFonts w:ascii="Times New Roman" w:hAnsi="Times New Roman" w:cs="Times New Roman"/>
        </w:rPr>
      </w:pPr>
    </w:p>
    <w:p w:rsidR="007555D9" w:rsidRDefault="007555D9" w:rsidP="00F964D8">
      <w:pPr>
        <w:ind w:firstLine="567"/>
        <w:jc w:val="both"/>
        <w:rPr>
          <w:rFonts w:ascii="Times New Roman" w:hAnsi="Times New Roman" w:cs="Times New Roman"/>
        </w:rPr>
      </w:pPr>
    </w:p>
    <w:p w:rsidR="007555D9" w:rsidRDefault="007555D9" w:rsidP="00F964D8">
      <w:pPr>
        <w:ind w:firstLine="567"/>
        <w:jc w:val="both"/>
        <w:rPr>
          <w:rFonts w:ascii="Times New Roman" w:hAnsi="Times New Roman" w:cs="Times New Roman"/>
        </w:rPr>
      </w:pPr>
    </w:p>
    <w:p w:rsidR="00896974" w:rsidRDefault="00896974" w:rsidP="00F964D8">
      <w:pPr>
        <w:ind w:firstLine="567"/>
        <w:jc w:val="both"/>
        <w:rPr>
          <w:rFonts w:ascii="Times New Roman" w:hAnsi="Times New Roman" w:cs="Times New Roman"/>
        </w:rPr>
      </w:pPr>
    </w:p>
    <w:p w:rsidR="007555D9" w:rsidRDefault="007555D9" w:rsidP="00F964D8">
      <w:pPr>
        <w:ind w:firstLine="567"/>
        <w:jc w:val="both"/>
        <w:rPr>
          <w:rFonts w:ascii="Times New Roman" w:hAnsi="Times New Roman" w:cs="Times New Roman"/>
        </w:rPr>
      </w:pPr>
    </w:p>
    <w:p w:rsidR="007555D9" w:rsidRPr="00896974" w:rsidRDefault="007555D9" w:rsidP="007555D9">
      <w:pPr>
        <w:ind w:firstLine="567"/>
        <w:jc w:val="center"/>
        <w:rPr>
          <w:rStyle w:val="FontStyle44"/>
          <w:rFonts w:ascii="Times New Roman" w:hAnsi="Times New Roman" w:cs="Times New Roman"/>
          <w:b/>
          <w:sz w:val="28"/>
          <w:szCs w:val="28"/>
        </w:rPr>
      </w:pPr>
      <w:r w:rsidRPr="00896974">
        <w:rPr>
          <w:rStyle w:val="FontStyle44"/>
          <w:rFonts w:ascii="Times New Roman" w:hAnsi="Times New Roman" w:cs="Times New Roman"/>
          <w:b/>
          <w:sz w:val="28"/>
          <w:szCs w:val="28"/>
        </w:rPr>
        <w:lastRenderedPageBreak/>
        <w:t>ВАРИАНТ № 3</w:t>
      </w:r>
    </w:p>
    <w:p w:rsidR="007555D9" w:rsidRPr="00896974" w:rsidRDefault="007555D9" w:rsidP="00F964D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A6BC1" w:rsidRPr="00896974" w:rsidRDefault="003A6BC1" w:rsidP="007555D9">
      <w:pPr>
        <w:ind w:firstLine="567"/>
        <w:jc w:val="center"/>
        <w:rPr>
          <w:rStyle w:val="FontStyle44"/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1303"/>
        <w:gridCol w:w="7028"/>
        <w:gridCol w:w="1524"/>
      </w:tblGrid>
      <w:tr w:rsidR="007555D9" w:rsidRPr="00896974" w:rsidTr="007555D9">
        <w:tc>
          <w:tcPr>
            <w:tcW w:w="1242" w:type="dxa"/>
          </w:tcPr>
          <w:p w:rsidR="007555D9" w:rsidRPr="00896974" w:rsidRDefault="007555D9" w:rsidP="007555D9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  <w:t>Уровень</w:t>
            </w:r>
          </w:p>
        </w:tc>
        <w:tc>
          <w:tcPr>
            <w:tcW w:w="7088" w:type="dxa"/>
          </w:tcPr>
          <w:p w:rsidR="007555D9" w:rsidRPr="00896974" w:rsidRDefault="007555D9" w:rsidP="007555D9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  <w:t>Задание</w:t>
            </w:r>
          </w:p>
        </w:tc>
        <w:tc>
          <w:tcPr>
            <w:tcW w:w="1525" w:type="dxa"/>
          </w:tcPr>
          <w:p w:rsidR="007555D9" w:rsidRPr="00896974" w:rsidRDefault="007555D9" w:rsidP="007555D9">
            <w:pPr>
              <w:jc w:val="center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7555D9" w:rsidRPr="00896974" w:rsidTr="007555D9">
        <w:tc>
          <w:tcPr>
            <w:tcW w:w="1242" w:type="dxa"/>
          </w:tcPr>
          <w:p w:rsidR="007555D9" w:rsidRPr="00896974" w:rsidRDefault="007555D9" w:rsidP="00F964D8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7555D9" w:rsidRPr="00896974" w:rsidRDefault="007555D9" w:rsidP="00F964D8">
            <w:pPr>
              <w:jc w:val="both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  <w:t>Дайте определения:</w:t>
            </w:r>
          </w:p>
        </w:tc>
        <w:tc>
          <w:tcPr>
            <w:tcW w:w="1525" w:type="dxa"/>
          </w:tcPr>
          <w:p w:rsidR="007555D9" w:rsidRPr="00896974" w:rsidRDefault="007D0D37" w:rsidP="00F964D8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5 баллов</w:t>
            </w:r>
          </w:p>
        </w:tc>
      </w:tr>
      <w:tr w:rsidR="007555D9" w:rsidRPr="00896974" w:rsidTr="007555D9">
        <w:tc>
          <w:tcPr>
            <w:tcW w:w="1242" w:type="dxa"/>
          </w:tcPr>
          <w:p w:rsidR="007555D9" w:rsidRPr="00896974" w:rsidRDefault="007555D9" w:rsidP="00F964D8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7555D9" w:rsidRPr="00896974" w:rsidRDefault="007555D9" w:rsidP="00F964D8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По каким признакам к</w:t>
            </w:r>
            <w:r w:rsidR="00896974"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лассифицируют учетные регистры?</w:t>
            </w:r>
          </w:p>
        </w:tc>
        <w:tc>
          <w:tcPr>
            <w:tcW w:w="1525" w:type="dxa"/>
          </w:tcPr>
          <w:p w:rsidR="007555D9" w:rsidRPr="00896974" w:rsidRDefault="007555D9" w:rsidP="00F964D8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5D9" w:rsidRPr="00896974" w:rsidTr="007555D9">
        <w:tc>
          <w:tcPr>
            <w:tcW w:w="1242" w:type="dxa"/>
          </w:tcPr>
          <w:p w:rsidR="007555D9" w:rsidRPr="00896974" w:rsidRDefault="007555D9" w:rsidP="00F964D8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7555D9" w:rsidRPr="00896974" w:rsidRDefault="00896974" w:rsidP="00F964D8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Какие регистры относят к комбинированным?</w:t>
            </w:r>
          </w:p>
        </w:tc>
        <w:tc>
          <w:tcPr>
            <w:tcW w:w="1525" w:type="dxa"/>
          </w:tcPr>
          <w:p w:rsidR="007555D9" w:rsidRPr="00896974" w:rsidRDefault="007555D9" w:rsidP="00F964D8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5D9" w:rsidRPr="00896974" w:rsidTr="007555D9">
        <w:tc>
          <w:tcPr>
            <w:tcW w:w="1242" w:type="dxa"/>
          </w:tcPr>
          <w:p w:rsidR="007555D9" w:rsidRPr="00896974" w:rsidRDefault="007555D9" w:rsidP="00F964D8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7555D9" w:rsidRPr="00896974" w:rsidRDefault="00896974" w:rsidP="00F964D8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На какие группы подразделяются учетные регистры по содержанию записей?</w:t>
            </w:r>
          </w:p>
        </w:tc>
        <w:tc>
          <w:tcPr>
            <w:tcW w:w="1525" w:type="dxa"/>
          </w:tcPr>
          <w:p w:rsidR="007555D9" w:rsidRPr="00896974" w:rsidRDefault="007555D9" w:rsidP="00F964D8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5D9" w:rsidRPr="00896974" w:rsidTr="007555D9">
        <w:tc>
          <w:tcPr>
            <w:tcW w:w="1242" w:type="dxa"/>
          </w:tcPr>
          <w:p w:rsidR="007555D9" w:rsidRPr="00896974" w:rsidRDefault="007555D9" w:rsidP="00F964D8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7555D9" w:rsidRPr="00896974" w:rsidRDefault="00896974" w:rsidP="00F964D8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Для чего предназначены карточки?</w:t>
            </w:r>
          </w:p>
        </w:tc>
        <w:tc>
          <w:tcPr>
            <w:tcW w:w="1525" w:type="dxa"/>
          </w:tcPr>
          <w:p w:rsidR="007555D9" w:rsidRPr="00896974" w:rsidRDefault="007555D9" w:rsidP="00F964D8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5D9" w:rsidRPr="00896974" w:rsidTr="007555D9">
        <w:tc>
          <w:tcPr>
            <w:tcW w:w="1242" w:type="dxa"/>
          </w:tcPr>
          <w:p w:rsidR="007555D9" w:rsidRPr="00896974" w:rsidRDefault="007555D9" w:rsidP="00F964D8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7555D9" w:rsidRPr="00896974" w:rsidRDefault="00896974" w:rsidP="00F964D8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Какие записи выделяют по характеру?</w:t>
            </w: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525" w:type="dxa"/>
          </w:tcPr>
          <w:p w:rsidR="007555D9" w:rsidRPr="00896974" w:rsidRDefault="007555D9" w:rsidP="00F964D8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5D9" w:rsidRPr="00896974" w:rsidTr="007555D9">
        <w:tc>
          <w:tcPr>
            <w:tcW w:w="1242" w:type="dxa"/>
          </w:tcPr>
          <w:p w:rsidR="007555D9" w:rsidRPr="00896974" w:rsidRDefault="007555D9" w:rsidP="00F964D8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7555D9" w:rsidRPr="00896974" w:rsidRDefault="00896974" w:rsidP="00F964D8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Чем характерен корректурный способ исправления ошибочные записей и когда он применяется?</w:t>
            </w: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525" w:type="dxa"/>
          </w:tcPr>
          <w:p w:rsidR="007555D9" w:rsidRPr="00896974" w:rsidRDefault="007555D9" w:rsidP="00F964D8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6974" w:rsidRPr="00896974" w:rsidTr="007555D9">
        <w:tc>
          <w:tcPr>
            <w:tcW w:w="1242" w:type="dxa"/>
          </w:tcPr>
          <w:p w:rsidR="00896974" w:rsidRPr="00896974" w:rsidRDefault="00896974" w:rsidP="00F964D8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896974" w:rsidRPr="00896974" w:rsidRDefault="00896974" w:rsidP="00F964D8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В чем заключается сущность мемориально-ордерной формы учета?</w:t>
            </w:r>
          </w:p>
        </w:tc>
        <w:tc>
          <w:tcPr>
            <w:tcW w:w="1525" w:type="dxa"/>
          </w:tcPr>
          <w:p w:rsidR="00896974" w:rsidRPr="00896974" w:rsidRDefault="00896974" w:rsidP="00F964D8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6974" w:rsidRPr="00896974" w:rsidTr="007555D9">
        <w:tc>
          <w:tcPr>
            <w:tcW w:w="1242" w:type="dxa"/>
          </w:tcPr>
          <w:p w:rsidR="00896974" w:rsidRPr="00896974" w:rsidRDefault="00896974" w:rsidP="00F964D8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896974" w:rsidRPr="00896974" w:rsidRDefault="00896974" w:rsidP="00F964D8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Перечислите направления развития автоматизированных форм учета.</w:t>
            </w:r>
          </w:p>
        </w:tc>
        <w:tc>
          <w:tcPr>
            <w:tcW w:w="1525" w:type="dxa"/>
          </w:tcPr>
          <w:p w:rsidR="00896974" w:rsidRPr="00896974" w:rsidRDefault="00896974" w:rsidP="00F964D8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6974" w:rsidRPr="00896974" w:rsidTr="007555D9">
        <w:tc>
          <w:tcPr>
            <w:tcW w:w="1242" w:type="dxa"/>
          </w:tcPr>
          <w:p w:rsidR="00896974" w:rsidRPr="00896974" w:rsidRDefault="00896974" w:rsidP="00F964D8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896974" w:rsidRPr="00896974" w:rsidRDefault="00896974" w:rsidP="00896974">
            <w:pPr>
              <w:jc w:val="both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  <w:t>Составить корреспонденции счетов по следующим хозяйственным операциям:</w:t>
            </w:r>
          </w:p>
          <w:p w:rsidR="00896974" w:rsidRPr="00896974" w:rsidRDefault="00896974" w:rsidP="00896974">
            <w:pPr>
              <w:ind w:firstLine="567"/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оприходованы на склад запасные части, приобретенные в районном отделении Сельхозтехники  на сумму 124 000,00 руб.;</w:t>
            </w:r>
          </w:p>
          <w:p w:rsidR="00896974" w:rsidRPr="00896974" w:rsidRDefault="00896974" w:rsidP="00896974">
            <w:pPr>
              <w:ind w:firstLine="567"/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выдана из кассы рабочим и служащим заработная плата в сумме 41 800,00 руб.;</w:t>
            </w:r>
          </w:p>
          <w:p w:rsidR="00896974" w:rsidRPr="00896974" w:rsidRDefault="00896974" w:rsidP="00896974">
            <w:pPr>
              <w:ind w:firstLine="567"/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погашена с расчетного счета задолженность по краткосрочной ссуде банку в размере 40 000,00 руб.;</w:t>
            </w:r>
          </w:p>
          <w:p w:rsidR="00896974" w:rsidRPr="00896974" w:rsidRDefault="00896974" w:rsidP="00896974">
            <w:pPr>
              <w:ind w:firstLine="567"/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израсходован комбикорм на корм основному стаду КРС на сумму 13 800,00 руб.;</w:t>
            </w:r>
          </w:p>
          <w:p w:rsidR="00896974" w:rsidRPr="00896974" w:rsidRDefault="00896974" w:rsidP="00896974">
            <w:pPr>
              <w:ind w:firstLine="567"/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начислена заработная плата водителям в сумме 4 960,00 руб.;</w:t>
            </w:r>
          </w:p>
          <w:p w:rsidR="00896974" w:rsidRPr="00896974" w:rsidRDefault="00896974" w:rsidP="00896974">
            <w:pPr>
              <w:ind w:firstLine="567"/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списаны запасные части на сумму 1 840,00 руб., израсходованные на капитальный ремонт автомашины;</w:t>
            </w:r>
          </w:p>
          <w:p w:rsidR="00896974" w:rsidRPr="00896974" w:rsidRDefault="00896974" w:rsidP="00896974">
            <w:pPr>
              <w:ind w:firstLine="567"/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начислена амортизация по основным средствам отрасли растениеводства на сумму 1 680,00 руб.;</w:t>
            </w:r>
          </w:p>
          <w:p w:rsidR="00896974" w:rsidRPr="00896974" w:rsidRDefault="00896974" w:rsidP="00896974">
            <w:pPr>
              <w:ind w:firstLine="567"/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причитается от мелькомбината выручка за реализованное зерно на сумму 4 780,00 руб.;</w:t>
            </w:r>
          </w:p>
          <w:p w:rsidR="00896974" w:rsidRPr="00896974" w:rsidRDefault="00896974" w:rsidP="00896974">
            <w:pPr>
              <w:ind w:firstLine="567"/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с расчетного счета перечислена задолженность нефтебазе за топливо в сумме 40 540,00 руб.;</w:t>
            </w:r>
          </w:p>
          <w:p w:rsidR="00896974" w:rsidRPr="00896974" w:rsidRDefault="00896974" w:rsidP="00896974">
            <w:pPr>
              <w:ind w:firstLine="567"/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оприходовано молоко, полученное от основного стада КРС на сумму 8 290,00 руб.</w:t>
            </w:r>
          </w:p>
        </w:tc>
        <w:tc>
          <w:tcPr>
            <w:tcW w:w="1525" w:type="dxa"/>
          </w:tcPr>
          <w:p w:rsidR="00896974" w:rsidRPr="00896974" w:rsidRDefault="007D0D37" w:rsidP="00F964D8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5 баллов</w:t>
            </w:r>
          </w:p>
        </w:tc>
      </w:tr>
    </w:tbl>
    <w:p w:rsidR="003A6BC1" w:rsidRDefault="003A6BC1" w:rsidP="00F964D8">
      <w:pPr>
        <w:ind w:firstLine="567"/>
        <w:jc w:val="both"/>
        <w:rPr>
          <w:rStyle w:val="FontStyle44"/>
          <w:rFonts w:ascii="Times New Roman" w:hAnsi="Times New Roman" w:cs="Times New Roman"/>
        </w:rPr>
      </w:pPr>
    </w:p>
    <w:p w:rsidR="007555D9" w:rsidRDefault="007555D9" w:rsidP="00F964D8">
      <w:pPr>
        <w:ind w:firstLine="567"/>
        <w:jc w:val="both"/>
        <w:rPr>
          <w:rStyle w:val="FontStyle44"/>
          <w:rFonts w:ascii="Times New Roman" w:hAnsi="Times New Roman" w:cs="Times New Roman"/>
        </w:rPr>
      </w:pPr>
    </w:p>
    <w:p w:rsidR="007555D9" w:rsidRDefault="007555D9" w:rsidP="00F964D8">
      <w:pPr>
        <w:ind w:firstLine="567"/>
        <w:jc w:val="both"/>
        <w:rPr>
          <w:rStyle w:val="FontStyle44"/>
          <w:rFonts w:ascii="Times New Roman" w:hAnsi="Times New Roman" w:cs="Times New Roman"/>
        </w:rPr>
      </w:pPr>
    </w:p>
    <w:p w:rsidR="00B91695" w:rsidRPr="00F964D8" w:rsidRDefault="00B91695" w:rsidP="00F964D8">
      <w:pPr>
        <w:ind w:firstLine="567"/>
        <w:jc w:val="both"/>
        <w:rPr>
          <w:rFonts w:ascii="Times New Roman" w:hAnsi="Times New Roman" w:cs="Times New Roman"/>
        </w:rPr>
      </w:pPr>
    </w:p>
    <w:p w:rsidR="00B91695" w:rsidRPr="00896974" w:rsidRDefault="00B91695" w:rsidP="00AA7BA1">
      <w:pPr>
        <w:ind w:firstLine="567"/>
        <w:jc w:val="center"/>
        <w:rPr>
          <w:rStyle w:val="FontStyle43"/>
          <w:rFonts w:ascii="Times New Roman" w:hAnsi="Times New Roman" w:cs="Times New Roman"/>
          <w:sz w:val="28"/>
          <w:szCs w:val="28"/>
        </w:rPr>
      </w:pPr>
      <w:r w:rsidRPr="00896974">
        <w:rPr>
          <w:rStyle w:val="FontStyle43"/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="00AA7BA1" w:rsidRPr="00896974">
        <w:rPr>
          <w:rStyle w:val="FontStyle43"/>
          <w:rFonts w:ascii="Times New Roman" w:hAnsi="Times New Roman" w:cs="Times New Roman"/>
          <w:sz w:val="28"/>
          <w:szCs w:val="28"/>
        </w:rPr>
        <w:t xml:space="preserve">№ </w:t>
      </w:r>
      <w:r w:rsidRPr="00896974">
        <w:rPr>
          <w:rStyle w:val="FontStyle43"/>
          <w:rFonts w:ascii="Times New Roman" w:hAnsi="Times New Roman" w:cs="Times New Roman"/>
          <w:sz w:val="28"/>
          <w:szCs w:val="28"/>
        </w:rPr>
        <w:t>4</w:t>
      </w:r>
    </w:p>
    <w:p w:rsidR="00896974" w:rsidRPr="00896974" w:rsidRDefault="00896974" w:rsidP="00AA7BA1">
      <w:pPr>
        <w:ind w:firstLine="567"/>
        <w:jc w:val="center"/>
        <w:rPr>
          <w:rStyle w:val="FontStyle43"/>
          <w:rFonts w:ascii="Times New Roman" w:hAnsi="Times New Roman" w:cs="Times New Roman"/>
          <w:sz w:val="28"/>
          <w:szCs w:val="28"/>
        </w:rPr>
      </w:pPr>
    </w:p>
    <w:p w:rsidR="00896974" w:rsidRPr="00896974" w:rsidRDefault="00896974" w:rsidP="00AA7BA1">
      <w:pPr>
        <w:ind w:firstLine="567"/>
        <w:jc w:val="center"/>
        <w:rPr>
          <w:rStyle w:val="FontStyle43"/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1303"/>
        <w:gridCol w:w="7028"/>
        <w:gridCol w:w="1524"/>
      </w:tblGrid>
      <w:tr w:rsidR="00896974" w:rsidRPr="00896974" w:rsidTr="00896974">
        <w:tc>
          <w:tcPr>
            <w:tcW w:w="1242" w:type="dxa"/>
          </w:tcPr>
          <w:p w:rsidR="00896974" w:rsidRPr="00896974" w:rsidRDefault="00896974" w:rsidP="00AA7BA1">
            <w:pPr>
              <w:jc w:val="center"/>
              <w:rPr>
                <w:rStyle w:val="FontStyle43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3"/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7088" w:type="dxa"/>
          </w:tcPr>
          <w:p w:rsidR="00896974" w:rsidRPr="00896974" w:rsidRDefault="00896974" w:rsidP="00AA7BA1">
            <w:pPr>
              <w:jc w:val="center"/>
              <w:rPr>
                <w:rStyle w:val="FontStyle43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3"/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  <w:tc>
          <w:tcPr>
            <w:tcW w:w="1525" w:type="dxa"/>
          </w:tcPr>
          <w:p w:rsidR="00896974" w:rsidRPr="00896974" w:rsidRDefault="00896974" w:rsidP="00AA7BA1">
            <w:pPr>
              <w:jc w:val="center"/>
              <w:rPr>
                <w:rStyle w:val="FontStyle43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3"/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896974" w:rsidRPr="00896974" w:rsidTr="00896974">
        <w:tc>
          <w:tcPr>
            <w:tcW w:w="1242" w:type="dxa"/>
          </w:tcPr>
          <w:p w:rsidR="00896974" w:rsidRPr="00896974" w:rsidRDefault="00896974" w:rsidP="00AA7BA1">
            <w:pPr>
              <w:jc w:val="center"/>
              <w:rPr>
                <w:rStyle w:val="FontStyle43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896974" w:rsidRPr="00896974" w:rsidRDefault="00896974" w:rsidP="00896974">
            <w:pPr>
              <w:jc w:val="both"/>
              <w:rPr>
                <w:rStyle w:val="FontStyle43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3"/>
                <w:rFonts w:ascii="Times New Roman" w:hAnsi="Times New Roman" w:cs="Times New Roman"/>
                <w:sz w:val="28"/>
                <w:szCs w:val="28"/>
              </w:rPr>
              <w:t>Дайте определение:</w:t>
            </w:r>
          </w:p>
        </w:tc>
        <w:tc>
          <w:tcPr>
            <w:tcW w:w="1525" w:type="dxa"/>
          </w:tcPr>
          <w:p w:rsidR="00896974" w:rsidRPr="00896974" w:rsidRDefault="007D0D37" w:rsidP="00AA7BA1">
            <w:pPr>
              <w:jc w:val="center"/>
              <w:rPr>
                <w:rStyle w:val="FontStyle43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43"/>
                <w:rFonts w:ascii="Times New Roman" w:hAnsi="Times New Roman" w:cs="Times New Roman"/>
                <w:sz w:val="28"/>
                <w:szCs w:val="28"/>
              </w:rPr>
              <w:t>5 баллов</w:t>
            </w:r>
          </w:p>
        </w:tc>
      </w:tr>
      <w:tr w:rsidR="00896974" w:rsidRPr="00896974" w:rsidTr="00896974">
        <w:tc>
          <w:tcPr>
            <w:tcW w:w="1242" w:type="dxa"/>
          </w:tcPr>
          <w:p w:rsidR="00896974" w:rsidRPr="00896974" w:rsidRDefault="00896974" w:rsidP="00AA7BA1">
            <w:pPr>
              <w:jc w:val="center"/>
              <w:rPr>
                <w:rStyle w:val="FontStyle43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896974" w:rsidRPr="00896974" w:rsidRDefault="00896974" w:rsidP="00896974">
            <w:pPr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На какие группы делятся учетные регистры по назначению?</w:t>
            </w:r>
          </w:p>
        </w:tc>
        <w:tc>
          <w:tcPr>
            <w:tcW w:w="1525" w:type="dxa"/>
          </w:tcPr>
          <w:p w:rsidR="00896974" w:rsidRPr="00896974" w:rsidRDefault="00896974" w:rsidP="00AA7BA1">
            <w:pPr>
              <w:jc w:val="center"/>
              <w:rPr>
                <w:rStyle w:val="FontStyle43"/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6974" w:rsidRPr="00896974" w:rsidTr="00896974">
        <w:tc>
          <w:tcPr>
            <w:tcW w:w="1242" w:type="dxa"/>
          </w:tcPr>
          <w:p w:rsidR="00896974" w:rsidRPr="00896974" w:rsidRDefault="00896974" w:rsidP="00AA7BA1">
            <w:pPr>
              <w:jc w:val="center"/>
              <w:rPr>
                <w:rStyle w:val="FontStyle43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896974" w:rsidRPr="00896974" w:rsidRDefault="00896974" w:rsidP="00896974">
            <w:pPr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Для каких целей используются регистры аналитического учета?</w:t>
            </w:r>
          </w:p>
        </w:tc>
        <w:tc>
          <w:tcPr>
            <w:tcW w:w="1525" w:type="dxa"/>
          </w:tcPr>
          <w:p w:rsidR="00896974" w:rsidRPr="00896974" w:rsidRDefault="00896974" w:rsidP="00AA7BA1">
            <w:pPr>
              <w:jc w:val="center"/>
              <w:rPr>
                <w:rStyle w:val="FontStyle43"/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6974" w:rsidRPr="00896974" w:rsidTr="00896974">
        <w:tc>
          <w:tcPr>
            <w:tcW w:w="1242" w:type="dxa"/>
          </w:tcPr>
          <w:p w:rsidR="00896974" w:rsidRPr="00896974" w:rsidRDefault="00896974" w:rsidP="00AA7BA1">
            <w:pPr>
              <w:jc w:val="center"/>
              <w:rPr>
                <w:rStyle w:val="FontStyle43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896974" w:rsidRPr="00896974" w:rsidRDefault="00896974" w:rsidP="00896974">
            <w:pPr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Что собой представляют свободные листы?</w:t>
            </w:r>
          </w:p>
        </w:tc>
        <w:tc>
          <w:tcPr>
            <w:tcW w:w="1525" w:type="dxa"/>
          </w:tcPr>
          <w:p w:rsidR="00896974" w:rsidRPr="00896974" w:rsidRDefault="00896974" w:rsidP="00AA7BA1">
            <w:pPr>
              <w:jc w:val="center"/>
              <w:rPr>
                <w:rStyle w:val="FontStyle43"/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6974" w:rsidRPr="00896974" w:rsidTr="00896974">
        <w:tc>
          <w:tcPr>
            <w:tcW w:w="1242" w:type="dxa"/>
          </w:tcPr>
          <w:p w:rsidR="00896974" w:rsidRPr="00896974" w:rsidRDefault="00896974" w:rsidP="00AA7BA1">
            <w:pPr>
              <w:jc w:val="center"/>
              <w:rPr>
                <w:rStyle w:val="FontStyle43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896974" w:rsidRPr="00896974" w:rsidRDefault="00896974" w:rsidP="00896974">
            <w:pPr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Какие виды карточек используются в бухгалтерском учете?</w:t>
            </w:r>
          </w:p>
        </w:tc>
        <w:tc>
          <w:tcPr>
            <w:tcW w:w="1525" w:type="dxa"/>
          </w:tcPr>
          <w:p w:rsidR="00896974" w:rsidRPr="00896974" w:rsidRDefault="00896974" w:rsidP="00AA7BA1">
            <w:pPr>
              <w:jc w:val="center"/>
              <w:rPr>
                <w:rStyle w:val="FontStyle43"/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6974" w:rsidRPr="00896974" w:rsidTr="00896974">
        <w:tc>
          <w:tcPr>
            <w:tcW w:w="1242" w:type="dxa"/>
          </w:tcPr>
          <w:p w:rsidR="00896974" w:rsidRPr="00896974" w:rsidRDefault="00896974" w:rsidP="00AA7BA1">
            <w:pPr>
              <w:jc w:val="center"/>
              <w:rPr>
                <w:rStyle w:val="FontStyle43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896974" w:rsidRPr="00896974" w:rsidRDefault="00896974" w:rsidP="00896974">
            <w:pPr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Как различают записи по числу экземпляров?</w:t>
            </w:r>
          </w:p>
        </w:tc>
        <w:tc>
          <w:tcPr>
            <w:tcW w:w="1525" w:type="dxa"/>
          </w:tcPr>
          <w:p w:rsidR="00896974" w:rsidRPr="00896974" w:rsidRDefault="00896974" w:rsidP="00AA7BA1">
            <w:pPr>
              <w:jc w:val="center"/>
              <w:rPr>
                <w:rStyle w:val="FontStyle43"/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6974" w:rsidRPr="00896974" w:rsidTr="00896974">
        <w:tc>
          <w:tcPr>
            <w:tcW w:w="1242" w:type="dxa"/>
          </w:tcPr>
          <w:p w:rsidR="00896974" w:rsidRPr="00896974" w:rsidRDefault="00896974" w:rsidP="00AA7BA1">
            <w:pPr>
              <w:jc w:val="center"/>
              <w:rPr>
                <w:rStyle w:val="FontStyle43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896974" w:rsidRPr="00896974" w:rsidRDefault="00896974" w:rsidP="00896974">
            <w:pPr>
              <w:jc w:val="both"/>
              <w:rPr>
                <w:rStyle w:val="FontStyle4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Чем характерен сторнировочный способ исправления ошибочных записей и когда он применяется?</w:t>
            </w:r>
          </w:p>
        </w:tc>
        <w:tc>
          <w:tcPr>
            <w:tcW w:w="1525" w:type="dxa"/>
          </w:tcPr>
          <w:p w:rsidR="00896974" w:rsidRPr="00896974" w:rsidRDefault="00896974" w:rsidP="00AA7BA1">
            <w:pPr>
              <w:jc w:val="center"/>
              <w:rPr>
                <w:rStyle w:val="FontStyle43"/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6974" w:rsidRPr="00896974" w:rsidTr="00896974">
        <w:tc>
          <w:tcPr>
            <w:tcW w:w="1242" w:type="dxa"/>
          </w:tcPr>
          <w:p w:rsidR="00896974" w:rsidRPr="00896974" w:rsidRDefault="00896974" w:rsidP="00AA7BA1">
            <w:pPr>
              <w:jc w:val="center"/>
              <w:rPr>
                <w:rStyle w:val="FontStyle43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896974" w:rsidRPr="00896974" w:rsidRDefault="00896974" w:rsidP="00896974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Перечислите недостатки мемориально-ордерной формы учета.</w:t>
            </w:r>
          </w:p>
        </w:tc>
        <w:tc>
          <w:tcPr>
            <w:tcW w:w="1525" w:type="dxa"/>
          </w:tcPr>
          <w:p w:rsidR="00896974" w:rsidRPr="00896974" w:rsidRDefault="00896974" w:rsidP="00AA7BA1">
            <w:pPr>
              <w:jc w:val="center"/>
              <w:rPr>
                <w:rStyle w:val="FontStyle43"/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6974" w:rsidRPr="00896974" w:rsidTr="00896974">
        <w:tc>
          <w:tcPr>
            <w:tcW w:w="1242" w:type="dxa"/>
          </w:tcPr>
          <w:p w:rsidR="00896974" w:rsidRPr="00896974" w:rsidRDefault="00896974" w:rsidP="00AA7BA1">
            <w:pPr>
              <w:jc w:val="center"/>
              <w:rPr>
                <w:rStyle w:val="FontStyle43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896974" w:rsidRPr="00896974" w:rsidRDefault="00896974" w:rsidP="00896974">
            <w:pPr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В чем заключается сущность автоматизированной формы учета?</w:t>
            </w:r>
          </w:p>
        </w:tc>
        <w:tc>
          <w:tcPr>
            <w:tcW w:w="1525" w:type="dxa"/>
          </w:tcPr>
          <w:p w:rsidR="00896974" w:rsidRPr="00896974" w:rsidRDefault="00896974" w:rsidP="00AA7BA1">
            <w:pPr>
              <w:jc w:val="center"/>
              <w:rPr>
                <w:rStyle w:val="FontStyle43"/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6974" w:rsidRPr="00896974" w:rsidTr="00896974">
        <w:tc>
          <w:tcPr>
            <w:tcW w:w="1242" w:type="dxa"/>
          </w:tcPr>
          <w:p w:rsidR="00896974" w:rsidRPr="00896974" w:rsidRDefault="00896974" w:rsidP="00AA7BA1">
            <w:pPr>
              <w:jc w:val="center"/>
              <w:rPr>
                <w:rStyle w:val="FontStyle43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896974" w:rsidRPr="00896974" w:rsidRDefault="00896974" w:rsidP="00896974">
            <w:pPr>
              <w:jc w:val="both"/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b/>
                <w:sz w:val="28"/>
                <w:szCs w:val="28"/>
              </w:rPr>
              <w:t>Составить корреспонденции счетов по следующим хозяйственным операциям:</w:t>
            </w:r>
          </w:p>
          <w:p w:rsidR="00896974" w:rsidRPr="00896974" w:rsidRDefault="00896974" w:rsidP="00896974">
            <w:pPr>
              <w:ind w:firstLine="567"/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на расчетный счет зачислена долгосрочная ссуда на сумму 248 000,00 руб.;</w:t>
            </w:r>
          </w:p>
          <w:p w:rsidR="00896974" w:rsidRPr="00896974" w:rsidRDefault="00896974" w:rsidP="00896974">
            <w:pPr>
              <w:ind w:firstLine="567"/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перечислена с расчетного счета задолженность органам социального страхования и обеспечения в сумме 4 825,00 руб.;</w:t>
            </w:r>
          </w:p>
          <w:p w:rsidR="00896974" w:rsidRPr="00896974" w:rsidRDefault="00896974" w:rsidP="00896974">
            <w:pPr>
              <w:ind w:firstLine="567"/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реализовано молоко Минскому молочному заводу на сумму 39 620,00 руб.;</w:t>
            </w:r>
          </w:p>
          <w:p w:rsidR="00896974" w:rsidRPr="00896974" w:rsidRDefault="00896974" w:rsidP="00896974">
            <w:pPr>
              <w:ind w:firstLine="567"/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зачислены деньги на расчетный счет от Минского молочного завода в сумме 36 620,00 руб.;</w:t>
            </w:r>
          </w:p>
          <w:p w:rsidR="00896974" w:rsidRPr="00896974" w:rsidRDefault="00896974" w:rsidP="00896974">
            <w:pPr>
              <w:ind w:firstLine="567"/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получены минеральные удобрения от Минской сельхозхимии на сумму 20 958,00 руб.;</w:t>
            </w:r>
          </w:p>
          <w:p w:rsidR="00896974" w:rsidRPr="00896974" w:rsidRDefault="00896974" w:rsidP="00896974">
            <w:pPr>
              <w:ind w:firstLine="567"/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списаны минеральные удобрения под пшеницу яровую на сумму 816,00 руб.;</w:t>
            </w:r>
          </w:p>
          <w:p w:rsidR="00896974" w:rsidRPr="00896974" w:rsidRDefault="00896974" w:rsidP="00896974">
            <w:pPr>
              <w:ind w:firstLine="567"/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удержано из заработной платы 38,70 руб. в погашение материального ущерба;</w:t>
            </w:r>
          </w:p>
          <w:p w:rsidR="00896974" w:rsidRPr="00896974" w:rsidRDefault="00896974" w:rsidP="00896974">
            <w:pPr>
              <w:ind w:firstLine="567"/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списаны медикаменты на лечение молодняка КРС на сумму 278,00 руб.;</w:t>
            </w:r>
          </w:p>
          <w:p w:rsidR="00896974" w:rsidRPr="00896974" w:rsidRDefault="00896974" w:rsidP="00896974">
            <w:pPr>
              <w:ind w:firstLine="567"/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начислена амортизация по зданию автогаража на сумму 2 276,00 руб.;</w:t>
            </w:r>
          </w:p>
          <w:p w:rsidR="00896974" w:rsidRPr="00896974" w:rsidRDefault="00896974" w:rsidP="00896974">
            <w:pPr>
              <w:ind w:firstLine="567"/>
              <w:jc w:val="both"/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</w:pPr>
            <w:r w:rsidRPr="00896974">
              <w:rPr>
                <w:rStyle w:val="FontStyle44"/>
                <w:rFonts w:ascii="Times New Roman" w:hAnsi="Times New Roman" w:cs="Times New Roman"/>
                <w:sz w:val="28"/>
                <w:szCs w:val="28"/>
              </w:rPr>
              <w:t>выдана из кассы заработная плата рабочим и служащим на сумму 28 356,00 руб.</w:t>
            </w:r>
          </w:p>
        </w:tc>
        <w:tc>
          <w:tcPr>
            <w:tcW w:w="1525" w:type="dxa"/>
          </w:tcPr>
          <w:p w:rsidR="00896974" w:rsidRPr="00896974" w:rsidRDefault="007D0D37" w:rsidP="00AA7BA1">
            <w:pPr>
              <w:jc w:val="center"/>
              <w:rPr>
                <w:rStyle w:val="FontStyle43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43"/>
                <w:rFonts w:ascii="Times New Roman" w:hAnsi="Times New Roman" w:cs="Times New Roman"/>
                <w:sz w:val="28"/>
                <w:szCs w:val="28"/>
              </w:rPr>
              <w:t>5 баллов</w:t>
            </w:r>
          </w:p>
        </w:tc>
      </w:tr>
    </w:tbl>
    <w:p w:rsidR="00BD477A" w:rsidRDefault="00BD477A" w:rsidP="00BD477A">
      <w:pPr>
        <w:pStyle w:val="Style31"/>
        <w:widowControl/>
        <w:tabs>
          <w:tab w:val="left" w:pos="744"/>
        </w:tabs>
        <w:spacing w:before="5"/>
        <w:ind w:firstLine="0"/>
        <w:rPr>
          <w:rStyle w:val="FontStyle52"/>
          <w:sz w:val="28"/>
          <w:szCs w:val="28"/>
        </w:rPr>
      </w:pPr>
    </w:p>
    <w:p w:rsidR="00BD477A" w:rsidRDefault="00BD477A" w:rsidP="00BD477A">
      <w:pPr>
        <w:pStyle w:val="Style31"/>
        <w:widowControl/>
        <w:tabs>
          <w:tab w:val="left" w:pos="744"/>
        </w:tabs>
        <w:spacing w:before="5"/>
        <w:ind w:firstLine="0"/>
        <w:rPr>
          <w:rStyle w:val="FontStyle52"/>
          <w:sz w:val="28"/>
          <w:szCs w:val="28"/>
        </w:rPr>
      </w:pPr>
    </w:p>
    <w:p w:rsidR="00BD477A" w:rsidRDefault="00BD477A" w:rsidP="00BD477A">
      <w:pPr>
        <w:pStyle w:val="Style31"/>
        <w:widowControl/>
        <w:tabs>
          <w:tab w:val="left" w:pos="744"/>
        </w:tabs>
        <w:spacing w:before="5"/>
        <w:ind w:firstLine="0"/>
        <w:rPr>
          <w:rStyle w:val="FontStyle52"/>
          <w:sz w:val="28"/>
          <w:szCs w:val="28"/>
        </w:rPr>
      </w:pPr>
    </w:p>
    <w:p w:rsidR="00BD477A" w:rsidRDefault="00BD477A" w:rsidP="00BD477A">
      <w:pPr>
        <w:pStyle w:val="Style31"/>
        <w:widowControl/>
        <w:tabs>
          <w:tab w:val="left" w:pos="744"/>
        </w:tabs>
        <w:spacing w:before="5"/>
        <w:ind w:firstLine="0"/>
        <w:rPr>
          <w:rStyle w:val="FontStyle52"/>
          <w:sz w:val="28"/>
          <w:szCs w:val="28"/>
        </w:rPr>
      </w:pPr>
    </w:p>
    <w:p w:rsidR="00BD477A" w:rsidRPr="00AE1752" w:rsidRDefault="00BD477A" w:rsidP="00BD477A">
      <w:pPr>
        <w:pStyle w:val="Style31"/>
        <w:widowControl/>
        <w:tabs>
          <w:tab w:val="left" w:pos="744"/>
        </w:tabs>
        <w:spacing w:before="5"/>
        <w:ind w:firstLine="0"/>
        <w:rPr>
          <w:rStyle w:val="FontStyle49"/>
          <w:sz w:val="28"/>
          <w:szCs w:val="28"/>
        </w:rPr>
      </w:pPr>
      <w:r w:rsidRPr="00AE1752">
        <w:rPr>
          <w:rStyle w:val="FontStyle52"/>
          <w:sz w:val="28"/>
          <w:szCs w:val="28"/>
        </w:rPr>
        <w:t>Задача.</w:t>
      </w:r>
    </w:p>
    <w:p w:rsidR="00BD477A" w:rsidRPr="00AE1752" w:rsidRDefault="00BD477A" w:rsidP="00BD477A">
      <w:pPr>
        <w:pStyle w:val="Style28"/>
        <w:widowControl/>
        <w:spacing w:line="274" w:lineRule="exact"/>
        <w:rPr>
          <w:rStyle w:val="FontStyle52"/>
          <w:sz w:val="28"/>
          <w:szCs w:val="28"/>
        </w:rPr>
      </w:pPr>
      <w:r w:rsidRPr="00AE1752">
        <w:rPr>
          <w:rStyle w:val="FontStyle52"/>
          <w:sz w:val="28"/>
          <w:szCs w:val="28"/>
        </w:rPr>
        <w:t>В результате инвентаризации обнаружена недостача пшеницы в количестве 3 ц по нормативно-прогнозной себестоимости 28,60 руб. По решению инвентаризационной комиссии вся недостача списана в пределах норм естественной убыли.</w:t>
      </w:r>
    </w:p>
    <w:p w:rsidR="00BD477A" w:rsidRPr="00AE1752" w:rsidRDefault="00BD477A" w:rsidP="00BD477A">
      <w:pPr>
        <w:pStyle w:val="Style28"/>
        <w:widowControl/>
        <w:spacing w:line="274" w:lineRule="exact"/>
        <w:ind w:firstLine="0"/>
        <w:jc w:val="left"/>
        <w:rPr>
          <w:rStyle w:val="FontStyle52"/>
          <w:sz w:val="28"/>
          <w:szCs w:val="28"/>
        </w:rPr>
      </w:pPr>
      <w:r w:rsidRPr="00AE1752">
        <w:rPr>
          <w:rStyle w:val="FontStyle52"/>
          <w:sz w:val="28"/>
          <w:szCs w:val="28"/>
        </w:rPr>
        <w:t>В течение года пшеница была использована:</w:t>
      </w:r>
    </w:p>
    <w:p w:rsidR="00BD477A" w:rsidRPr="00AE1752" w:rsidRDefault="00BD477A" w:rsidP="00BD477A">
      <w:pPr>
        <w:pStyle w:val="Style31"/>
        <w:widowControl/>
        <w:numPr>
          <w:ilvl w:val="0"/>
          <w:numId w:val="2"/>
        </w:numPr>
        <w:tabs>
          <w:tab w:val="left" w:pos="494"/>
          <w:tab w:val="left" w:pos="5602"/>
        </w:tabs>
        <w:ind w:left="360" w:firstLine="0"/>
        <w:rPr>
          <w:rStyle w:val="FontStyle52"/>
          <w:sz w:val="28"/>
          <w:szCs w:val="28"/>
        </w:rPr>
      </w:pPr>
      <w:r w:rsidRPr="00AE1752">
        <w:rPr>
          <w:rStyle w:val="FontStyle52"/>
          <w:sz w:val="28"/>
          <w:szCs w:val="28"/>
        </w:rPr>
        <w:t>на корм скоту - 230 ц;</w:t>
      </w:r>
      <w:r w:rsidRPr="00AE1752">
        <w:rPr>
          <w:rStyle w:val="FontStyle52"/>
          <w:sz w:val="28"/>
          <w:szCs w:val="28"/>
        </w:rPr>
        <w:tab/>
      </w:r>
    </w:p>
    <w:p w:rsidR="00BD477A" w:rsidRPr="00AE1752" w:rsidRDefault="00BD477A" w:rsidP="00BD477A">
      <w:pPr>
        <w:pStyle w:val="Style31"/>
        <w:widowControl/>
        <w:numPr>
          <w:ilvl w:val="0"/>
          <w:numId w:val="2"/>
        </w:numPr>
        <w:tabs>
          <w:tab w:val="left" w:pos="494"/>
          <w:tab w:val="left" w:pos="5602"/>
        </w:tabs>
        <w:ind w:left="360" w:firstLine="0"/>
        <w:rPr>
          <w:rStyle w:val="FontStyle52"/>
          <w:sz w:val="28"/>
          <w:szCs w:val="28"/>
        </w:rPr>
      </w:pPr>
      <w:r w:rsidRPr="00AE1752">
        <w:rPr>
          <w:rStyle w:val="FontStyle52"/>
          <w:sz w:val="28"/>
          <w:szCs w:val="28"/>
        </w:rPr>
        <w:t>израсходовано на посев - 120 ц;</w:t>
      </w:r>
    </w:p>
    <w:p w:rsidR="00BD477A" w:rsidRPr="00AE1752" w:rsidRDefault="00BD477A" w:rsidP="00BD477A">
      <w:pPr>
        <w:pStyle w:val="Style31"/>
        <w:widowControl/>
        <w:numPr>
          <w:ilvl w:val="0"/>
          <w:numId w:val="2"/>
        </w:numPr>
        <w:tabs>
          <w:tab w:val="left" w:pos="494"/>
          <w:tab w:val="left" w:pos="5602"/>
        </w:tabs>
        <w:ind w:left="360" w:firstLine="0"/>
        <w:rPr>
          <w:rStyle w:val="FontStyle52"/>
          <w:sz w:val="28"/>
          <w:szCs w:val="28"/>
        </w:rPr>
      </w:pPr>
      <w:r w:rsidRPr="00AE1752">
        <w:rPr>
          <w:rStyle w:val="FontStyle52"/>
          <w:sz w:val="28"/>
          <w:szCs w:val="28"/>
        </w:rPr>
        <w:t>реализовано государству - 2960 ц;</w:t>
      </w:r>
      <w:r w:rsidRPr="00AE1752">
        <w:rPr>
          <w:rStyle w:val="FontStyle52"/>
          <w:sz w:val="28"/>
          <w:szCs w:val="28"/>
        </w:rPr>
        <w:tab/>
      </w:r>
    </w:p>
    <w:p w:rsidR="00BD477A" w:rsidRPr="00AE1752" w:rsidRDefault="00BD477A" w:rsidP="00BD477A">
      <w:pPr>
        <w:pStyle w:val="Style31"/>
        <w:widowControl/>
        <w:numPr>
          <w:ilvl w:val="0"/>
          <w:numId w:val="2"/>
        </w:numPr>
        <w:tabs>
          <w:tab w:val="left" w:pos="494"/>
          <w:tab w:val="left" w:pos="5602"/>
        </w:tabs>
        <w:ind w:left="360" w:firstLine="0"/>
        <w:rPr>
          <w:rStyle w:val="FontStyle52"/>
          <w:sz w:val="28"/>
          <w:szCs w:val="28"/>
        </w:rPr>
      </w:pPr>
      <w:r w:rsidRPr="00AE1752">
        <w:rPr>
          <w:rStyle w:val="FontStyle52"/>
          <w:sz w:val="28"/>
          <w:szCs w:val="28"/>
        </w:rPr>
        <w:t>осталось на складе - 390 ц.</w:t>
      </w:r>
    </w:p>
    <w:p w:rsidR="00BD477A" w:rsidRDefault="00BD477A" w:rsidP="00BD477A">
      <w:pPr>
        <w:ind w:firstLine="567"/>
        <w:jc w:val="both"/>
        <w:rPr>
          <w:rStyle w:val="FontStyle52"/>
          <w:sz w:val="28"/>
          <w:szCs w:val="28"/>
        </w:rPr>
      </w:pPr>
      <w:r w:rsidRPr="00AE1752">
        <w:rPr>
          <w:rStyle w:val="FontStyle51"/>
          <w:sz w:val="28"/>
          <w:szCs w:val="28"/>
        </w:rPr>
        <w:t xml:space="preserve">Требуется: </w:t>
      </w:r>
      <w:r w:rsidRPr="00AE1752">
        <w:rPr>
          <w:rStyle w:val="FontStyle52"/>
          <w:sz w:val="28"/>
          <w:szCs w:val="28"/>
        </w:rPr>
        <w:t>составить корреспонденции счетов на отражение недостачи в пределах норм естественной убыли.</w:t>
      </w:r>
    </w:p>
    <w:p w:rsidR="00BD477A" w:rsidRDefault="00BD477A" w:rsidP="00BD477A">
      <w:pPr>
        <w:ind w:firstLine="567"/>
        <w:jc w:val="both"/>
        <w:rPr>
          <w:rStyle w:val="FontStyle52"/>
          <w:sz w:val="28"/>
          <w:szCs w:val="28"/>
        </w:rPr>
      </w:pPr>
    </w:p>
    <w:p w:rsidR="00BD477A" w:rsidRDefault="00BD477A" w:rsidP="00BD477A">
      <w:pPr>
        <w:ind w:firstLine="567"/>
        <w:jc w:val="both"/>
        <w:rPr>
          <w:rStyle w:val="FontStyle52"/>
          <w:sz w:val="28"/>
          <w:szCs w:val="28"/>
        </w:rPr>
      </w:pPr>
    </w:p>
    <w:p w:rsidR="00BD477A" w:rsidRPr="00F964D8" w:rsidRDefault="00BD477A" w:rsidP="00BD477A">
      <w:pPr>
        <w:pStyle w:val="Style31"/>
        <w:widowControl/>
        <w:tabs>
          <w:tab w:val="left" w:pos="864"/>
        </w:tabs>
        <w:spacing w:line="240" w:lineRule="auto"/>
        <w:ind w:firstLine="0"/>
        <w:rPr>
          <w:rStyle w:val="FontStyle49"/>
          <w:sz w:val="24"/>
          <w:szCs w:val="24"/>
        </w:rPr>
      </w:pPr>
      <w:r w:rsidRPr="00F964D8">
        <w:rPr>
          <w:rStyle w:val="FontStyle52"/>
          <w:sz w:val="24"/>
          <w:szCs w:val="24"/>
        </w:rPr>
        <w:t>Задача.</w:t>
      </w:r>
    </w:p>
    <w:p w:rsidR="00BD477A" w:rsidRPr="00F964D8" w:rsidRDefault="00BD477A" w:rsidP="00BD477A">
      <w:pPr>
        <w:pStyle w:val="Style28"/>
        <w:widowControl/>
        <w:spacing w:before="24" w:line="269" w:lineRule="exact"/>
        <w:rPr>
          <w:rStyle w:val="FontStyle52"/>
          <w:sz w:val="24"/>
          <w:szCs w:val="24"/>
        </w:rPr>
      </w:pPr>
      <w:r w:rsidRPr="00F964D8">
        <w:rPr>
          <w:rStyle w:val="FontStyle52"/>
          <w:sz w:val="24"/>
          <w:szCs w:val="24"/>
        </w:rPr>
        <w:t>В результате инвентаризации была обнаружена недоста</w:t>
      </w:r>
      <w:r>
        <w:rPr>
          <w:rStyle w:val="FontStyle52"/>
          <w:sz w:val="24"/>
          <w:szCs w:val="24"/>
        </w:rPr>
        <w:t>ча муки фуражной 2 ц по нормативно-прогнозной</w:t>
      </w:r>
      <w:r w:rsidRPr="00F964D8">
        <w:rPr>
          <w:rStyle w:val="FontStyle52"/>
          <w:sz w:val="24"/>
          <w:szCs w:val="24"/>
        </w:rPr>
        <w:t xml:space="preserve"> се</w:t>
      </w:r>
      <w:r>
        <w:rPr>
          <w:rStyle w:val="FontStyle52"/>
          <w:sz w:val="24"/>
          <w:szCs w:val="24"/>
        </w:rPr>
        <w:t>бестоимости 20,4</w:t>
      </w:r>
      <w:r w:rsidRPr="00F964D8">
        <w:rPr>
          <w:rStyle w:val="FontStyle52"/>
          <w:sz w:val="24"/>
          <w:szCs w:val="24"/>
        </w:rPr>
        <w:t xml:space="preserve">0 руб. за 1 ц. По решению инвентаризационной комиссии вся недостача отнесена на счет кладовщика. Недостача удержана из заработной платы </w:t>
      </w:r>
      <w:r>
        <w:rPr>
          <w:rStyle w:val="FontStyle52"/>
          <w:sz w:val="24"/>
          <w:szCs w:val="24"/>
        </w:rPr>
        <w:t>кладовщика по закупочной цене 26,</w:t>
      </w:r>
      <w:r w:rsidRPr="00F964D8">
        <w:rPr>
          <w:rStyle w:val="FontStyle52"/>
          <w:sz w:val="24"/>
          <w:szCs w:val="24"/>
        </w:rPr>
        <w:t xml:space="preserve">00 руб. за 1 ц. </w:t>
      </w:r>
    </w:p>
    <w:p w:rsidR="00BD477A" w:rsidRDefault="00BD477A" w:rsidP="00BD477A">
      <w:pPr>
        <w:ind w:firstLine="567"/>
        <w:jc w:val="both"/>
        <w:rPr>
          <w:rStyle w:val="FontStyle52"/>
          <w:sz w:val="28"/>
          <w:szCs w:val="28"/>
        </w:rPr>
      </w:pPr>
      <w:r w:rsidRPr="00F964D8">
        <w:rPr>
          <w:rStyle w:val="FontStyle51"/>
          <w:sz w:val="24"/>
          <w:szCs w:val="24"/>
        </w:rPr>
        <w:t xml:space="preserve">Требуется: </w:t>
      </w:r>
      <w:r w:rsidRPr="00F964D8">
        <w:rPr>
          <w:rStyle w:val="FontStyle52"/>
          <w:sz w:val="24"/>
          <w:szCs w:val="24"/>
        </w:rPr>
        <w:t>составить корреспонденции счетов на отражение недостачи сверх норм естественной убыли.</w:t>
      </w:r>
    </w:p>
    <w:p w:rsidR="00BD477A" w:rsidRDefault="00BD477A" w:rsidP="00BD477A">
      <w:pPr>
        <w:ind w:firstLine="567"/>
        <w:jc w:val="both"/>
        <w:rPr>
          <w:rStyle w:val="FontStyle52"/>
          <w:sz w:val="28"/>
          <w:szCs w:val="28"/>
        </w:rPr>
      </w:pPr>
    </w:p>
    <w:p w:rsidR="00BD477A" w:rsidRDefault="00BD477A" w:rsidP="00BD477A">
      <w:pPr>
        <w:ind w:firstLine="567"/>
        <w:jc w:val="both"/>
        <w:rPr>
          <w:rStyle w:val="FontStyle52"/>
          <w:sz w:val="28"/>
          <w:szCs w:val="28"/>
        </w:rPr>
      </w:pPr>
    </w:p>
    <w:p w:rsidR="00BD477A" w:rsidRPr="00AE1752" w:rsidRDefault="00BD477A" w:rsidP="00BD477A">
      <w:pPr>
        <w:pStyle w:val="Style31"/>
        <w:widowControl/>
        <w:tabs>
          <w:tab w:val="left" w:pos="744"/>
        </w:tabs>
        <w:spacing w:before="5"/>
        <w:ind w:firstLine="0"/>
        <w:rPr>
          <w:rStyle w:val="FontStyle49"/>
          <w:sz w:val="28"/>
          <w:szCs w:val="28"/>
        </w:rPr>
      </w:pPr>
      <w:r w:rsidRPr="00AE1752">
        <w:rPr>
          <w:rStyle w:val="FontStyle52"/>
          <w:sz w:val="28"/>
          <w:szCs w:val="28"/>
        </w:rPr>
        <w:t>Задача.</w:t>
      </w:r>
    </w:p>
    <w:p w:rsidR="00BD477A" w:rsidRPr="00AE1752" w:rsidRDefault="00BD477A" w:rsidP="00BD477A">
      <w:pPr>
        <w:pStyle w:val="Style28"/>
        <w:widowControl/>
        <w:spacing w:line="274" w:lineRule="exact"/>
        <w:rPr>
          <w:rStyle w:val="FontStyle52"/>
          <w:sz w:val="28"/>
          <w:szCs w:val="28"/>
        </w:rPr>
      </w:pPr>
      <w:r w:rsidRPr="00AE1752">
        <w:rPr>
          <w:rStyle w:val="FontStyle52"/>
          <w:sz w:val="28"/>
          <w:szCs w:val="28"/>
        </w:rPr>
        <w:t>В результате инвентаризации обнаружена недостача пшеницы в количестве 3 ц по нормативно-прогнозной себестоимости 28,60 руб. По решению инвентаризационной комиссии вся недостача списана в пределах норм естественной убыли.</w:t>
      </w:r>
    </w:p>
    <w:p w:rsidR="00BD477A" w:rsidRPr="00AE1752" w:rsidRDefault="00BD477A" w:rsidP="00BD477A">
      <w:pPr>
        <w:pStyle w:val="Style28"/>
        <w:widowControl/>
        <w:spacing w:line="274" w:lineRule="exact"/>
        <w:ind w:firstLine="0"/>
        <w:jc w:val="left"/>
        <w:rPr>
          <w:rStyle w:val="FontStyle52"/>
          <w:sz w:val="28"/>
          <w:szCs w:val="28"/>
        </w:rPr>
      </w:pPr>
      <w:r w:rsidRPr="00AE1752">
        <w:rPr>
          <w:rStyle w:val="FontStyle52"/>
          <w:sz w:val="28"/>
          <w:szCs w:val="28"/>
        </w:rPr>
        <w:t>В течение года пшеница была использована:</w:t>
      </w:r>
    </w:p>
    <w:p w:rsidR="00BD477A" w:rsidRPr="00AE1752" w:rsidRDefault="00BD477A" w:rsidP="00BD477A">
      <w:pPr>
        <w:pStyle w:val="Style31"/>
        <w:widowControl/>
        <w:numPr>
          <w:ilvl w:val="0"/>
          <w:numId w:val="2"/>
        </w:numPr>
        <w:tabs>
          <w:tab w:val="left" w:pos="494"/>
          <w:tab w:val="left" w:pos="5602"/>
        </w:tabs>
        <w:ind w:left="360" w:firstLine="0"/>
        <w:rPr>
          <w:rStyle w:val="FontStyle52"/>
          <w:sz w:val="28"/>
          <w:szCs w:val="28"/>
        </w:rPr>
      </w:pPr>
      <w:r w:rsidRPr="00AE1752">
        <w:rPr>
          <w:rStyle w:val="FontStyle52"/>
          <w:sz w:val="28"/>
          <w:szCs w:val="28"/>
        </w:rPr>
        <w:t>на корм скоту - 230 ц;</w:t>
      </w:r>
      <w:r w:rsidRPr="00AE1752">
        <w:rPr>
          <w:rStyle w:val="FontStyle52"/>
          <w:sz w:val="28"/>
          <w:szCs w:val="28"/>
        </w:rPr>
        <w:tab/>
      </w:r>
    </w:p>
    <w:p w:rsidR="00BD477A" w:rsidRPr="00AE1752" w:rsidRDefault="00BD477A" w:rsidP="00BD477A">
      <w:pPr>
        <w:pStyle w:val="Style31"/>
        <w:widowControl/>
        <w:numPr>
          <w:ilvl w:val="0"/>
          <w:numId w:val="2"/>
        </w:numPr>
        <w:tabs>
          <w:tab w:val="left" w:pos="494"/>
          <w:tab w:val="left" w:pos="5602"/>
        </w:tabs>
        <w:ind w:left="360" w:firstLine="0"/>
        <w:rPr>
          <w:rStyle w:val="FontStyle52"/>
          <w:sz w:val="28"/>
          <w:szCs w:val="28"/>
        </w:rPr>
      </w:pPr>
      <w:r w:rsidRPr="00AE1752">
        <w:rPr>
          <w:rStyle w:val="FontStyle52"/>
          <w:sz w:val="28"/>
          <w:szCs w:val="28"/>
        </w:rPr>
        <w:t>израсходовано на посев - 120 ц;</w:t>
      </w:r>
    </w:p>
    <w:p w:rsidR="00BD477A" w:rsidRPr="00AE1752" w:rsidRDefault="00BD477A" w:rsidP="00BD477A">
      <w:pPr>
        <w:pStyle w:val="Style31"/>
        <w:widowControl/>
        <w:numPr>
          <w:ilvl w:val="0"/>
          <w:numId w:val="2"/>
        </w:numPr>
        <w:tabs>
          <w:tab w:val="left" w:pos="494"/>
          <w:tab w:val="left" w:pos="5602"/>
        </w:tabs>
        <w:ind w:left="360" w:firstLine="0"/>
        <w:rPr>
          <w:rStyle w:val="FontStyle52"/>
          <w:sz w:val="28"/>
          <w:szCs w:val="28"/>
        </w:rPr>
      </w:pPr>
      <w:r w:rsidRPr="00AE1752">
        <w:rPr>
          <w:rStyle w:val="FontStyle52"/>
          <w:sz w:val="28"/>
          <w:szCs w:val="28"/>
        </w:rPr>
        <w:t>реализовано государству - 2960 ц;</w:t>
      </w:r>
      <w:r w:rsidRPr="00AE1752">
        <w:rPr>
          <w:rStyle w:val="FontStyle52"/>
          <w:sz w:val="28"/>
          <w:szCs w:val="28"/>
        </w:rPr>
        <w:tab/>
      </w:r>
    </w:p>
    <w:p w:rsidR="00BD477A" w:rsidRPr="00AE1752" w:rsidRDefault="00BD477A" w:rsidP="00BD477A">
      <w:pPr>
        <w:pStyle w:val="Style31"/>
        <w:widowControl/>
        <w:numPr>
          <w:ilvl w:val="0"/>
          <w:numId w:val="2"/>
        </w:numPr>
        <w:tabs>
          <w:tab w:val="left" w:pos="494"/>
          <w:tab w:val="left" w:pos="5602"/>
        </w:tabs>
        <w:ind w:left="360" w:firstLine="0"/>
        <w:rPr>
          <w:rStyle w:val="FontStyle52"/>
          <w:sz w:val="28"/>
          <w:szCs w:val="28"/>
        </w:rPr>
      </w:pPr>
      <w:r w:rsidRPr="00AE1752">
        <w:rPr>
          <w:rStyle w:val="FontStyle52"/>
          <w:sz w:val="28"/>
          <w:szCs w:val="28"/>
        </w:rPr>
        <w:t>осталось на складе - 390 ц.</w:t>
      </w:r>
    </w:p>
    <w:p w:rsidR="00BD477A" w:rsidRDefault="00BD477A" w:rsidP="00BD477A">
      <w:pPr>
        <w:ind w:firstLine="567"/>
        <w:jc w:val="both"/>
        <w:rPr>
          <w:rStyle w:val="FontStyle52"/>
          <w:sz w:val="28"/>
          <w:szCs w:val="28"/>
        </w:rPr>
      </w:pPr>
      <w:r w:rsidRPr="00AE1752">
        <w:rPr>
          <w:rStyle w:val="FontStyle51"/>
          <w:sz w:val="28"/>
          <w:szCs w:val="28"/>
        </w:rPr>
        <w:t xml:space="preserve">Требуется: </w:t>
      </w:r>
      <w:r w:rsidRPr="00AE1752">
        <w:rPr>
          <w:rStyle w:val="FontStyle52"/>
          <w:sz w:val="28"/>
          <w:szCs w:val="28"/>
        </w:rPr>
        <w:t>составить корреспонденции счетов на отражение недостачи в пределах норм естественной убыли.</w:t>
      </w:r>
    </w:p>
    <w:p w:rsidR="00BD477A" w:rsidRDefault="00BD477A" w:rsidP="00BD477A">
      <w:pPr>
        <w:ind w:firstLine="567"/>
        <w:jc w:val="both"/>
        <w:rPr>
          <w:rStyle w:val="FontStyle52"/>
          <w:sz w:val="28"/>
          <w:szCs w:val="28"/>
        </w:rPr>
      </w:pPr>
    </w:p>
    <w:p w:rsidR="00BD477A" w:rsidRPr="00F964D8" w:rsidRDefault="00BD477A" w:rsidP="00BD477A">
      <w:pPr>
        <w:ind w:firstLine="567"/>
        <w:jc w:val="both"/>
        <w:rPr>
          <w:rStyle w:val="FontStyle44"/>
          <w:rFonts w:ascii="Times New Roman" w:hAnsi="Times New Roman" w:cs="Times New Roman"/>
        </w:rPr>
      </w:pPr>
    </w:p>
    <w:p w:rsidR="00BD477A" w:rsidRPr="00F964D8" w:rsidRDefault="00BD477A" w:rsidP="00BD477A">
      <w:pPr>
        <w:pStyle w:val="Style31"/>
        <w:widowControl/>
        <w:tabs>
          <w:tab w:val="left" w:pos="864"/>
        </w:tabs>
        <w:spacing w:line="240" w:lineRule="auto"/>
        <w:ind w:firstLine="0"/>
        <w:rPr>
          <w:rStyle w:val="FontStyle49"/>
          <w:sz w:val="24"/>
          <w:szCs w:val="24"/>
        </w:rPr>
      </w:pPr>
      <w:r w:rsidRPr="00F964D8">
        <w:rPr>
          <w:rStyle w:val="FontStyle52"/>
          <w:sz w:val="24"/>
          <w:szCs w:val="24"/>
        </w:rPr>
        <w:t>Задача.</w:t>
      </w:r>
    </w:p>
    <w:p w:rsidR="00BD477A" w:rsidRPr="00F964D8" w:rsidRDefault="00BD477A" w:rsidP="00BD477A">
      <w:pPr>
        <w:pStyle w:val="Style28"/>
        <w:widowControl/>
        <w:spacing w:before="24" w:line="269" w:lineRule="exact"/>
        <w:rPr>
          <w:rStyle w:val="FontStyle52"/>
          <w:sz w:val="24"/>
          <w:szCs w:val="24"/>
        </w:rPr>
      </w:pPr>
      <w:r w:rsidRPr="00F964D8">
        <w:rPr>
          <w:rStyle w:val="FontStyle52"/>
          <w:sz w:val="24"/>
          <w:szCs w:val="24"/>
        </w:rPr>
        <w:t>В результате инвентаризации была обнаружена недоста</w:t>
      </w:r>
      <w:r>
        <w:rPr>
          <w:rStyle w:val="FontStyle52"/>
          <w:sz w:val="24"/>
          <w:szCs w:val="24"/>
        </w:rPr>
        <w:t>ча муки фуражной 2 ц по нормативно-прогнозной</w:t>
      </w:r>
      <w:r w:rsidRPr="00F964D8">
        <w:rPr>
          <w:rStyle w:val="FontStyle52"/>
          <w:sz w:val="24"/>
          <w:szCs w:val="24"/>
        </w:rPr>
        <w:t xml:space="preserve"> се</w:t>
      </w:r>
      <w:r>
        <w:rPr>
          <w:rStyle w:val="FontStyle52"/>
          <w:sz w:val="24"/>
          <w:szCs w:val="24"/>
        </w:rPr>
        <w:t>бестоимости 20,4</w:t>
      </w:r>
      <w:r w:rsidRPr="00F964D8">
        <w:rPr>
          <w:rStyle w:val="FontStyle52"/>
          <w:sz w:val="24"/>
          <w:szCs w:val="24"/>
        </w:rPr>
        <w:t xml:space="preserve">0 руб. за 1 ц. По решению инвентаризационной комиссии вся недостача отнесена на счет кладовщика. Недостача удержана из заработной платы </w:t>
      </w:r>
      <w:r>
        <w:rPr>
          <w:rStyle w:val="FontStyle52"/>
          <w:sz w:val="24"/>
          <w:szCs w:val="24"/>
        </w:rPr>
        <w:t>кладовщика по закупочной цене 26,</w:t>
      </w:r>
      <w:r w:rsidRPr="00F964D8">
        <w:rPr>
          <w:rStyle w:val="FontStyle52"/>
          <w:sz w:val="24"/>
          <w:szCs w:val="24"/>
        </w:rPr>
        <w:t xml:space="preserve">00 руб. за 1 ц. </w:t>
      </w:r>
    </w:p>
    <w:p w:rsidR="00BD477A" w:rsidRDefault="00BD477A" w:rsidP="00BD477A">
      <w:pPr>
        <w:ind w:firstLine="567"/>
        <w:jc w:val="both"/>
        <w:rPr>
          <w:rStyle w:val="FontStyle52"/>
          <w:sz w:val="28"/>
          <w:szCs w:val="28"/>
        </w:rPr>
      </w:pPr>
      <w:r w:rsidRPr="00F964D8">
        <w:rPr>
          <w:rStyle w:val="FontStyle51"/>
          <w:sz w:val="24"/>
          <w:szCs w:val="24"/>
        </w:rPr>
        <w:t xml:space="preserve">Требуется: </w:t>
      </w:r>
      <w:r w:rsidRPr="00F964D8">
        <w:rPr>
          <w:rStyle w:val="FontStyle52"/>
          <w:sz w:val="24"/>
          <w:szCs w:val="24"/>
        </w:rPr>
        <w:t>составить корреспонденции счетов на отражение недостачи сверх норм естественной убыли.</w:t>
      </w:r>
    </w:p>
    <w:p w:rsidR="00BD477A" w:rsidRPr="00F964D8" w:rsidRDefault="00BD477A">
      <w:pPr>
        <w:ind w:firstLine="567"/>
        <w:jc w:val="both"/>
        <w:rPr>
          <w:rStyle w:val="FontStyle44"/>
          <w:rFonts w:ascii="Times New Roman" w:hAnsi="Times New Roman" w:cs="Times New Roman"/>
        </w:rPr>
      </w:pPr>
    </w:p>
    <w:sectPr w:rsidR="00BD477A" w:rsidRPr="00F964D8" w:rsidSect="00A07A3F">
      <w:headerReference w:type="default" r:id="rId9"/>
      <w:pgSz w:w="11907" w:h="16839" w:code="9"/>
      <w:pgMar w:top="1134" w:right="567" w:bottom="1134" w:left="1701" w:header="720" w:footer="720" w:gutter="0"/>
      <w:cols w:space="6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2BF" w:rsidRDefault="005F52BF">
      <w:r>
        <w:separator/>
      </w:r>
    </w:p>
  </w:endnote>
  <w:endnote w:type="continuationSeparator" w:id="0">
    <w:p w:rsidR="005F52BF" w:rsidRDefault="005F52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2BF" w:rsidRDefault="005F52BF">
      <w:r>
        <w:separator/>
      </w:r>
    </w:p>
  </w:footnote>
  <w:footnote w:type="continuationSeparator" w:id="0">
    <w:p w:rsidR="005F52BF" w:rsidRDefault="005F52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2BF" w:rsidRDefault="005F52BF">
    <w:pPr>
      <w:widowControl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2BF" w:rsidRPr="00A07A3F" w:rsidRDefault="005F52BF" w:rsidP="00A07A3F">
    <w:pPr>
      <w:pStyle w:val="Style4"/>
      <w:widowControl/>
      <w:jc w:val="both"/>
      <w:rPr>
        <w:rStyle w:val="FontStyle43"/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0D621BE"/>
    <w:lvl w:ilvl="0">
      <w:numFmt w:val="bullet"/>
      <w:lvlText w:val="*"/>
      <w:lvlJc w:val="left"/>
    </w:lvl>
  </w:abstractNum>
  <w:abstractNum w:abstractNumId="1">
    <w:nsid w:val="05192FBE"/>
    <w:multiLevelType w:val="hybridMultilevel"/>
    <w:tmpl w:val="FE721EB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0140F24"/>
    <w:multiLevelType w:val="multilevel"/>
    <w:tmpl w:val="97168C4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4EF4EF3"/>
    <w:multiLevelType w:val="hybridMultilevel"/>
    <w:tmpl w:val="EEE437F6"/>
    <w:lvl w:ilvl="0" w:tplc="DA6C1BC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>
    <w:nsid w:val="16600E3E"/>
    <w:multiLevelType w:val="multilevel"/>
    <w:tmpl w:val="4572793A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cs="Times New Roman" w:hint="default"/>
      </w:rPr>
    </w:lvl>
  </w:abstractNum>
  <w:abstractNum w:abstractNumId="5">
    <w:nsid w:val="1B123670"/>
    <w:multiLevelType w:val="multilevel"/>
    <w:tmpl w:val="8A10EA60"/>
    <w:lvl w:ilvl="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cs="Times New Roman" w:hint="default"/>
      </w:rPr>
    </w:lvl>
  </w:abstractNum>
  <w:abstractNum w:abstractNumId="6">
    <w:nsid w:val="1DA9058C"/>
    <w:multiLevelType w:val="hybridMultilevel"/>
    <w:tmpl w:val="068ED5F0"/>
    <w:lvl w:ilvl="0" w:tplc="F1700C08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7">
    <w:nsid w:val="1F5F44E9"/>
    <w:multiLevelType w:val="multilevel"/>
    <w:tmpl w:val="DB46A78E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cs="Times New Roman" w:hint="default"/>
      </w:rPr>
    </w:lvl>
  </w:abstractNum>
  <w:abstractNum w:abstractNumId="8">
    <w:nsid w:val="25A32783"/>
    <w:multiLevelType w:val="hybridMultilevel"/>
    <w:tmpl w:val="A80A2E18"/>
    <w:lvl w:ilvl="0" w:tplc="C5120080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9">
    <w:nsid w:val="2AC15DE7"/>
    <w:multiLevelType w:val="multilevel"/>
    <w:tmpl w:val="9FDC49D8"/>
    <w:lvl w:ilvl="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10">
    <w:nsid w:val="2B62779D"/>
    <w:multiLevelType w:val="hybridMultilevel"/>
    <w:tmpl w:val="C62E8188"/>
    <w:lvl w:ilvl="0" w:tplc="0EFAE25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1">
    <w:nsid w:val="2CC826A2"/>
    <w:multiLevelType w:val="hybridMultilevel"/>
    <w:tmpl w:val="C0F897E8"/>
    <w:lvl w:ilvl="0" w:tplc="D3B8BF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A016D68"/>
    <w:multiLevelType w:val="multilevel"/>
    <w:tmpl w:val="FBC8ED6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cs="Times New Roman" w:hint="default"/>
      </w:rPr>
    </w:lvl>
  </w:abstractNum>
  <w:abstractNum w:abstractNumId="13">
    <w:nsid w:val="3CC05369"/>
    <w:multiLevelType w:val="hybridMultilevel"/>
    <w:tmpl w:val="F686F3FC"/>
    <w:lvl w:ilvl="0" w:tplc="0FCA3412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14">
    <w:nsid w:val="56B066E7"/>
    <w:multiLevelType w:val="hybridMultilevel"/>
    <w:tmpl w:val="D04CA368"/>
    <w:lvl w:ilvl="0" w:tplc="8DE4F04A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15">
    <w:nsid w:val="63853C4D"/>
    <w:multiLevelType w:val="multilevel"/>
    <w:tmpl w:val="1E3AFA3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317" w:hanging="390"/>
      </w:pPr>
      <w:rPr>
        <w:rFonts w:ascii="Arial" w:hAnsi="Arial" w:cs="Arial" w:hint="default"/>
        <w:b/>
      </w:rPr>
    </w:lvl>
    <w:lvl w:ilvl="2">
      <w:start w:val="1"/>
      <w:numFmt w:val="decimal"/>
      <w:isLgl/>
      <w:lvlText w:val="%1.%2.%3."/>
      <w:lvlJc w:val="left"/>
      <w:pPr>
        <w:ind w:left="2214" w:hanging="720"/>
      </w:pPr>
      <w:rPr>
        <w:rFonts w:ascii="Arial" w:hAnsi="Arial" w:cs="Arial" w:hint="default"/>
        <w:b/>
      </w:rPr>
    </w:lvl>
    <w:lvl w:ilvl="3">
      <w:start w:val="1"/>
      <w:numFmt w:val="decimal"/>
      <w:isLgl/>
      <w:lvlText w:val="%1.%2.%3.%4."/>
      <w:lvlJc w:val="left"/>
      <w:pPr>
        <w:ind w:left="2781" w:hanging="720"/>
      </w:pPr>
      <w:rPr>
        <w:rFonts w:ascii="Arial" w:hAnsi="Arial" w:cs="Arial" w:hint="default"/>
        <w:b/>
      </w:rPr>
    </w:lvl>
    <w:lvl w:ilvl="4">
      <w:start w:val="1"/>
      <w:numFmt w:val="decimal"/>
      <w:isLgl/>
      <w:lvlText w:val="%1.%2.%3.%4.%5."/>
      <w:lvlJc w:val="left"/>
      <w:pPr>
        <w:ind w:left="3708" w:hanging="1080"/>
      </w:pPr>
      <w:rPr>
        <w:rFonts w:ascii="Arial" w:hAnsi="Arial" w:cs="Arial" w:hint="default"/>
        <w:b/>
      </w:rPr>
    </w:lvl>
    <w:lvl w:ilvl="5">
      <w:start w:val="1"/>
      <w:numFmt w:val="decimal"/>
      <w:isLgl/>
      <w:lvlText w:val="%1.%2.%3.%4.%5.%6."/>
      <w:lvlJc w:val="left"/>
      <w:pPr>
        <w:ind w:left="4275" w:hanging="1080"/>
      </w:pPr>
      <w:rPr>
        <w:rFonts w:ascii="Arial" w:hAnsi="Arial" w:cs="Arial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5202" w:hanging="1440"/>
      </w:pPr>
      <w:rPr>
        <w:rFonts w:ascii="Arial" w:hAnsi="Arial" w:cs="Arial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5769" w:hanging="1440"/>
      </w:pPr>
      <w:rPr>
        <w:rFonts w:ascii="Arial" w:hAnsi="Arial" w:cs="Arial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6696" w:hanging="1800"/>
      </w:pPr>
      <w:rPr>
        <w:rFonts w:ascii="Arial" w:hAnsi="Arial" w:cs="Arial" w:hint="default"/>
        <w:b/>
      </w:rPr>
    </w:lvl>
  </w:abstractNum>
  <w:abstractNum w:abstractNumId="16">
    <w:nsid w:val="6673257B"/>
    <w:multiLevelType w:val="hybridMultilevel"/>
    <w:tmpl w:val="C59A2E62"/>
    <w:lvl w:ilvl="0" w:tplc="A82044CC">
      <w:start w:val="1"/>
      <w:numFmt w:val="decimal"/>
      <w:lvlText w:val="%1."/>
      <w:lvlJc w:val="left"/>
      <w:pPr>
        <w:ind w:left="114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17">
    <w:nsid w:val="6B7F2E0D"/>
    <w:multiLevelType w:val="hybridMultilevel"/>
    <w:tmpl w:val="9B4C307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6FDD4E6E"/>
    <w:multiLevelType w:val="hybridMultilevel"/>
    <w:tmpl w:val="56DEDB76"/>
    <w:lvl w:ilvl="0" w:tplc="FEA6B604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9">
    <w:nsid w:val="7FA65AD7"/>
    <w:multiLevelType w:val="multilevel"/>
    <w:tmpl w:val="29AAE610"/>
    <w:lvl w:ilvl="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3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numFmt w:val="bullet"/>
        <w:lvlText w:val="-"/>
        <w:legacy w:legacy="1" w:legacySpace="0" w:legacyIndent="134"/>
        <w:lvlJc w:val="left"/>
        <w:rPr>
          <w:rFonts w:ascii="Times New Roman" w:hAnsi="Times New Roman" w:hint="default"/>
        </w:rPr>
      </w:lvl>
    </w:lvlOverride>
  </w:num>
  <w:num w:numId="3">
    <w:abstractNumId w:val="9"/>
  </w:num>
  <w:num w:numId="4">
    <w:abstractNumId w:val="14"/>
  </w:num>
  <w:num w:numId="5">
    <w:abstractNumId w:val="5"/>
  </w:num>
  <w:num w:numId="6">
    <w:abstractNumId w:val="19"/>
  </w:num>
  <w:num w:numId="7">
    <w:abstractNumId w:val="12"/>
  </w:num>
  <w:num w:numId="8">
    <w:abstractNumId w:val="4"/>
  </w:num>
  <w:num w:numId="9">
    <w:abstractNumId w:val="7"/>
  </w:num>
  <w:num w:numId="10">
    <w:abstractNumId w:val="10"/>
  </w:num>
  <w:num w:numId="11">
    <w:abstractNumId w:val="15"/>
  </w:num>
  <w:num w:numId="12">
    <w:abstractNumId w:val="13"/>
  </w:num>
  <w:num w:numId="13">
    <w:abstractNumId w:val="16"/>
  </w:num>
  <w:num w:numId="14">
    <w:abstractNumId w:val="17"/>
  </w:num>
  <w:num w:numId="15">
    <w:abstractNumId w:val="1"/>
  </w:num>
  <w:num w:numId="16">
    <w:abstractNumId w:val="3"/>
  </w:num>
  <w:num w:numId="17">
    <w:abstractNumId w:val="6"/>
  </w:num>
  <w:num w:numId="18">
    <w:abstractNumId w:val="18"/>
  </w:num>
  <w:num w:numId="19">
    <w:abstractNumId w:val="8"/>
  </w:num>
  <w:num w:numId="20">
    <w:abstractNumId w:val="2"/>
  </w:num>
  <w:num w:numId="21">
    <w:abstractNumId w:val="11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attachedTemplate r:id="rId1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5D5CAD"/>
    <w:rsid w:val="0007398C"/>
    <w:rsid w:val="000B2BB2"/>
    <w:rsid w:val="000B575F"/>
    <w:rsid w:val="0010294A"/>
    <w:rsid w:val="0010417C"/>
    <w:rsid w:val="0012066A"/>
    <w:rsid w:val="00157894"/>
    <w:rsid w:val="00176BB4"/>
    <w:rsid w:val="00193F47"/>
    <w:rsid w:val="001C1FAC"/>
    <w:rsid w:val="002534A0"/>
    <w:rsid w:val="00263106"/>
    <w:rsid w:val="00280EFD"/>
    <w:rsid w:val="002A1F93"/>
    <w:rsid w:val="002B40FD"/>
    <w:rsid w:val="00333266"/>
    <w:rsid w:val="00347C13"/>
    <w:rsid w:val="00371EA2"/>
    <w:rsid w:val="003A6BC1"/>
    <w:rsid w:val="003B012D"/>
    <w:rsid w:val="003B39DD"/>
    <w:rsid w:val="003D664A"/>
    <w:rsid w:val="004335C6"/>
    <w:rsid w:val="004454A0"/>
    <w:rsid w:val="004933A6"/>
    <w:rsid w:val="004937C8"/>
    <w:rsid w:val="00495131"/>
    <w:rsid w:val="004A1327"/>
    <w:rsid w:val="005236BC"/>
    <w:rsid w:val="005D5CAD"/>
    <w:rsid w:val="005F52BF"/>
    <w:rsid w:val="00666069"/>
    <w:rsid w:val="006737AC"/>
    <w:rsid w:val="006B3A25"/>
    <w:rsid w:val="006D4CBF"/>
    <w:rsid w:val="00704CF2"/>
    <w:rsid w:val="007315A3"/>
    <w:rsid w:val="007555D9"/>
    <w:rsid w:val="007C447F"/>
    <w:rsid w:val="007D0D37"/>
    <w:rsid w:val="007D655F"/>
    <w:rsid w:val="00822319"/>
    <w:rsid w:val="00881FCF"/>
    <w:rsid w:val="00896974"/>
    <w:rsid w:val="008E1D6B"/>
    <w:rsid w:val="009539ED"/>
    <w:rsid w:val="00962689"/>
    <w:rsid w:val="00973E51"/>
    <w:rsid w:val="009764F8"/>
    <w:rsid w:val="00983E65"/>
    <w:rsid w:val="009C0E5B"/>
    <w:rsid w:val="009F02F8"/>
    <w:rsid w:val="00A04307"/>
    <w:rsid w:val="00A07A3F"/>
    <w:rsid w:val="00A13A60"/>
    <w:rsid w:val="00A57A5B"/>
    <w:rsid w:val="00AA7B70"/>
    <w:rsid w:val="00AA7BA1"/>
    <w:rsid w:val="00AD38B1"/>
    <w:rsid w:val="00AE088F"/>
    <w:rsid w:val="00AE1752"/>
    <w:rsid w:val="00B32D43"/>
    <w:rsid w:val="00B91695"/>
    <w:rsid w:val="00B97D27"/>
    <w:rsid w:val="00BD3392"/>
    <w:rsid w:val="00BD477A"/>
    <w:rsid w:val="00BF3C3B"/>
    <w:rsid w:val="00CD27B8"/>
    <w:rsid w:val="00D643EC"/>
    <w:rsid w:val="00DA1BE9"/>
    <w:rsid w:val="00E0136D"/>
    <w:rsid w:val="00E26BF8"/>
    <w:rsid w:val="00E374FE"/>
    <w:rsid w:val="00E47F98"/>
    <w:rsid w:val="00E53271"/>
    <w:rsid w:val="00EF7909"/>
    <w:rsid w:val="00F242C4"/>
    <w:rsid w:val="00F51ED0"/>
    <w:rsid w:val="00F91561"/>
    <w:rsid w:val="00F94FBF"/>
    <w:rsid w:val="00F964D8"/>
    <w:rsid w:val="00FA52B2"/>
    <w:rsid w:val="00FD3E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CF2"/>
    <w:pPr>
      <w:widowControl w:val="0"/>
      <w:autoSpaceDE w:val="0"/>
      <w:autoSpaceDN w:val="0"/>
      <w:adjustRightInd w:val="0"/>
    </w:pPr>
    <w:rPr>
      <w:rFonts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704CF2"/>
  </w:style>
  <w:style w:type="paragraph" w:customStyle="1" w:styleId="Style2">
    <w:name w:val="Style2"/>
    <w:basedOn w:val="a"/>
    <w:uiPriority w:val="99"/>
    <w:rsid w:val="00704CF2"/>
    <w:pPr>
      <w:spacing w:line="283" w:lineRule="exact"/>
      <w:ind w:hanging="341"/>
    </w:pPr>
  </w:style>
  <w:style w:type="paragraph" w:customStyle="1" w:styleId="Style3">
    <w:name w:val="Style3"/>
    <w:basedOn w:val="a"/>
    <w:uiPriority w:val="99"/>
    <w:rsid w:val="00704CF2"/>
  </w:style>
  <w:style w:type="paragraph" w:customStyle="1" w:styleId="Style4">
    <w:name w:val="Style4"/>
    <w:basedOn w:val="a"/>
    <w:uiPriority w:val="99"/>
    <w:rsid w:val="00704CF2"/>
  </w:style>
  <w:style w:type="paragraph" w:customStyle="1" w:styleId="Style5">
    <w:name w:val="Style5"/>
    <w:basedOn w:val="a"/>
    <w:uiPriority w:val="99"/>
    <w:rsid w:val="00704CF2"/>
    <w:pPr>
      <w:spacing w:line="274" w:lineRule="exact"/>
      <w:ind w:hanging="365"/>
    </w:pPr>
  </w:style>
  <w:style w:type="paragraph" w:customStyle="1" w:styleId="Style6">
    <w:name w:val="Style6"/>
    <w:basedOn w:val="a"/>
    <w:uiPriority w:val="99"/>
    <w:rsid w:val="00704CF2"/>
    <w:pPr>
      <w:spacing w:line="278" w:lineRule="exact"/>
      <w:ind w:firstLine="907"/>
    </w:pPr>
  </w:style>
  <w:style w:type="paragraph" w:customStyle="1" w:styleId="Style7">
    <w:name w:val="Style7"/>
    <w:basedOn w:val="a"/>
    <w:uiPriority w:val="99"/>
    <w:rsid w:val="00704CF2"/>
    <w:pPr>
      <w:spacing w:line="274" w:lineRule="exact"/>
      <w:ind w:firstLine="1344"/>
    </w:pPr>
  </w:style>
  <w:style w:type="paragraph" w:customStyle="1" w:styleId="Style8">
    <w:name w:val="Style8"/>
    <w:basedOn w:val="a"/>
    <w:uiPriority w:val="99"/>
    <w:rsid w:val="00704CF2"/>
    <w:pPr>
      <w:spacing w:line="278" w:lineRule="exact"/>
      <w:ind w:hanging="562"/>
    </w:pPr>
  </w:style>
  <w:style w:type="paragraph" w:customStyle="1" w:styleId="Style9">
    <w:name w:val="Style9"/>
    <w:basedOn w:val="a"/>
    <w:uiPriority w:val="99"/>
    <w:rsid w:val="00704CF2"/>
    <w:pPr>
      <w:spacing w:line="274" w:lineRule="exact"/>
      <w:ind w:hanging="725"/>
    </w:pPr>
  </w:style>
  <w:style w:type="paragraph" w:customStyle="1" w:styleId="Style10">
    <w:name w:val="Style10"/>
    <w:basedOn w:val="a"/>
    <w:uiPriority w:val="99"/>
    <w:rsid w:val="00704CF2"/>
    <w:pPr>
      <w:spacing w:line="274" w:lineRule="exact"/>
      <w:ind w:hanging="360"/>
    </w:pPr>
  </w:style>
  <w:style w:type="paragraph" w:customStyle="1" w:styleId="Style11">
    <w:name w:val="Style11"/>
    <w:basedOn w:val="a"/>
    <w:uiPriority w:val="99"/>
    <w:rsid w:val="00704CF2"/>
    <w:pPr>
      <w:spacing w:line="288" w:lineRule="exact"/>
      <w:ind w:hanging="725"/>
    </w:pPr>
  </w:style>
  <w:style w:type="paragraph" w:customStyle="1" w:styleId="Style12">
    <w:name w:val="Style12"/>
    <w:basedOn w:val="a"/>
    <w:uiPriority w:val="99"/>
    <w:rsid w:val="00704CF2"/>
  </w:style>
  <w:style w:type="paragraph" w:customStyle="1" w:styleId="Style13">
    <w:name w:val="Style13"/>
    <w:basedOn w:val="a"/>
    <w:uiPriority w:val="99"/>
    <w:rsid w:val="00704CF2"/>
    <w:pPr>
      <w:spacing w:line="293" w:lineRule="exact"/>
      <w:ind w:hanging="355"/>
    </w:pPr>
  </w:style>
  <w:style w:type="paragraph" w:customStyle="1" w:styleId="Style14">
    <w:name w:val="Style14"/>
    <w:basedOn w:val="a"/>
    <w:uiPriority w:val="99"/>
    <w:rsid w:val="00704CF2"/>
    <w:pPr>
      <w:spacing w:line="277" w:lineRule="exact"/>
      <w:ind w:firstLine="725"/>
      <w:jc w:val="both"/>
    </w:pPr>
  </w:style>
  <w:style w:type="paragraph" w:customStyle="1" w:styleId="Style15">
    <w:name w:val="Style15"/>
    <w:basedOn w:val="a"/>
    <w:uiPriority w:val="99"/>
    <w:rsid w:val="00704CF2"/>
  </w:style>
  <w:style w:type="paragraph" w:customStyle="1" w:styleId="Style16">
    <w:name w:val="Style16"/>
    <w:basedOn w:val="a"/>
    <w:uiPriority w:val="99"/>
    <w:rsid w:val="00704CF2"/>
    <w:pPr>
      <w:spacing w:line="283" w:lineRule="exact"/>
      <w:ind w:hanging="715"/>
    </w:pPr>
  </w:style>
  <w:style w:type="paragraph" w:customStyle="1" w:styleId="Style17">
    <w:name w:val="Style17"/>
    <w:basedOn w:val="a"/>
    <w:uiPriority w:val="99"/>
    <w:rsid w:val="00704CF2"/>
    <w:pPr>
      <w:spacing w:line="274" w:lineRule="exact"/>
      <w:ind w:hanging="710"/>
    </w:pPr>
  </w:style>
  <w:style w:type="paragraph" w:customStyle="1" w:styleId="Style18">
    <w:name w:val="Style18"/>
    <w:basedOn w:val="a"/>
    <w:uiPriority w:val="99"/>
    <w:rsid w:val="00704CF2"/>
    <w:pPr>
      <w:spacing w:line="283" w:lineRule="exact"/>
      <w:ind w:hanging="365"/>
    </w:pPr>
  </w:style>
  <w:style w:type="paragraph" w:customStyle="1" w:styleId="Style19">
    <w:name w:val="Style19"/>
    <w:basedOn w:val="a"/>
    <w:uiPriority w:val="99"/>
    <w:rsid w:val="00704CF2"/>
    <w:pPr>
      <w:spacing w:line="274" w:lineRule="exact"/>
      <w:ind w:hanging="725"/>
    </w:pPr>
  </w:style>
  <w:style w:type="paragraph" w:customStyle="1" w:styleId="Style20">
    <w:name w:val="Style20"/>
    <w:basedOn w:val="a"/>
    <w:uiPriority w:val="99"/>
    <w:rsid w:val="00704CF2"/>
    <w:pPr>
      <w:spacing w:line="283" w:lineRule="exact"/>
      <w:ind w:hanging="365"/>
    </w:pPr>
  </w:style>
  <w:style w:type="paragraph" w:customStyle="1" w:styleId="Style21">
    <w:name w:val="Style21"/>
    <w:basedOn w:val="a"/>
    <w:uiPriority w:val="99"/>
    <w:rsid w:val="00704CF2"/>
    <w:pPr>
      <w:spacing w:line="288" w:lineRule="exact"/>
      <w:ind w:hanging="355"/>
      <w:jc w:val="both"/>
    </w:pPr>
  </w:style>
  <w:style w:type="paragraph" w:customStyle="1" w:styleId="Style22">
    <w:name w:val="Style22"/>
    <w:basedOn w:val="a"/>
    <w:uiPriority w:val="99"/>
    <w:rsid w:val="00704CF2"/>
    <w:pPr>
      <w:spacing w:line="283" w:lineRule="exact"/>
      <w:ind w:hanging="720"/>
    </w:pPr>
  </w:style>
  <w:style w:type="paragraph" w:customStyle="1" w:styleId="Style23">
    <w:name w:val="Style23"/>
    <w:basedOn w:val="a"/>
    <w:uiPriority w:val="99"/>
    <w:rsid w:val="00704CF2"/>
    <w:pPr>
      <w:spacing w:line="283" w:lineRule="exact"/>
      <w:ind w:hanging="360"/>
    </w:pPr>
  </w:style>
  <w:style w:type="paragraph" w:customStyle="1" w:styleId="Style24">
    <w:name w:val="Style24"/>
    <w:basedOn w:val="a"/>
    <w:uiPriority w:val="99"/>
    <w:rsid w:val="00704CF2"/>
  </w:style>
  <w:style w:type="paragraph" w:customStyle="1" w:styleId="Style25">
    <w:name w:val="Style25"/>
    <w:basedOn w:val="a"/>
    <w:uiPriority w:val="99"/>
    <w:rsid w:val="00704CF2"/>
    <w:pPr>
      <w:spacing w:line="307" w:lineRule="exact"/>
      <w:ind w:firstLine="730"/>
    </w:pPr>
  </w:style>
  <w:style w:type="paragraph" w:customStyle="1" w:styleId="Style26">
    <w:name w:val="Style26"/>
    <w:basedOn w:val="a"/>
    <w:uiPriority w:val="99"/>
    <w:rsid w:val="00704CF2"/>
  </w:style>
  <w:style w:type="paragraph" w:customStyle="1" w:styleId="Style27">
    <w:name w:val="Style27"/>
    <w:basedOn w:val="a"/>
    <w:uiPriority w:val="99"/>
    <w:rsid w:val="00704CF2"/>
  </w:style>
  <w:style w:type="paragraph" w:customStyle="1" w:styleId="Style28">
    <w:name w:val="Style28"/>
    <w:basedOn w:val="a"/>
    <w:uiPriority w:val="99"/>
    <w:rsid w:val="00704CF2"/>
    <w:pPr>
      <w:spacing w:line="281" w:lineRule="exact"/>
      <w:ind w:firstLine="355"/>
      <w:jc w:val="both"/>
    </w:pPr>
  </w:style>
  <w:style w:type="paragraph" w:customStyle="1" w:styleId="Style29">
    <w:name w:val="Style29"/>
    <w:basedOn w:val="a"/>
    <w:uiPriority w:val="99"/>
    <w:rsid w:val="00704CF2"/>
    <w:pPr>
      <w:spacing w:line="254" w:lineRule="exact"/>
      <w:ind w:hanging="355"/>
    </w:pPr>
  </w:style>
  <w:style w:type="paragraph" w:customStyle="1" w:styleId="Style30">
    <w:name w:val="Style30"/>
    <w:basedOn w:val="a"/>
    <w:uiPriority w:val="99"/>
    <w:rsid w:val="00704CF2"/>
    <w:pPr>
      <w:spacing w:line="278" w:lineRule="exact"/>
    </w:pPr>
  </w:style>
  <w:style w:type="paragraph" w:customStyle="1" w:styleId="Style31">
    <w:name w:val="Style31"/>
    <w:basedOn w:val="a"/>
    <w:uiPriority w:val="99"/>
    <w:rsid w:val="00704CF2"/>
    <w:pPr>
      <w:spacing w:line="274" w:lineRule="exact"/>
      <w:ind w:hanging="384"/>
    </w:pPr>
  </w:style>
  <w:style w:type="paragraph" w:customStyle="1" w:styleId="Style32">
    <w:name w:val="Style32"/>
    <w:basedOn w:val="a"/>
    <w:uiPriority w:val="99"/>
    <w:rsid w:val="00704CF2"/>
    <w:pPr>
      <w:spacing w:line="278" w:lineRule="exact"/>
      <w:jc w:val="right"/>
    </w:pPr>
  </w:style>
  <w:style w:type="paragraph" w:customStyle="1" w:styleId="Style33">
    <w:name w:val="Style33"/>
    <w:basedOn w:val="a"/>
    <w:uiPriority w:val="99"/>
    <w:rsid w:val="00704CF2"/>
  </w:style>
  <w:style w:type="paragraph" w:customStyle="1" w:styleId="Style34">
    <w:name w:val="Style34"/>
    <w:basedOn w:val="a"/>
    <w:uiPriority w:val="99"/>
    <w:rsid w:val="00704CF2"/>
  </w:style>
  <w:style w:type="paragraph" w:customStyle="1" w:styleId="Style35">
    <w:name w:val="Style35"/>
    <w:basedOn w:val="a"/>
    <w:uiPriority w:val="99"/>
    <w:rsid w:val="00704CF2"/>
    <w:pPr>
      <w:spacing w:line="374" w:lineRule="exact"/>
      <w:jc w:val="center"/>
    </w:pPr>
  </w:style>
  <w:style w:type="paragraph" w:customStyle="1" w:styleId="Style36">
    <w:name w:val="Style36"/>
    <w:basedOn w:val="a"/>
    <w:uiPriority w:val="99"/>
    <w:rsid w:val="00704CF2"/>
  </w:style>
  <w:style w:type="paragraph" w:customStyle="1" w:styleId="Style37">
    <w:name w:val="Style37"/>
    <w:basedOn w:val="a"/>
    <w:uiPriority w:val="99"/>
    <w:rsid w:val="00704CF2"/>
    <w:pPr>
      <w:spacing w:line="283" w:lineRule="exact"/>
      <w:ind w:hanging="581"/>
    </w:pPr>
  </w:style>
  <w:style w:type="paragraph" w:customStyle="1" w:styleId="Style38">
    <w:name w:val="Style38"/>
    <w:basedOn w:val="a"/>
    <w:uiPriority w:val="99"/>
    <w:rsid w:val="00704CF2"/>
    <w:pPr>
      <w:spacing w:line="274" w:lineRule="exact"/>
      <w:ind w:hanging="350"/>
    </w:pPr>
  </w:style>
  <w:style w:type="paragraph" w:customStyle="1" w:styleId="Style39">
    <w:name w:val="Style39"/>
    <w:basedOn w:val="a"/>
    <w:uiPriority w:val="99"/>
    <w:rsid w:val="00704CF2"/>
    <w:pPr>
      <w:spacing w:line="278" w:lineRule="exact"/>
      <w:ind w:hanging="624"/>
    </w:pPr>
  </w:style>
  <w:style w:type="paragraph" w:customStyle="1" w:styleId="Style40">
    <w:name w:val="Style40"/>
    <w:basedOn w:val="a"/>
    <w:uiPriority w:val="99"/>
    <w:rsid w:val="00704CF2"/>
    <w:pPr>
      <w:spacing w:line="278" w:lineRule="exact"/>
      <w:ind w:hanging="480"/>
    </w:pPr>
  </w:style>
  <w:style w:type="paragraph" w:customStyle="1" w:styleId="Style41">
    <w:name w:val="Style41"/>
    <w:basedOn w:val="a"/>
    <w:uiPriority w:val="99"/>
    <w:rsid w:val="00704CF2"/>
    <w:pPr>
      <w:spacing w:line="283" w:lineRule="exact"/>
      <w:ind w:hanging="355"/>
    </w:pPr>
  </w:style>
  <w:style w:type="character" w:customStyle="1" w:styleId="FontStyle43">
    <w:name w:val="Font Style43"/>
    <w:basedOn w:val="a0"/>
    <w:uiPriority w:val="99"/>
    <w:rsid w:val="00704CF2"/>
    <w:rPr>
      <w:rFonts w:ascii="Arial" w:hAnsi="Arial" w:cs="Arial"/>
      <w:b/>
      <w:bCs/>
      <w:sz w:val="24"/>
      <w:szCs w:val="24"/>
    </w:rPr>
  </w:style>
  <w:style w:type="character" w:customStyle="1" w:styleId="FontStyle44">
    <w:name w:val="Font Style44"/>
    <w:basedOn w:val="a0"/>
    <w:uiPriority w:val="99"/>
    <w:rsid w:val="00704CF2"/>
    <w:rPr>
      <w:rFonts w:ascii="Arial" w:hAnsi="Arial" w:cs="Arial"/>
      <w:sz w:val="24"/>
      <w:szCs w:val="24"/>
    </w:rPr>
  </w:style>
  <w:style w:type="character" w:customStyle="1" w:styleId="FontStyle45">
    <w:name w:val="Font Style45"/>
    <w:basedOn w:val="a0"/>
    <w:uiPriority w:val="99"/>
    <w:rsid w:val="00704CF2"/>
    <w:rPr>
      <w:rFonts w:ascii="Arial" w:hAnsi="Arial" w:cs="Arial"/>
      <w:i/>
      <w:iCs/>
      <w:w w:val="50"/>
      <w:sz w:val="52"/>
      <w:szCs w:val="52"/>
    </w:rPr>
  </w:style>
  <w:style w:type="character" w:customStyle="1" w:styleId="FontStyle46">
    <w:name w:val="Font Style46"/>
    <w:basedOn w:val="a0"/>
    <w:uiPriority w:val="99"/>
    <w:rsid w:val="00704CF2"/>
    <w:rPr>
      <w:rFonts w:ascii="Arial" w:hAnsi="Arial" w:cs="Arial"/>
      <w:i/>
      <w:iCs/>
      <w:spacing w:val="-10"/>
      <w:sz w:val="20"/>
      <w:szCs w:val="20"/>
    </w:rPr>
  </w:style>
  <w:style w:type="character" w:customStyle="1" w:styleId="FontStyle47">
    <w:name w:val="Font Style47"/>
    <w:basedOn w:val="a0"/>
    <w:uiPriority w:val="99"/>
    <w:rsid w:val="00704CF2"/>
    <w:rPr>
      <w:rFonts w:ascii="Arial" w:hAnsi="Arial" w:cs="Arial"/>
      <w:i/>
      <w:iCs/>
      <w:sz w:val="24"/>
      <w:szCs w:val="24"/>
    </w:rPr>
  </w:style>
  <w:style w:type="character" w:customStyle="1" w:styleId="FontStyle48">
    <w:name w:val="Font Style48"/>
    <w:basedOn w:val="a0"/>
    <w:uiPriority w:val="99"/>
    <w:rsid w:val="00704CF2"/>
    <w:rPr>
      <w:rFonts w:ascii="Arial" w:hAnsi="Arial" w:cs="Arial"/>
      <w:b/>
      <w:bCs/>
      <w:spacing w:val="-10"/>
      <w:sz w:val="24"/>
      <w:szCs w:val="24"/>
    </w:rPr>
  </w:style>
  <w:style w:type="character" w:customStyle="1" w:styleId="FontStyle49">
    <w:name w:val="Font Style49"/>
    <w:basedOn w:val="a0"/>
    <w:uiPriority w:val="99"/>
    <w:rsid w:val="00704CF2"/>
    <w:rPr>
      <w:rFonts w:ascii="Arial Black" w:hAnsi="Arial Black" w:cs="Arial Black"/>
      <w:spacing w:val="-10"/>
      <w:sz w:val="20"/>
      <w:szCs w:val="20"/>
    </w:rPr>
  </w:style>
  <w:style w:type="character" w:customStyle="1" w:styleId="FontStyle50">
    <w:name w:val="Font Style50"/>
    <w:basedOn w:val="a0"/>
    <w:uiPriority w:val="99"/>
    <w:rsid w:val="00704CF2"/>
    <w:rPr>
      <w:rFonts w:ascii="Arial Black" w:hAnsi="Arial Black" w:cs="Arial Black"/>
      <w:sz w:val="14"/>
      <w:szCs w:val="14"/>
    </w:rPr>
  </w:style>
  <w:style w:type="character" w:customStyle="1" w:styleId="FontStyle51">
    <w:name w:val="Font Style51"/>
    <w:basedOn w:val="a0"/>
    <w:uiPriority w:val="99"/>
    <w:rsid w:val="00704CF2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52">
    <w:name w:val="Font Style52"/>
    <w:basedOn w:val="a0"/>
    <w:uiPriority w:val="99"/>
    <w:rsid w:val="00704CF2"/>
    <w:rPr>
      <w:rFonts w:ascii="Times New Roman" w:hAnsi="Times New Roman" w:cs="Times New Roman"/>
      <w:sz w:val="22"/>
      <w:szCs w:val="22"/>
    </w:rPr>
  </w:style>
  <w:style w:type="character" w:customStyle="1" w:styleId="FontStyle53">
    <w:name w:val="Font Style53"/>
    <w:basedOn w:val="a0"/>
    <w:uiPriority w:val="99"/>
    <w:rsid w:val="00704CF2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54">
    <w:name w:val="Font Style54"/>
    <w:basedOn w:val="a0"/>
    <w:uiPriority w:val="99"/>
    <w:rsid w:val="00704CF2"/>
    <w:rPr>
      <w:rFonts w:ascii="Times New Roman" w:hAnsi="Times New Roman" w:cs="Times New Roman"/>
      <w:b/>
      <w:bCs/>
      <w:sz w:val="46"/>
      <w:szCs w:val="46"/>
    </w:rPr>
  </w:style>
  <w:style w:type="character" w:customStyle="1" w:styleId="FontStyle55">
    <w:name w:val="Font Style55"/>
    <w:basedOn w:val="a0"/>
    <w:uiPriority w:val="99"/>
    <w:rsid w:val="00704CF2"/>
    <w:rPr>
      <w:rFonts w:ascii="Arial" w:hAnsi="Arial" w:cs="Arial"/>
      <w:b/>
      <w:bCs/>
      <w:sz w:val="32"/>
      <w:szCs w:val="32"/>
    </w:rPr>
  </w:style>
  <w:style w:type="character" w:customStyle="1" w:styleId="FontStyle56">
    <w:name w:val="Font Style56"/>
    <w:basedOn w:val="a0"/>
    <w:uiPriority w:val="99"/>
    <w:rsid w:val="00704CF2"/>
    <w:rPr>
      <w:rFonts w:ascii="Arial" w:hAnsi="Arial" w:cs="Arial"/>
      <w:b/>
      <w:bCs/>
      <w:sz w:val="30"/>
      <w:szCs w:val="30"/>
    </w:rPr>
  </w:style>
  <w:style w:type="paragraph" w:styleId="a3">
    <w:name w:val="No Spacing"/>
    <w:uiPriority w:val="1"/>
    <w:qFormat/>
    <w:rsid w:val="003B012D"/>
    <w:pPr>
      <w:widowControl w:val="0"/>
      <w:autoSpaceDE w:val="0"/>
      <w:autoSpaceDN w:val="0"/>
      <w:adjustRightInd w:val="0"/>
    </w:pPr>
    <w:rPr>
      <w:rFonts w:hAnsi="Arial" w:cs="Arial"/>
      <w:sz w:val="24"/>
      <w:szCs w:val="24"/>
    </w:rPr>
  </w:style>
  <w:style w:type="character" w:customStyle="1" w:styleId="FontStyle13">
    <w:name w:val="Font Style13"/>
    <w:basedOn w:val="a0"/>
    <w:uiPriority w:val="99"/>
    <w:rsid w:val="00CD27B8"/>
    <w:rPr>
      <w:rFonts w:ascii="Arial" w:hAnsi="Arial" w:cs="Arial"/>
      <w:i/>
      <w:iCs/>
      <w:spacing w:val="-10"/>
      <w:sz w:val="22"/>
      <w:szCs w:val="22"/>
    </w:rPr>
  </w:style>
  <w:style w:type="character" w:customStyle="1" w:styleId="FontStyle14">
    <w:name w:val="Font Style14"/>
    <w:basedOn w:val="a0"/>
    <w:uiPriority w:val="99"/>
    <w:rsid w:val="00CD27B8"/>
    <w:rPr>
      <w:rFonts w:ascii="Arial" w:hAnsi="Arial" w:cs="Arial"/>
      <w:b/>
      <w:bCs/>
      <w:spacing w:val="-10"/>
      <w:sz w:val="22"/>
      <w:szCs w:val="22"/>
    </w:rPr>
  </w:style>
  <w:style w:type="character" w:customStyle="1" w:styleId="FontStyle15">
    <w:name w:val="Font Style15"/>
    <w:basedOn w:val="a0"/>
    <w:uiPriority w:val="99"/>
    <w:rsid w:val="00CD27B8"/>
    <w:rPr>
      <w:rFonts w:ascii="Arial" w:hAnsi="Arial" w:cs="Arial"/>
      <w:b/>
      <w:bCs/>
      <w:sz w:val="22"/>
      <w:szCs w:val="22"/>
    </w:rPr>
  </w:style>
  <w:style w:type="character" w:customStyle="1" w:styleId="FontStyle16">
    <w:name w:val="Font Style16"/>
    <w:basedOn w:val="a0"/>
    <w:uiPriority w:val="99"/>
    <w:rsid w:val="00CD27B8"/>
    <w:rPr>
      <w:rFonts w:ascii="Arial" w:hAnsi="Arial" w:cs="Arial"/>
      <w:spacing w:val="-10"/>
      <w:sz w:val="22"/>
      <w:szCs w:val="22"/>
    </w:rPr>
  </w:style>
  <w:style w:type="table" w:styleId="a4">
    <w:name w:val="Table Grid"/>
    <w:basedOn w:val="a1"/>
    <w:uiPriority w:val="59"/>
    <w:rsid w:val="00EF79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A07A3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07A3F"/>
    <w:rPr>
      <w:rFonts w:hAnsi="Arial" w:cs="Arial"/>
      <w:sz w:val="24"/>
      <w:szCs w:val="24"/>
    </w:rPr>
  </w:style>
  <w:style w:type="paragraph" w:styleId="a7">
    <w:name w:val="footer"/>
    <w:basedOn w:val="a"/>
    <w:link w:val="a8"/>
    <w:uiPriority w:val="99"/>
    <w:semiHidden/>
    <w:unhideWhenUsed/>
    <w:rsid w:val="00A07A3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07A3F"/>
    <w:rPr>
      <w:rFonts w:hAnsi="Arial" w:cs="Arial"/>
      <w:sz w:val="24"/>
      <w:szCs w:val="24"/>
    </w:rPr>
  </w:style>
  <w:style w:type="paragraph" w:styleId="a9">
    <w:name w:val="Title"/>
    <w:basedOn w:val="a"/>
    <w:link w:val="aa"/>
    <w:qFormat/>
    <w:rsid w:val="00A07A3F"/>
    <w:pPr>
      <w:widowControl/>
      <w:autoSpaceDE/>
      <w:autoSpaceDN/>
      <w:adjustRightInd/>
      <w:jc w:val="center"/>
    </w:pPr>
    <w:rPr>
      <w:rFonts w:ascii="Times New Roman" w:hAnsi="Times New Roman" w:cs="Times New Roman"/>
      <w:szCs w:val="20"/>
    </w:rPr>
  </w:style>
  <w:style w:type="character" w:customStyle="1" w:styleId="aa">
    <w:name w:val="Название Знак"/>
    <w:basedOn w:val="a0"/>
    <w:link w:val="a9"/>
    <w:rsid w:val="00A07A3F"/>
    <w:rPr>
      <w:rFonts w:ascii="Times New Roman" w:eastAsia="Times New Roman" w:hAnsi="Times New Roman"/>
      <w:sz w:val="24"/>
      <w:szCs w:val="20"/>
    </w:rPr>
  </w:style>
  <w:style w:type="paragraph" w:styleId="ab">
    <w:name w:val="Body Text"/>
    <w:basedOn w:val="a"/>
    <w:link w:val="ac"/>
    <w:semiHidden/>
    <w:rsid w:val="00A07A3F"/>
    <w:pPr>
      <w:widowControl/>
      <w:autoSpaceDE/>
      <w:autoSpaceDN/>
      <w:adjustRightInd/>
      <w:jc w:val="center"/>
    </w:pPr>
    <w:rPr>
      <w:rFonts w:ascii="Times New Roman" w:hAnsi="Times New Roman" w:cs="Times New Roman"/>
      <w:b/>
      <w:sz w:val="32"/>
      <w:szCs w:val="20"/>
    </w:rPr>
  </w:style>
  <w:style w:type="character" w:customStyle="1" w:styleId="ac">
    <w:name w:val="Основной текст Знак"/>
    <w:basedOn w:val="a0"/>
    <w:link w:val="ab"/>
    <w:semiHidden/>
    <w:rsid w:val="00A07A3F"/>
    <w:rPr>
      <w:rFonts w:ascii="Times New Roman" w:eastAsia="Times New Roman" w:hAnsi="Times New Roman"/>
      <w:b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74;&#1072;&#1088;&#1080;&#1072;&#1085;&#1090;&#1099;%20&#1086;&#1087;&#1088;&#1086;&#1089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53E38-01F6-4472-B63C-EC5780C4C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варианты опроса</Template>
  <TotalTime>252</TotalTime>
  <Pages>19</Pages>
  <Words>4184</Words>
  <Characters>28972</Characters>
  <Application>Microsoft Office Word</Application>
  <DocSecurity>0</DocSecurity>
  <Lines>241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19</cp:revision>
  <cp:lastPrinted>2021-11-30T09:09:00Z</cp:lastPrinted>
  <dcterms:created xsi:type="dcterms:W3CDTF">2016-11-13T14:33:00Z</dcterms:created>
  <dcterms:modified xsi:type="dcterms:W3CDTF">2021-11-30T09:16:00Z</dcterms:modified>
</cp:coreProperties>
</file>